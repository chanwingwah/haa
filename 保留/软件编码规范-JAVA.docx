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E960F" w14:textId="77777777" w:rsidR="00FB6BE9" w:rsidRDefault="00FB6BE9" w:rsidP="00FB6BE9">
      <w:pPr>
        <w:pStyle w:val="a4"/>
        <w:rPr>
          <w:rFonts w:asciiTheme="minorEastAsia" w:eastAsiaTheme="minorEastAsia" w:hAnsiTheme="minorEastAsia"/>
        </w:rPr>
      </w:pPr>
    </w:p>
    <w:p w14:paraId="3D2ED6FA" w14:textId="2E42DF6A" w:rsidR="00FB6BE9" w:rsidRDefault="00FB6BE9">
      <w:pPr>
        <w:pStyle w:val="a4"/>
      </w:pPr>
      <w:r>
        <w:rPr>
          <w:rFonts w:hint="eastAsia"/>
        </w:rPr>
        <w:t>标题：</w:t>
      </w:r>
      <w:r>
        <w:fldChar w:fldCharType="begin"/>
      </w:r>
      <w:r>
        <w:instrText xml:space="preserve"> SUBJECT   \* MERGEFORMAT </w:instrText>
      </w:r>
      <w:r>
        <w:fldChar w:fldCharType="separate"/>
      </w:r>
      <w:r w:rsidR="00454899">
        <w:rPr>
          <w:rFonts w:hint="eastAsia"/>
        </w:rPr>
        <w:t>软件编码规范—JAVA</w:t>
      </w:r>
      <w:r>
        <w:fldChar w:fldCharType="end"/>
      </w:r>
    </w:p>
    <w:p w14:paraId="48FA1A93" w14:textId="17B06D71" w:rsidR="00FB6BE9" w:rsidRDefault="00FB6BE9" w:rsidP="00FB6BE9">
      <w:pPr>
        <w:pStyle w:val="a4"/>
      </w:pPr>
      <w:r>
        <w:rPr>
          <w:rFonts w:hint="eastAsia"/>
        </w:rPr>
        <w:t>编号</w:t>
      </w:r>
      <w:r>
        <w:t>：</w:t>
      </w:r>
      <w:r w:rsidRPr="00013029">
        <w:t>HW-GF-</w:t>
      </w:r>
      <w:r w:rsidR="00454899" w:rsidRPr="00013029">
        <w:t>0</w:t>
      </w:r>
      <w:r w:rsidR="00454899">
        <w:t>5</w:t>
      </w:r>
      <w:r>
        <w:fldChar w:fldCharType="begin"/>
      </w:r>
      <w:r>
        <w:instrText xml:space="preserve"> DOCPROPERTY  Title  \* MERGEFORMAT </w:instrText>
      </w:r>
      <w:r>
        <w:fldChar w:fldCharType="end"/>
      </w:r>
    </w:p>
    <w:p w14:paraId="3DDA4681" w14:textId="14A7F4FA" w:rsidR="00FB6BE9" w:rsidRDefault="00FB6BE9" w:rsidP="00FB6BE9">
      <w:pPr>
        <w:pStyle w:val="a4"/>
      </w:pPr>
      <w:r>
        <w:rPr>
          <w:rFonts w:hint="eastAsia"/>
        </w:rPr>
        <w:t>版本：</w:t>
      </w:r>
      <w:r>
        <w:fldChar w:fldCharType="begin"/>
      </w:r>
      <w:r>
        <w:instrText xml:space="preserve"> DOCPROPERTY  Version  \* MERGEFORMAT </w:instrText>
      </w:r>
      <w:r>
        <w:fldChar w:fldCharType="separate"/>
      </w:r>
      <w:r w:rsidR="00E25954">
        <w:t>1.0</w:t>
      </w:r>
      <w:r>
        <w:fldChar w:fldCharType="end"/>
      </w:r>
    </w:p>
    <w:p w14:paraId="79CF992D" w14:textId="0A4A2B43" w:rsidR="00FB6BE9" w:rsidRDefault="00FB6BE9" w:rsidP="00FB6BE9">
      <w:pPr>
        <w:pStyle w:val="a4"/>
      </w:pPr>
      <w:r>
        <w:rPr>
          <w:rFonts w:hint="eastAsia"/>
        </w:rPr>
        <w:t>页数：</w:t>
      </w:r>
      <w:r>
        <w:fldChar w:fldCharType="begin"/>
      </w:r>
      <w:r>
        <w:instrText xml:space="preserve"> NUMPAGES   \* MERGEFORMAT </w:instrText>
      </w:r>
      <w:r>
        <w:fldChar w:fldCharType="separate"/>
      </w:r>
      <w:r>
        <w:rPr>
          <w:noProof/>
        </w:rPr>
        <w:t>21</w:t>
      </w:r>
      <w:r>
        <w:fldChar w:fldCharType="end"/>
      </w:r>
    </w:p>
    <w:p w14:paraId="2C345D24" w14:textId="77827B7B" w:rsidR="00FB6BE9" w:rsidRDefault="00FB6BE9" w:rsidP="00FB6BE9">
      <w:pPr>
        <w:pStyle w:val="a4"/>
        <w:rPr>
          <w:rFonts w:ascii="Times New Roman"/>
        </w:rPr>
      </w:pPr>
      <w:r>
        <w:rPr>
          <w:rFonts w:hint="eastAsia"/>
        </w:rPr>
        <w:t>生效日期：</w:t>
      </w:r>
      <w:r>
        <w:t>2017</w:t>
      </w:r>
      <w:r>
        <w:rPr>
          <w:rFonts w:hint="eastAsia"/>
        </w:rPr>
        <w:t>-08-31</w:t>
      </w:r>
    </w:p>
    <w:p w14:paraId="7F049A1F" w14:textId="77777777" w:rsidR="00D747C2" w:rsidRPr="00E25954" w:rsidRDefault="00D747C2" w:rsidP="00A53F13">
      <w:pPr>
        <w:pStyle w:val="a4"/>
        <w:rPr>
          <w:rFonts w:asciiTheme="minorEastAsia" w:eastAsiaTheme="minorEastAsia" w:hAnsiTheme="minorEastAsia"/>
        </w:rPr>
      </w:pPr>
    </w:p>
    <w:p w14:paraId="7F049A20" w14:textId="77777777" w:rsidR="0078531A" w:rsidRPr="00D80DDF" w:rsidRDefault="0078531A" w:rsidP="00A53F13">
      <w:pPr>
        <w:pStyle w:val="a4"/>
        <w:rPr>
          <w:rFonts w:asciiTheme="minorEastAsia" w:eastAsiaTheme="minorEastAsia" w:hAnsiTheme="minorEastAsia"/>
        </w:rPr>
      </w:pPr>
      <w:bookmarkStart w:id="0" w:name="_GoBack"/>
      <w:bookmarkEnd w:id="0"/>
    </w:p>
    <w:p w14:paraId="7F049A21" w14:textId="77777777" w:rsidR="0078531A" w:rsidRPr="00D80DDF" w:rsidRDefault="00097CCD" w:rsidP="0078531A">
      <w:pPr>
        <w:pStyle w:val="a4"/>
        <w:rPr>
          <w:rFonts w:asciiTheme="minorEastAsia" w:eastAsiaTheme="minorEastAsia" w:hAnsiTheme="minorEastAsia"/>
        </w:rPr>
      </w:pPr>
      <w:r w:rsidRPr="00D80DDF">
        <w:rPr>
          <w:rFonts w:asciiTheme="minorEastAsia" w:eastAsiaTheme="minorEastAsia" w:hAnsiTheme="minorEastAsia" w:hint="eastAsia"/>
          <w:noProof/>
        </w:rPr>
        <w:drawing>
          <wp:inline distT="0" distB="0" distL="0" distR="0" wp14:anchorId="7F049AAA" wp14:editId="7F049AAB">
            <wp:extent cx="1751330" cy="1716405"/>
            <wp:effectExtent l="0" t="0" r="1270" b="0"/>
            <wp:docPr id="1" name="图片 1" descr="标志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志组合"/>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1330" cy="1716405"/>
                    </a:xfrm>
                    <a:prstGeom prst="rect">
                      <a:avLst/>
                    </a:prstGeom>
                    <a:noFill/>
                    <a:ln>
                      <a:noFill/>
                    </a:ln>
                  </pic:spPr>
                </pic:pic>
              </a:graphicData>
            </a:graphic>
          </wp:inline>
        </w:drawing>
      </w:r>
    </w:p>
    <w:p w14:paraId="7F049A22" w14:textId="77777777" w:rsidR="00393CB9" w:rsidRPr="00D80DDF" w:rsidRDefault="00393CB9" w:rsidP="0078531A">
      <w:pPr>
        <w:pStyle w:val="a4"/>
        <w:rPr>
          <w:rFonts w:asciiTheme="minorEastAsia" w:eastAsiaTheme="minorEastAsia" w:hAnsiTheme="minorEastAsia"/>
        </w:rPr>
      </w:pPr>
    </w:p>
    <w:p w14:paraId="7F049A23" w14:textId="77777777" w:rsidR="0078531A" w:rsidRPr="00D80DDF" w:rsidRDefault="0078531A" w:rsidP="0078531A">
      <w:pPr>
        <w:pStyle w:val="a4"/>
        <w:rPr>
          <w:rFonts w:asciiTheme="minorEastAsia" w:eastAsiaTheme="minorEastAsia" w:hAnsiTheme="minorEastAsia"/>
        </w:rPr>
      </w:pPr>
    </w:p>
    <w:p w14:paraId="7F049A25" w14:textId="77777777" w:rsidR="0078531A" w:rsidRPr="008827BB" w:rsidRDefault="0078531A" w:rsidP="0078531A">
      <w:pPr>
        <w:pStyle w:val="a4"/>
        <w:rPr>
          <w:rFonts w:hAnsi="黑体"/>
        </w:rPr>
      </w:pPr>
      <w:r w:rsidRPr="008827BB">
        <w:rPr>
          <w:rFonts w:hAnsi="黑体" w:hint="eastAsia"/>
        </w:rPr>
        <w:t>编制人：</w:t>
      </w:r>
      <w:r w:rsidRPr="008827BB">
        <w:rPr>
          <w:rFonts w:hAnsi="黑体"/>
        </w:rPr>
        <w:fldChar w:fldCharType="begin"/>
      </w:r>
      <w:r w:rsidRPr="008827BB">
        <w:rPr>
          <w:rFonts w:hAnsi="黑体"/>
        </w:rPr>
        <w:instrText xml:space="preserve"> AUTHOR   \* MERGEFORMAT </w:instrText>
      </w:r>
      <w:r w:rsidRPr="008827BB">
        <w:rPr>
          <w:rFonts w:hAnsi="黑体"/>
        </w:rPr>
        <w:fldChar w:fldCharType="separate"/>
      </w:r>
      <w:r w:rsidR="00097CCD" w:rsidRPr="008827BB">
        <w:rPr>
          <w:rFonts w:hAnsi="黑体" w:hint="eastAsia"/>
          <w:noProof/>
        </w:rPr>
        <w:t>唐丽钟</w:t>
      </w:r>
      <w:r w:rsidRPr="008827BB">
        <w:rPr>
          <w:rFonts w:hAnsi="黑体"/>
        </w:rPr>
        <w:fldChar w:fldCharType="end"/>
      </w:r>
    </w:p>
    <w:p w14:paraId="7F049A26" w14:textId="397ED857" w:rsidR="00B64484" w:rsidRPr="008827BB" w:rsidRDefault="00FB6BE9" w:rsidP="00A53F13">
      <w:pPr>
        <w:pStyle w:val="a4"/>
        <w:rPr>
          <w:rFonts w:hAnsi="黑体"/>
        </w:rPr>
      </w:pPr>
      <w:r w:rsidRPr="008827BB">
        <w:rPr>
          <w:rFonts w:hAnsi="黑体"/>
        </w:rPr>
        <w:t>批准人</w:t>
      </w:r>
      <w:r w:rsidRPr="008827BB">
        <w:rPr>
          <w:rFonts w:hAnsi="黑体" w:hint="eastAsia"/>
        </w:rPr>
        <w:t>：</w:t>
      </w:r>
      <w:r w:rsidRPr="008827BB">
        <w:rPr>
          <w:rFonts w:hAnsi="黑体"/>
        </w:rPr>
        <w:t>刘晓玲</w:t>
      </w:r>
    </w:p>
    <w:p w14:paraId="7F049A31" w14:textId="77777777" w:rsidR="00344B55" w:rsidRPr="00D80DDF" w:rsidRDefault="00344B55" w:rsidP="008827BB">
      <w:pPr>
        <w:pStyle w:val="a4"/>
        <w:jc w:val="left"/>
        <w:rPr>
          <w:rFonts w:asciiTheme="minorEastAsia" w:eastAsiaTheme="minorEastAsia" w:hAnsiTheme="minorEastAsia"/>
        </w:rPr>
      </w:pPr>
    </w:p>
    <w:p w14:paraId="7F049A32" w14:textId="77777777" w:rsidR="00344B55" w:rsidRPr="00D80DDF" w:rsidRDefault="00344B55" w:rsidP="00A53F13">
      <w:pPr>
        <w:pStyle w:val="a4"/>
        <w:rPr>
          <w:rFonts w:asciiTheme="minorEastAsia" w:eastAsiaTheme="minorEastAsia" w:hAnsiTheme="minorEastAsia"/>
        </w:rPr>
      </w:pPr>
    </w:p>
    <w:p w14:paraId="7F049A33" w14:textId="77777777" w:rsidR="00B64484" w:rsidRPr="00D80DDF" w:rsidRDefault="00B64484" w:rsidP="00454899">
      <w:pPr>
        <w:pStyle w:val="a4"/>
      </w:pPr>
      <w:r w:rsidRPr="00D80DDF">
        <w:rPr>
          <w:rFonts w:hint="eastAsia"/>
        </w:rPr>
        <w:br w:type="page"/>
      </w:r>
      <w:r w:rsidRPr="00D80DDF">
        <w:rPr>
          <w:rFonts w:hint="eastAsia"/>
        </w:rPr>
        <w:lastRenderedPageBreak/>
        <w:t>目录</w:t>
      </w:r>
    </w:p>
    <w:p w14:paraId="7F049A34" w14:textId="77777777" w:rsidR="00A53F13" w:rsidRPr="00D80DDF" w:rsidRDefault="00A53F13" w:rsidP="00804BA7">
      <w:pPr>
        <w:rPr>
          <w:rFonts w:asciiTheme="minorEastAsia" w:eastAsiaTheme="minorEastAsia" w:hAnsiTheme="minorEastAsia"/>
        </w:rPr>
      </w:pPr>
    </w:p>
    <w:p w14:paraId="33CF0800" w14:textId="77777777" w:rsidR="001F1495" w:rsidRDefault="00D81267">
      <w:pPr>
        <w:pStyle w:val="10"/>
        <w:tabs>
          <w:tab w:val="left" w:pos="480"/>
          <w:tab w:val="right" w:leader="dot" w:pos="9019"/>
        </w:tabs>
        <w:rPr>
          <w:rFonts w:asciiTheme="minorHAnsi" w:eastAsiaTheme="minorEastAsia" w:hAnsiTheme="minorHAnsi" w:cstheme="minorBidi"/>
          <w:noProof/>
          <w:kern w:val="2"/>
          <w:sz w:val="21"/>
          <w:szCs w:val="22"/>
        </w:rPr>
      </w:pPr>
      <w:r w:rsidRPr="00D80DDF">
        <w:rPr>
          <w:rFonts w:asciiTheme="minorEastAsia" w:eastAsiaTheme="minorEastAsia" w:hAnsiTheme="minorEastAsia"/>
        </w:rPr>
        <w:fldChar w:fldCharType="begin"/>
      </w:r>
      <w:r w:rsidRPr="00D80DDF">
        <w:rPr>
          <w:rFonts w:asciiTheme="minorEastAsia" w:eastAsiaTheme="minorEastAsia" w:hAnsiTheme="minorEastAsia"/>
        </w:rPr>
        <w:instrText xml:space="preserve"> TOC \o "1-2" \u </w:instrText>
      </w:r>
      <w:r w:rsidRPr="00D80DDF">
        <w:rPr>
          <w:rFonts w:asciiTheme="minorEastAsia" w:eastAsiaTheme="minorEastAsia" w:hAnsiTheme="minorEastAsia"/>
        </w:rPr>
        <w:fldChar w:fldCharType="separate"/>
      </w:r>
      <w:r w:rsidR="001F1495" w:rsidRPr="00615A46">
        <w:rPr>
          <w:rFonts w:asciiTheme="minorEastAsia" w:eastAsiaTheme="minorEastAsia" w:hAnsiTheme="minorEastAsia"/>
          <w:noProof/>
        </w:rPr>
        <w:t>1.</w:t>
      </w:r>
      <w:r w:rsidR="001F1495">
        <w:rPr>
          <w:rFonts w:asciiTheme="minorHAnsi" w:eastAsiaTheme="minorEastAsia" w:hAnsiTheme="minorHAnsi" w:cstheme="minorBidi"/>
          <w:noProof/>
          <w:kern w:val="2"/>
          <w:sz w:val="21"/>
          <w:szCs w:val="22"/>
        </w:rPr>
        <w:tab/>
      </w:r>
      <w:r w:rsidR="001F1495">
        <w:rPr>
          <w:rFonts w:hint="eastAsia"/>
          <w:noProof/>
        </w:rPr>
        <w:t>目的</w:t>
      </w:r>
      <w:r w:rsidR="001F1495">
        <w:rPr>
          <w:noProof/>
        </w:rPr>
        <w:tab/>
      </w:r>
      <w:r w:rsidR="001F1495">
        <w:rPr>
          <w:noProof/>
        </w:rPr>
        <w:fldChar w:fldCharType="begin"/>
      </w:r>
      <w:r w:rsidR="001F1495">
        <w:rPr>
          <w:noProof/>
        </w:rPr>
        <w:instrText xml:space="preserve"> PAGEREF _Toc491856616 \h </w:instrText>
      </w:r>
      <w:r w:rsidR="001F1495">
        <w:rPr>
          <w:noProof/>
        </w:rPr>
      </w:r>
      <w:r w:rsidR="001F1495">
        <w:rPr>
          <w:noProof/>
        </w:rPr>
        <w:fldChar w:fldCharType="separate"/>
      </w:r>
      <w:r w:rsidR="001F1495">
        <w:rPr>
          <w:noProof/>
        </w:rPr>
        <w:t>3</w:t>
      </w:r>
      <w:r w:rsidR="001F1495">
        <w:rPr>
          <w:noProof/>
        </w:rPr>
        <w:fldChar w:fldCharType="end"/>
      </w:r>
    </w:p>
    <w:p w14:paraId="2872BE8B" w14:textId="77777777" w:rsidR="001F1495" w:rsidRDefault="001F1495">
      <w:pPr>
        <w:pStyle w:val="10"/>
        <w:tabs>
          <w:tab w:val="left" w:pos="480"/>
          <w:tab w:val="right" w:leader="dot" w:pos="9019"/>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适用范围</w:t>
      </w:r>
      <w:r>
        <w:rPr>
          <w:noProof/>
        </w:rPr>
        <w:tab/>
      </w:r>
      <w:r>
        <w:rPr>
          <w:noProof/>
        </w:rPr>
        <w:fldChar w:fldCharType="begin"/>
      </w:r>
      <w:r>
        <w:rPr>
          <w:noProof/>
        </w:rPr>
        <w:instrText xml:space="preserve"> PAGEREF _Toc491856617 \h </w:instrText>
      </w:r>
      <w:r>
        <w:rPr>
          <w:noProof/>
        </w:rPr>
      </w:r>
      <w:r>
        <w:rPr>
          <w:noProof/>
        </w:rPr>
        <w:fldChar w:fldCharType="separate"/>
      </w:r>
      <w:r>
        <w:rPr>
          <w:noProof/>
        </w:rPr>
        <w:t>3</w:t>
      </w:r>
      <w:r>
        <w:rPr>
          <w:noProof/>
        </w:rPr>
        <w:fldChar w:fldCharType="end"/>
      </w:r>
    </w:p>
    <w:p w14:paraId="5504AC77" w14:textId="77777777" w:rsidR="001F1495" w:rsidRDefault="001F1495">
      <w:pPr>
        <w:pStyle w:val="10"/>
        <w:tabs>
          <w:tab w:val="left" w:pos="480"/>
          <w:tab w:val="right" w:leader="dot" w:pos="9019"/>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定义</w:t>
      </w:r>
      <w:r>
        <w:rPr>
          <w:noProof/>
        </w:rPr>
        <w:tab/>
      </w:r>
      <w:r>
        <w:rPr>
          <w:noProof/>
        </w:rPr>
        <w:fldChar w:fldCharType="begin"/>
      </w:r>
      <w:r>
        <w:rPr>
          <w:noProof/>
        </w:rPr>
        <w:instrText xml:space="preserve"> PAGEREF _Toc491856618 \h </w:instrText>
      </w:r>
      <w:r>
        <w:rPr>
          <w:noProof/>
        </w:rPr>
      </w:r>
      <w:r>
        <w:rPr>
          <w:noProof/>
        </w:rPr>
        <w:fldChar w:fldCharType="separate"/>
      </w:r>
      <w:r>
        <w:rPr>
          <w:noProof/>
        </w:rPr>
        <w:t>3</w:t>
      </w:r>
      <w:r>
        <w:rPr>
          <w:noProof/>
        </w:rPr>
        <w:fldChar w:fldCharType="end"/>
      </w:r>
    </w:p>
    <w:p w14:paraId="2F59467F" w14:textId="77777777" w:rsidR="001F1495" w:rsidRDefault="001F1495">
      <w:pPr>
        <w:pStyle w:val="10"/>
        <w:tabs>
          <w:tab w:val="left" w:pos="480"/>
          <w:tab w:val="right" w:leader="dot" w:pos="9019"/>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基本原则</w:t>
      </w:r>
      <w:r>
        <w:rPr>
          <w:noProof/>
        </w:rPr>
        <w:tab/>
      </w:r>
      <w:r>
        <w:rPr>
          <w:noProof/>
        </w:rPr>
        <w:fldChar w:fldCharType="begin"/>
      </w:r>
      <w:r>
        <w:rPr>
          <w:noProof/>
        </w:rPr>
        <w:instrText xml:space="preserve"> PAGEREF _Toc491856619 \h </w:instrText>
      </w:r>
      <w:r>
        <w:rPr>
          <w:noProof/>
        </w:rPr>
      </w:r>
      <w:r>
        <w:rPr>
          <w:noProof/>
        </w:rPr>
        <w:fldChar w:fldCharType="separate"/>
      </w:r>
      <w:r>
        <w:rPr>
          <w:noProof/>
        </w:rPr>
        <w:t>3</w:t>
      </w:r>
      <w:r>
        <w:rPr>
          <w:noProof/>
        </w:rPr>
        <w:fldChar w:fldCharType="end"/>
      </w:r>
    </w:p>
    <w:p w14:paraId="0EF233E2" w14:textId="77777777" w:rsidR="001F1495" w:rsidRDefault="001F1495">
      <w:pPr>
        <w:pStyle w:val="10"/>
        <w:tabs>
          <w:tab w:val="left" w:pos="480"/>
          <w:tab w:val="right" w:leader="dot" w:pos="9019"/>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布局</w:t>
      </w:r>
      <w:r>
        <w:rPr>
          <w:noProof/>
        </w:rPr>
        <w:tab/>
      </w:r>
      <w:r>
        <w:rPr>
          <w:noProof/>
        </w:rPr>
        <w:fldChar w:fldCharType="begin"/>
      </w:r>
      <w:r>
        <w:rPr>
          <w:noProof/>
        </w:rPr>
        <w:instrText xml:space="preserve"> PAGEREF _Toc491856620 \h </w:instrText>
      </w:r>
      <w:r>
        <w:rPr>
          <w:noProof/>
        </w:rPr>
      </w:r>
      <w:r>
        <w:rPr>
          <w:noProof/>
        </w:rPr>
        <w:fldChar w:fldCharType="separate"/>
      </w:r>
      <w:r>
        <w:rPr>
          <w:noProof/>
        </w:rPr>
        <w:t>4</w:t>
      </w:r>
      <w:r>
        <w:rPr>
          <w:noProof/>
        </w:rPr>
        <w:fldChar w:fldCharType="end"/>
      </w:r>
    </w:p>
    <w:p w14:paraId="7CBD0BFC"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代码格式化</w:t>
      </w:r>
      <w:r>
        <w:rPr>
          <w:noProof/>
        </w:rPr>
        <w:tab/>
      </w:r>
      <w:r>
        <w:rPr>
          <w:noProof/>
        </w:rPr>
        <w:fldChar w:fldCharType="begin"/>
      </w:r>
      <w:r>
        <w:rPr>
          <w:noProof/>
        </w:rPr>
        <w:instrText xml:space="preserve"> PAGEREF _Toc491856621 \h </w:instrText>
      </w:r>
      <w:r>
        <w:rPr>
          <w:noProof/>
        </w:rPr>
      </w:r>
      <w:r>
        <w:rPr>
          <w:noProof/>
        </w:rPr>
        <w:fldChar w:fldCharType="separate"/>
      </w:r>
      <w:r>
        <w:rPr>
          <w:noProof/>
        </w:rPr>
        <w:t>4</w:t>
      </w:r>
      <w:r>
        <w:rPr>
          <w:noProof/>
        </w:rPr>
        <w:fldChar w:fldCharType="end"/>
      </w:r>
    </w:p>
    <w:p w14:paraId="7B81CD29"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类模块布局</w:t>
      </w:r>
      <w:r>
        <w:rPr>
          <w:noProof/>
        </w:rPr>
        <w:tab/>
      </w:r>
      <w:r>
        <w:rPr>
          <w:noProof/>
        </w:rPr>
        <w:fldChar w:fldCharType="begin"/>
      </w:r>
      <w:r>
        <w:rPr>
          <w:noProof/>
        </w:rPr>
        <w:instrText xml:space="preserve"> PAGEREF _Toc491856622 \h </w:instrText>
      </w:r>
      <w:r>
        <w:rPr>
          <w:noProof/>
        </w:rPr>
      </w:r>
      <w:r>
        <w:rPr>
          <w:noProof/>
        </w:rPr>
        <w:fldChar w:fldCharType="separate"/>
      </w:r>
      <w:r>
        <w:rPr>
          <w:noProof/>
        </w:rPr>
        <w:t>4</w:t>
      </w:r>
      <w:r>
        <w:rPr>
          <w:noProof/>
        </w:rPr>
        <w:fldChar w:fldCharType="end"/>
      </w:r>
    </w:p>
    <w:p w14:paraId="3DA89F99" w14:textId="77777777" w:rsidR="001F1495" w:rsidRDefault="001F1495">
      <w:pPr>
        <w:pStyle w:val="10"/>
        <w:tabs>
          <w:tab w:val="left" w:pos="480"/>
          <w:tab w:val="right" w:leader="dot" w:pos="9019"/>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rFonts w:hint="eastAsia"/>
          <w:noProof/>
        </w:rPr>
        <w:t>注释</w:t>
      </w:r>
      <w:r>
        <w:rPr>
          <w:noProof/>
        </w:rPr>
        <w:tab/>
      </w:r>
      <w:r>
        <w:rPr>
          <w:noProof/>
        </w:rPr>
        <w:fldChar w:fldCharType="begin"/>
      </w:r>
      <w:r>
        <w:rPr>
          <w:noProof/>
        </w:rPr>
        <w:instrText xml:space="preserve"> PAGEREF _Toc491856623 \h </w:instrText>
      </w:r>
      <w:r>
        <w:rPr>
          <w:noProof/>
        </w:rPr>
      </w:r>
      <w:r>
        <w:rPr>
          <w:noProof/>
        </w:rPr>
        <w:fldChar w:fldCharType="separate"/>
      </w:r>
      <w:r>
        <w:rPr>
          <w:noProof/>
        </w:rPr>
        <w:t>5</w:t>
      </w:r>
      <w:r>
        <w:rPr>
          <w:noProof/>
        </w:rPr>
        <w:fldChar w:fldCharType="end"/>
      </w:r>
    </w:p>
    <w:p w14:paraId="08FF743F"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rFonts w:hint="eastAsia"/>
          <w:noProof/>
        </w:rPr>
        <w:t>普通注释</w:t>
      </w:r>
      <w:r>
        <w:rPr>
          <w:noProof/>
        </w:rPr>
        <w:tab/>
      </w:r>
      <w:r>
        <w:rPr>
          <w:noProof/>
        </w:rPr>
        <w:fldChar w:fldCharType="begin"/>
      </w:r>
      <w:r>
        <w:rPr>
          <w:noProof/>
        </w:rPr>
        <w:instrText xml:space="preserve"> PAGEREF _Toc491856624 \h </w:instrText>
      </w:r>
      <w:r>
        <w:rPr>
          <w:noProof/>
        </w:rPr>
      </w:r>
      <w:r>
        <w:rPr>
          <w:noProof/>
        </w:rPr>
        <w:fldChar w:fldCharType="separate"/>
      </w:r>
      <w:r>
        <w:rPr>
          <w:noProof/>
        </w:rPr>
        <w:t>5</w:t>
      </w:r>
      <w:r>
        <w:rPr>
          <w:noProof/>
        </w:rPr>
        <w:fldChar w:fldCharType="end"/>
      </w:r>
    </w:p>
    <w:p w14:paraId="4B1B4930"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6.2.</w:t>
      </w:r>
      <w:r>
        <w:rPr>
          <w:rFonts w:asciiTheme="minorHAnsi" w:eastAsiaTheme="minorEastAsia" w:hAnsiTheme="minorHAnsi" w:cstheme="minorBidi"/>
          <w:noProof/>
          <w:kern w:val="2"/>
          <w:sz w:val="21"/>
          <w:szCs w:val="22"/>
        </w:rPr>
        <w:tab/>
      </w:r>
      <w:r>
        <w:rPr>
          <w:noProof/>
        </w:rPr>
        <w:t>Javadoc</w:t>
      </w:r>
      <w:r>
        <w:rPr>
          <w:rFonts w:hint="eastAsia"/>
          <w:noProof/>
        </w:rPr>
        <w:t>注释</w:t>
      </w:r>
      <w:r>
        <w:rPr>
          <w:noProof/>
        </w:rPr>
        <w:tab/>
      </w:r>
      <w:r>
        <w:rPr>
          <w:noProof/>
        </w:rPr>
        <w:fldChar w:fldCharType="begin"/>
      </w:r>
      <w:r>
        <w:rPr>
          <w:noProof/>
        </w:rPr>
        <w:instrText xml:space="preserve"> PAGEREF _Toc491856625 \h </w:instrText>
      </w:r>
      <w:r>
        <w:rPr>
          <w:noProof/>
        </w:rPr>
      </w:r>
      <w:r>
        <w:rPr>
          <w:noProof/>
        </w:rPr>
        <w:fldChar w:fldCharType="separate"/>
      </w:r>
      <w:r>
        <w:rPr>
          <w:noProof/>
        </w:rPr>
        <w:t>6</w:t>
      </w:r>
      <w:r>
        <w:rPr>
          <w:noProof/>
        </w:rPr>
        <w:fldChar w:fldCharType="end"/>
      </w:r>
    </w:p>
    <w:p w14:paraId="70D38808"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6.3.</w:t>
      </w:r>
      <w:r>
        <w:rPr>
          <w:rFonts w:asciiTheme="minorHAnsi" w:eastAsiaTheme="minorEastAsia" w:hAnsiTheme="minorHAnsi" w:cstheme="minorBidi"/>
          <w:noProof/>
          <w:kern w:val="2"/>
          <w:sz w:val="21"/>
          <w:szCs w:val="22"/>
        </w:rPr>
        <w:tab/>
      </w:r>
      <w:r>
        <w:rPr>
          <w:noProof/>
        </w:rPr>
        <w:t>Apidoc</w:t>
      </w:r>
      <w:r>
        <w:rPr>
          <w:rFonts w:hint="eastAsia"/>
          <w:noProof/>
        </w:rPr>
        <w:t>注释</w:t>
      </w:r>
      <w:r>
        <w:rPr>
          <w:noProof/>
        </w:rPr>
        <w:tab/>
      </w:r>
      <w:r>
        <w:rPr>
          <w:noProof/>
        </w:rPr>
        <w:fldChar w:fldCharType="begin"/>
      </w:r>
      <w:r>
        <w:rPr>
          <w:noProof/>
        </w:rPr>
        <w:instrText xml:space="preserve"> PAGEREF _Toc491856626 \h </w:instrText>
      </w:r>
      <w:r>
        <w:rPr>
          <w:noProof/>
        </w:rPr>
      </w:r>
      <w:r>
        <w:rPr>
          <w:noProof/>
        </w:rPr>
        <w:fldChar w:fldCharType="separate"/>
      </w:r>
      <w:r>
        <w:rPr>
          <w:noProof/>
        </w:rPr>
        <w:t>7</w:t>
      </w:r>
      <w:r>
        <w:rPr>
          <w:noProof/>
        </w:rPr>
        <w:fldChar w:fldCharType="end"/>
      </w:r>
    </w:p>
    <w:p w14:paraId="7E1693B0" w14:textId="77777777" w:rsidR="001F1495" w:rsidRDefault="001F1495">
      <w:pPr>
        <w:pStyle w:val="10"/>
        <w:tabs>
          <w:tab w:val="left" w:pos="480"/>
          <w:tab w:val="right" w:leader="dot" w:pos="9019"/>
        </w:tabs>
        <w:rPr>
          <w:rFonts w:asciiTheme="minorHAnsi" w:eastAsiaTheme="minorEastAsia" w:hAnsiTheme="minorHAnsi" w:cstheme="minorBidi"/>
          <w:noProof/>
          <w:kern w:val="2"/>
          <w:sz w:val="21"/>
          <w:szCs w:val="22"/>
        </w:rPr>
      </w:pPr>
      <w:r>
        <w:rPr>
          <w:noProof/>
        </w:rPr>
        <w:t>7.</w:t>
      </w:r>
      <w:r>
        <w:rPr>
          <w:rFonts w:asciiTheme="minorHAnsi" w:eastAsiaTheme="minorEastAsia" w:hAnsiTheme="minorHAnsi" w:cstheme="minorBidi"/>
          <w:noProof/>
          <w:kern w:val="2"/>
          <w:sz w:val="21"/>
          <w:szCs w:val="22"/>
        </w:rPr>
        <w:tab/>
      </w:r>
      <w:r>
        <w:rPr>
          <w:rFonts w:hint="eastAsia"/>
          <w:noProof/>
        </w:rPr>
        <w:t>命名规则</w:t>
      </w:r>
      <w:r>
        <w:rPr>
          <w:noProof/>
        </w:rPr>
        <w:tab/>
      </w:r>
      <w:r>
        <w:rPr>
          <w:noProof/>
        </w:rPr>
        <w:fldChar w:fldCharType="begin"/>
      </w:r>
      <w:r>
        <w:rPr>
          <w:noProof/>
        </w:rPr>
        <w:instrText xml:space="preserve"> PAGEREF _Toc491856627 \h </w:instrText>
      </w:r>
      <w:r>
        <w:rPr>
          <w:noProof/>
        </w:rPr>
      </w:r>
      <w:r>
        <w:rPr>
          <w:noProof/>
        </w:rPr>
        <w:fldChar w:fldCharType="separate"/>
      </w:r>
      <w:r>
        <w:rPr>
          <w:noProof/>
        </w:rPr>
        <w:t>8</w:t>
      </w:r>
      <w:r>
        <w:rPr>
          <w:noProof/>
        </w:rPr>
        <w:fldChar w:fldCharType="end"/>
      </w:r>
    </w:p>
    <w:p w14:paraId="432CBFA6"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7.1.</w:t>
      </w:r>
      <w:r>
        <w:rPr>
          <w:rFonts w:asciiTheme="minorHAnsi" w:eastAsiaTheme="minorEastAsia" w:hAnsiTheme="minorHAnsi" w:cstheme="minorBidi"/>
          <w:noProof/>
          <w:kern w:val="2"/>
          <w:sz w:val="21"/>
          <w:szCs w:val="22"/>
        </w:rPr>
        <w:tab/>
      </w:r>
      <w:r>
        <w:rPr>
          <w:rFonts w:hint="eastAsia"/>
          <w:noProof/>
        </w:rPr>
        <w:t>标识符</w:t>
      </w:r>
      <w:r>
        <w:rPr>
          <w:noProof/>
        </w:rPr>
        <w:tab/>
      </w:r>
      <w:r>
        <w:rPr>
          <w:noProof/>
        </w:rPr>
        <w:fldChar w:fldCharType="begin"/>
      </w:r>
      <w:r>
        <w:rPr>
          <w:noProof/>
        </w:rPr>
        <w:instrText xml:space="preserve"> PAGEREF _Toc491856628 \h </w:instrText>
      </w:r>
      <w:r>
        <w:rPr>
          <w:noProof/>
        </w:rPr>
      </w:r>
      <w:r>
        <w:rPr>
          <w:noProof/>
        </w:rPr>
        <w:fldChar w:fldCharType="separate"/>
      </w:r>
      <w:r>
        <w:rPr>
          <w:noProof/>
        </w:rPr>
        <w:t>8</w:t>
      </w:r>
      <w:r>
        <w:rPr>
          <w:noProof/>
        </w:rPr>
        <w:fldChar w:fldCharType="end"/>
      </w:r>
    </w:p>
    <w:p w14:paraId="26C10EC2"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7.2.</w:t>
      </w:r>
      <w:r>
        <w:rPr>
          <w:rFonts w:asciiTheme="minorHAnsi" w:eastAsiaTheme="minorEastAsia" w:hAnsiTheme="minorHAnsi" w:cstheme="minorBidi"/>
          <w:noProof/>
          <w:kern w:val="2"/>
          <w:sz w:val="21"/>
          <w:szCs w:val="22"/>
        </w:rPr>
        <w:tab/>
      </w:r>
      <w:r>
        <w:rPr>
          <w:rFonts w:hint="eastAsia"/>
          <w:noProof/>
        </w:rPr>
        <w:t>包</w:t>
      </w:r>
      <w:r>
        <w:rPr>
          <w:noProof/>
        </w:rPr>
        <w:tab/>
      </w:r>
      <w:r>
        <w:rPr>
          <w:noProof/>
        </w:rPr>
        <w:fldChar w:fldCharType="begin"/>
      </w:r>
      <w:r>
        <w:rPr>
          <w:noProof/>
        </w:rPr>
        <w:instrText xml:space="preserve"> PAGEREF _Toc491856629 \h </w:instrText>
      </w:r>
      <w:r>
        <w:rPr>
          <w:noProof/>
        </w:rPr>
      </w:r>
      <w:r>
        <w:rPr>
          <w:noProof/>
        </w:rPr>
        <w:fldChar w:fldCharType="separate"/>
      </w:r>
      <w:r>
        <w:rPr>
          <w:noProof/>
        </w:rPr>
        <w:t>9</w:t>
      </w:r>
      <w:r>
        <w:rPr>
          <w:noProof/>
        </w:rPr>
        <w:fldChar w:fldCharType="end"/>
      </w:r>
    </w:p>
    <w:p w14:paraId="575FFEF1"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7.3.</w:t>
      </w:r>
      <w:r>
        <w:rPr>
          <w:rFonts w:asciiTheme="minorHAnsi" w:eastAsiaTheme="minorEastAsia" w:hAnsiTheme="minorHAnsi" w:cstheme="minorBidi"/>
          <w:noProof/>
          <w:kern w:val="2"/>
          <w:sz w:val="21"/>
          <w:szCs w:val="22"/>
        </w:rPr>
        <w:tab/>
      </w:r>
      <w:r>
        <w:rPr>
          <w:rFonts w:hint="eastAsia"/>
          <w:noProof/>
        </w:rPr>
        <w:t>类和接口</w:t>
      </w:r>
      <w:r>
        <w:rPr>
          <w:noProof/>
        </w:rPr>
        <w:tab/>
      </w:r>
      <w:r>
        <w:rPr>
          <w:noProof/>
        </w:rPr>
        <w:fldChar w:fldCharType="begin"/>
      </w:r>
      <w:r>
        <w:rPr>
          <w:noProof/>
        </w:rPr>
        <w:instrText xml:space="preserve"> PAGEREF _Toc491856630 \h </w:instrText>
      </w:r>
      <w:r>
        <w:rPr>
          <w:noProof/>
        </w:rPr>
      </w:r>
      <w:r>
        <w:rPr>
          <w:noProof/>
        </w:rPr>
        <w:fldChar w:fldCharType="separate"/>
      </w:r>
      <w:r>
        <w:rPr>
          <w:noProof/>
        </w:rPr>
        <w:t>9</w:t>
      </w:r>
      <w:r>
        <w:rPr>
          <w:noProof/>
        </w:rPr>
        <w:fldChar w:fldCharType="end"/>
      </w:r>
    </w:p>
    <w:p w14:paraId="18C454EC"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7.4.</w:t>
      </w:r>
      <w:r>
        <w:rPr>
          <w:rFonts w:asciiTheme="minorHAnsi" w:eastAsiaTheme="minorEastAsia" w:hAnsiTheme="minorHAnsi" w:cstheme="minorBidi"/>
          <w:noProof/>
          <w:kern w:val="2"/>
          <w:sz w:val="21"/>
          <w:szCs w:val="22"/>
        </w:rPr>
        <w:tab/>
      </w:r>
      <w:r>
        <w:rPr>
          <w:rFonts w:hint="eastAsia"/>
          <w:noProof/>
        </w:rPr>
        <w:t>方法</w:t>
      </w:r>
      <w:r>
        <w:rPr>
          <w:noProof/>
        </w:rPr>
        <w:tab/>
      </w:r>
      <w:r>
        <w:rPr>
          <w:noProof/>
        </w:rPr>
        <w:fldChar w:fldCharType="begin"/>
      </w:r>
      <w:r>
        <w:rPr>
          <w:noProof/>
        </w:rPr>
        <w:instrText xml:space="preserve"> PAGEREF _Toc491856631 \h </w:instrText>
      </w:r>
      <w:r>
        <w:rPr>
          <w:noProof/>
        </w:rPr>
      </w:r>
      <w:r>
        <w:rPr>
          <w:noProof/>
        </w:rPr>
        <w:fldChar w:fldCharType="separate"/>
      </w:r>
      <w:r>
        <w:rPr>
          <w:noProof/>
        </w:rPr>
        <w:t>10</w:t>
      </w:r>
      <w:r>
        <w:rPr>
          <w:noProof/>
        </w:rPr>
        <w:fldChar w:fldCharType="end"/>
      </w:r>
    </w:p>
    <w:p w14:paraId="3EFA8E64"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7.5.</w:t>
      </w:r>
      <w:r>
        <w:rPr>
          <w:rFonts w:asciiTheme="minorHAnsi" w:eastAsiaTheme="minorEastAsia" w:hAnsiTheme="minorHAnsi" w:cstheme="minorBidi"/>
          <w:noProof/>
          <w:kern w:val="2"/>
          <w:sz w:val="21"/>
          <w:szCs w:val="22"/>
        </w:rPr>
        <w:tab/>
      </w:r>
      <w:r>
        <w:rPr>
          <w:rFonts w:hint="eastAsia"/>
          <w:noProof/>
        </w:rPr>
        <w:t>常量和变量</w:t>
      </w:r>
      <w:r>
        <w:rPr>
          <w:noProof/>
        </w:rPr>
        <w:tab/>
      </w:r>
      <w:r>
        <w:rPr>
          <w:noProof/>
        </w:rPr>
        <w:fldChar w:fldCharType="begin"/>
      </w:r>
      <w:r>
        <w:rPr>
          <w:noProof/>
        </w:rPr>
        <w:instrText xml:space="preserve"> PAGEREF _Toc491856632 \h </w:instrText>
      </w:r>
      <w:r>
        <w:rPr>
          <w:noProof/>
        </w:rPr>
      </w:r>
      <w:r>
        <w:rPr>
          <w:noProof/>
        </w:rPr>
        <w:fldChar w:fldCharType="separate"/>
      </w:r>
      <w:r>
        <w:rPr>
          <w:noProof/>
        </w:rPr>
        <w:t>11</w:t>
      </w:r>
      <w:r>
        <w:rPr>
          <w:noProof/>
        </w:rPr>
        <w:fldChar w:fldCharType="end"/>
      </w:r>
    </w:p>
    <w:p w14:paraId="2D35760F" w14:textId="77777777" w:rsidR="001F1495" w:rsidRDefault="001F1495">
      <w:pPr>
        <w:pStyle w:val="10"/>
        <w:tabs>
          <w:tab w:val="left" w:pos="480"/>
          <w:tab w:val="right" w:leader="dot" w:pos="9019"/>
        </w:tabs>
        <w:rPr>
          <w:rFonts w:asciiTheme="minorHAnsi" w:eastAsiaTheme="minorEastAsia" w:hAnsiTheme="minorHAnsi" w:cstheme="minorBidi"/>
          <w:noProof/>
          <w:kern w:val="2"/>
          <w:sz w:val="21"/>
          <w:szCs w:val="22"/>
        </w:rPr>
      </w:pPr>
      <w:r>
        <w:rPr>
          <w:noProof/>
        </w:rPr>
        <w:t>8.</w:t>
      </w:r>
      <w:r>
        <w:rPr>
          <w:rFonts w:asciiTheme="minorHAnsi" w:eastAsiaTheme="minorEastAsia" w:hAnsiTheme="minorHAnsi" w:cstheme="minorBidi"/>
          <w:noProof/>
          <w:kern w:val="2"/>
          <w:sz w:val="21"/>
          <w:szCs w:val="22"/>
        </w:rPr>
        <w:tab/>
      </w:r>
      <w:r>
        <w:rPr>
          <w:rFonts w:hint="eastAsia"/>
          <w:noProof/>
        </w:rPr>
        <w:t>声明和调用</w:t>
      </w:r>
      <w:r>
        <w:rPr>
          <w:noProof/>
        </w:rPr>
        <w:tab/>
      </w:r>
      <w:r>
        <w:rPr>
          <w:noProof/>
        </w:rPr>
        <w:fldChar w:fldCharType="begin"/>
      </w:r>
      <w:r>
        <w:rPr>
          <w:noProof/>
        </w:rPr>
        <w:instrText xml:space="preserve"> PAGEREF _Toc491856633 \h </w:instrText>
      </w:r>
      <w:r>
        <w:rPr>
          <w:noProof/>
        </w:rPr>
      </w:r>
      <w:r>
        <w:rPr>
          <w:noProof/>
        </w:rPr>
        <w:fldChar w:fldCharType="separate"/>
      </w:r>
      <w:r>
        <w:rPr>
          <w:noProof/>
        </w:rPr>
        <w:t>12</w:t>
      </w:r>
      <w:r>
        <w:rPr>
          <w:noProof/>
        </w:rPr>
        <w:fldChar w:fldCharType="end"/>
      </w:r>
    </w:p>
    <w:p w14:paraId="76FEEE38"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8.1.</w:t>
      </w:r>
      <w:r>
        <w:rPr>
          <w:rFonts w:asciiTheme="minorHAnsi" w:eastAsiaTheme="minorEastAsia" w:hAnsiTheme="minorHAnsi" w:cstheme="minorBidi"/>
          <w:noProof/>
          <w:kern w:val="2"/>
          <w:sz w:val="21"/>
          <w:szCs w:val="22"/>
        </w:rPr>
        <w:tab/>
      </w:r>
      <w:r>
        <w:rPr>
          <w:rFonts w:hint="eastAsia"/>
          <w:noProof/>
        </w:rPr>
        <w:t>类和接口</w:t>
      </w:r>
      <w:r>
        <w:rPr>
          <w:noProof/>
        </w:rPr>
        <w:tab/>
      </w:r>
      <w:r>
        <w:rPr>
          <w:noProof/>
        </w:rPr>
        <w:fldChar w:fldCharType="begin"/>
      </w:r>
      <w:r>
        <w:rPr>
          <w:noProof/>
        </w:rPr>
        <w:instrText xml:space="preserve"> PAGEREF _Toc491856634 \h </w:instrText>
      </w:r>
      <w:r>
        <w:rPr>
          <w:noProof/>
        </w:rPr>
      </w:r>
      <w:r>
        <w:rPr>
          <w:noProof/>
        </w:rPr>
        <w:fldChar w:fldCharType="separate"/>
      </w:r>
      <w:r>
        <w:rPr>
          <w:noProof/>
        </w:rPr>
        <w:t>12</w:t>
      </w:r>
      <w:r>
        <w:rPr>
          <w:noProof/>
        </w:rPr>
        <w:fldChar w:fldCharType="end"/>
      </w:r>
    </w:p>
    <w:p w14:paraId="2D05D334"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8.2.</w:t>
      </w:r>
      <w:r>
        <w:rPr>
          <w:rFonts w:asciiTheme="minorHAnsi" w:eastAsiaTheme="minorEastAsia" w:hAnsiTheme="minorHAnsi" w:cstheme="minorBidi"/>
          <w:noProof/>
          <w:kern w:val="2"/>
          <w:sz w:val="21"/>
          <w:szCs w:val="22"/>
        </w:rPr>
        <w:tab/>
      </w:r>
      <w:r>
        <w:rPr>
          <w:rFonts w:hint="eastAsia"/>
          <w:noProof/>
        </w:rPr>
        <w:t>方法</w:t>
      </w:r>
      <w:r>
        <w:rPr>
          <w:noProof/>
        </w:rPr>
        <w:tab/>
      </w:r>
      <w:r>
        <w:rPr>
          <w:noProof/>
        </w:rPr>
        <w:fldChar w:fldCharType="begin"/>
      </w:r>
      <w:r>
        <w:rPr>
          <w:noProof/>
        </w:rPr>
        <w:instrText xml:space="preserve"> PAGEREF _Toc491856635 \h </w:instrText>
      </w:r>
      <w:r>
        <w:rPr>
          <w:noProof/>
        </w:rPr>
      </w:r>
      <w:r>
        <w:rPr>
          <w:noProof/>
        </w:rPr>
        <w:fldChar w:fldCharType="separate"/>
      </w:r>
      <w:r>
        <w:rPr>
          <w:noProof/>
        </w:rPr>
        <w:t>13</w:t>
      </w:r>
      <w:r>
        <w:rPr>
          <w:noProof/>
        </w:rPr>
        <w:fldChar w:fldCharType="end"/>
      </w:r>
    </w:p>
    <w:p w14:paraId="53844B47" w14:textId="77777777" w:rsidR="001F1495" w:rsidRDefault="001F1495">
      <w:pPr>
        <w:pStyle w:val="20"/>
        <w:tabs>
          <w:tab w:val="left" w:pos="840"/>
          <w:tab w:val="right" w:leader="dot" w:pos="9019"/>
        </w:tabs>
        <w:rPr>
          <w:rFonts w:asciiTheme="minorHAnsi" w:eastAsiaTheme="minorEastAsia" w:hAnsiTheme="minorHAnsi" w:cstheme="minorBidi"/>
          <w:noProof/>
          <w:kern w:val="2"/>
          <w:sz w:val="21"/>
          <w:szCs w:val="22"/>
        </w:rPr>
      </w:pPr>
      <w:r>
        <w:rPr>
          <w:noProof/>
        </w:rPr>
        <w:t>8.3.</w:t>
      </w:r>
      <w:r>
        <w:rPr>
          <w:rFonts w:asciiTheme="minorHAnsi" w:eastAsiaTheme="minorEastAsia" w:hAnsiTheme="minorHAnsi" w:cstheme="minorBidi"/>
          <w:noProof/>
          <w:kern w:val="2"/>
          <w:sz w:val="21"/>
          <w:szCs w:val="22"/>
        </w:rPr>
        <w:tab/>
      </w:r>
      <w:r>
        <w:rPr>
          <w:rFonts w:hint="eastAsia"/>
          <w:noProof/>
        </w:rPr>
        <w:t>常量和变量</w:t>
      </w:r>
      <w:r>
        <w:rPr>
          <w:noProof/>
        </w:rPr>
        <w:tab/>
      </w:r>
      <w:r>
        <w:rPr>
          <w:noProof/>
        </w:rPr>
        <w:fldChar w:fldCharType="begin"/>
      </w:r>
      <w:r>
        <w:rPr>
          <w:noProof/>
        </w:rPr>
        <w:instrText xml:space="preserve"> PAGEREF _Toc491856636 \h </w:instrText>
      </w:r>
      <w:r>
        <w:rPr>
          <w:noProof/>
        </w:rPr>
      </w:r>
      <w:r>
        <w:rPr>
          <w:noProof/>
        </w:rPr>
        <w:fldChar w:fldCharType="separate"/>
      </w:r>
      <w:r>
        <w:rPr>
          <w:noProof/>
        </w:rPr>
        <w:t>15</w:t>
      </w:r>
      <w:r>
        <w:rPr>
          <w:noProof/>
        </w:rPr>
        <w:fldChar w:fldCharType="end"/>
      </w:r>
    </w:p>
    <w:p w14:paraId="1548D762" w14:textId="77777777" w:rsidR="001F1495" w:rsidRDefault="001F1495">
      <w:pPr>
        <w:pStyle w:val="10"/>
        <w:tabs>
          <w:tab w:val="left" w:pos="480"/>
          <w:tab w:val="right" w:leader="dot" w:pos="9019"/>
        </w:tabs>
        <w:rPr>
          <w:rFonts w:asciiTheme="minorHAnsi" w:eastAsiaTheme="minorEastAsia" w:hAnsiTheme="minorHAnsi" w:cstheme="minorBidi"/>
          <w:noProof/>
          <w:kern w:val="2"/>
          <w:sz w:val="21"/>
          <w:szCs w:val="22"/>
        </w:rPr>
      </w:pPr>
      <w:r>
        <w:rPr>
          <w:noProof/>
        </w:rPr>
        <w:t>9.</w:t>
      </w:r>
      <w:r>
        <w:rPr>
          <w:rFonts w:asciiTheme="minorHAnsi" w:eastAsiaTheme="minorEastAsia" w:hAnsiTheme="minorHAnsi" w:cstheme="minorBidi"/>
          <w:noProof/>
          <w:kern w:val="2"/>
          <w:sz w:val="21"/>
          <w:szCs w:val="22"/>
        </w:rPr>
        <w:tab/>
      </w:r>
      <w:r>
        <w:rPr>
          <w:rFonts w:hint="eastAsia"/>
          <w:noProof/>
        </w:rPr>
        <w:t>表达式、语句和块</w:t>
      </w:r>
      <w:r>
        <w:rPr>
          <w:noProof/>
        </w:rPr>
        <w:tab/>
      </w:r>
      <w:r>
        <w:rPr>
          <w:noProof/>
        </w:rPr>
        <w:fldChar w:fldCharType="begin"/>
      </w:r>
      <w:r>
        <w:rPr>
          <w:noProof/>
        </w:rPr>
        <w:instrText xml:space="preserve"> PAGEREF _Toc491856637 \h </w:instrText>
      </w:r>
      <w:r>
        <w:rPr>
          <w:noProof/>
        </w:rPr>
      </w:r>
      <w:r>
        <w:rPr>
          <w:noProof/>
        </w:rPr>
        <w:fldChar w:fldCharType="separate"/>
      </w:r>
      <w:r>
        <w:rPr>
          <w:noProof/>
        </w:rPr>
        <w:t>16</w:t>
      </w:r>
      <w:r>
        <w:rPr>
          <w:noProof/>
        </w:rPr>
        <w:fldChar w:fldCharType="end"/>
      </w:r>
    </w:p>
    <w:p w14:paraId="267B965B" w14:textId="77777777" w:rsidR="001F1495" w:rsidRDefault="001F1495">
      <w:pPr>
        <w:pStyle w:val="10"/>
        <w:tabs>
          <w:tab w:val="left" w:pos="630"/>
          <w:tab w:val="right" w:leader="dot" w:pos="9019"/>
        </w:tabs>
        <w:rPr>
          <w:rFonts w:asciiTheme="minorHAnsi" w:eastAsiaTheme="minorEastAsia" w:hAnsiTheme="minorHAnsi" w:cstheme="minorBidi"/>
          <w:noProof/>
          <w:kern w:val="2"/>
          <w:sz w:val="21"/>
          <w:szCs w:val="22"/>
        </w:rPr>
      </w:pPr>
      <w:r>
        <w:rPr>
          <w:noProof/>
        </w:rPr>
        <w:t>10.</w:t>
      </w:r>
      <w:r>
        <w:rPr>
          <w:rFonts w:asciiTheme="minorHAnsi" w:eastAsiaTheme="minorEastAsia" w:hAnsiTheme="minorHAnsi" w:cstheme="minorBidi"/>
          <w:noProof/>
          <w:kern w:val="2"/>
          <w:sz w:val="21"/>
          <w:szCs w:val="22"/>
        </w:rPr>
        <w:tab/>
      </w:r>
      <w:r>
        <w:rPr>
          <w:noProof/>
        </w:rPr>
        <w:t>API</w:t>
      </w:r>
      <w:r>
        <w:rPr>
          <w:rFonts w:hint="eastAsia"/>
          <w:noProof/>
        </w:rPr>
        <w:t>使用</w:t>
      </w:r>
      <w:r>
        <w:rPr>
          <w:noProof/>
        </w:rPr>
        <w:tab/>
      </w:r>
      <w:r>
        <w:rPr>
          <w:noProof/>
        </w:rPr>
        <w:fldChar w:fldCharType="begin"/>
      </w:r>
      <w:r>
        <w:rPr>
          <w:noProof/>
        </w:rPr>
        <w:instrText xml:space="preserve"> PAGEREF _Toc491856638 \h </w:instrText>
      </w:r>
      <w:r>
        <w:rPr>
          <w:noProof/>
        </w:rPr>
      </w:r>
      <w:r>
        <w:rPr>
          <w:noProof/>
        </w:rPr>
        <w:fldChar w:fldCharType="separate"/>
      </w:r>
      <w:r>
        <w:rPr>
          <w:noProof/>
        </w:rPr>
        <w:t>18</w:t>
      </w:r>
      <w:r>
        <w:rPr>
          <w:noProof/>
        </w:rPr>
        <w:fldChar w:fldCharType="end"/>
      </w:r>
    </w:p>
    <w:p w14:paraId="6E43ED09" w14:textId="77777777" w:rsidR="001F1495" w:rsidRDefault="001F1495">
      <w:pPr>
        <w:pStyle w:val="20"/>
        <w:tabs>
          <w:tab w:val="left" w:pos="1050"/>
          <w:tab w:val="right" w:leader="dot" w:pos="9019"/>
        </w:tabs>
        <w:rPr>
          <w:rFonts w:asciiTheme="minorHAnsi" w:eastAsiaTheme="minorEastAsia" w:hAnsiTheme="minorHAnsi" w:cstheme="minorBidi"/>
          <w:noProof/>
          <w:kern w:val="2"/>
          <w:sz w:val="21"/>
          <w:szCs w:val="22"/>
        </w:rPr>
      </w:pPr>
      <w:r>
        <w:rPr>
          <w:noProof/>
        </w:rPr>
        <w:t>10.1.</w:t>
      </w:r>
      <w:r>
        <w:rPr>
          <w:rFonts w:asciiTheme="minorHAnsi" w:eastAsiaTheme="minorEastAsia" w:hAnsiTheme="minorHAnsi" w:cstheme="minorBidi"/>
          <w:noProof/>
          <w:kern w:val="2"/>
          <w:sz w:val="21"/>
          <w:szCs w:val="22"/>
        </w:rPr>
        <w:tab/>
      </w:r>
      <w:r>
        <w:rPr>
          <w:noProof/>
        </w:rPr>
        <w:t>Java.lang</w:t>
      </w:r>
      <w:r>
        <w:rPr>
          <w:rFonts w:hint="eastAsia"/>
          <w:noProof/>
        </w:rPr>
        <w:t>的核心</w:t>
      </w:r>
      <w:r>
        <w:rPr>
          <w:noProof/>
        </w:rPr>
        <w:t>API</w:t>
      </w:r>
      <w:r>
        <w:rPr>
          <w:noProof/>
        </w:rPr>
        <w:tab/>
      </w:r>
      <w:r>
        <w:rPr>
          <w:noProof/>
        </w:rPr>
        <w:fldChar w:fldCharType="begin"/>
      </w:r>
      <w:r>
        <w:rPr>
          <w:noProof/>
        </w:rPr>
        <w:instrText xml:space="preserve"> PAGEREF _Toc491856639 \h </w:instrText>
      </w:r>
      <w:r>
        <w:rPr>
          <w:noProof/>
        </w:rPr>
      </w:r>
      <w:r>
        <w:rPr>
          <w:noProof/>
        </w:rPr>
        <w:fldChar w:fldCharType="separate"/>
      </w:r>
      <w:r>
        <w:rPr>
          <w:noProof/>
        </w:rPr>
        <w:t>18</w:t>
      </w:r>
      <w:r>
        <w:rPr>
          <w:noProof/>
        </w:rPr>
        <w:fldChar w:fldCharType="end"/>
      </w:r>
    </w:p>
    <w:p w14:paraId="3EE95327" w14:textId="77777777" w:rsidR="001F1495" w:rsidRDefault="001F1495">
      <w:pPr>
        <w:pStyle w:val="20"/>
        <w:tabs>
          <w:tab w:val="left" w:pos="1050"/>
          <w:tab w:val="right" w:leader="dot" w:pos="9019"/>
        </w:tabs>
        <w:rPr>
          <w:rFonts w:asciiTheme="minorHAnsi" w:eastAsiaTheme="minorEastAsia" w:hAnsiTheme="minorHAnsi" w:cstheme="minorBidi"/>
          <w:noProof/>
          <w:kern w:val="2"/>
          <w:sz w:val="21"/>
          <w:szCs w:val="22"/>
        </w:rPr>
      </w:pPr>
      <w:r>
        <w:rPr>
          <w:noProof/>
        </w:rPr>
        <w:t>10.2.</w:t>
      </w:r>
      <w:r>
        <w:rPr>
          <w:rFonts w:asciiTheme="minorHAnsi" w:eastAsiaTheme="minorEastAsia" w:hAnsiTheme="minorHAnsi" w:cstheme="minorBidi"/>
          <w:noProof/>
          <w:kern w:val="2"/>
          <w:sz w:val="21"/>
          <w:szCs w:val="22"/>
        </w:rPr>
        <w:tab/>
      </w:r>
      <w:r>
        <w:rPr>
          <w:rFonts w:hint="eastAsia"/>
          <w:noProof/>
        </w:rPr>
        <w:t>集合处理</w:t>
      </w:r>
      <w:r>
        <w:rPr>
          <w:noProof/>
        </w:rPr>
        <w:tab/>
      </w:r>
      <w:r>
        <w:rPr>
          <w:noProof/>
        </w:rPr>
        <w:fldChar w:fldCharType="begin"/>
      </w:r>
      <w:r>
        <w:rPr>
          <w:noProof/>
        </w:rPr>
        <w:instrText xml:space="preserve"> PAGEREF _Toc491856640 \h </w:instrText>
      </w:r>
      <w:r>
        <w:rPr>
          <w:noProof/>
        </w:rPr>
      </w:r>
      <w:r>
        <w:rPr>
          <w:noProof/>
        </w:rPr>
        <w:fldChar w:fldCharType="separate"/>
      </w:r>
      <w:r>
        <w:rPr>
          <w:noProof/>
        </w:rPr>
        <w:t>19</w:t>
      </w:r>
      <w:r>
        <w:rPr>
          <w:noProof/>
        </w:rPr>
        <w:fldChar w:fldCharType="end"/>
      </w:r>
    </w:p>
    <w:p w14:paraId="1827D3C4" w14:textId="77777777" w:rsidR="001F1495" w:rsidRDefault="001F1495">
      <w:pPr>
        <w:pStyle w:val="10"/>
        <w:tabs>
          <w:tab w:val="left" w:pos="630"/>
          <w:tab w:val="right" w:leader="dot" w:pos="9019"/>
        </w:tabs>
        <w:rPr>
          <w:rFonts w:asciiTheme="minorHAnsi" w:eastAsiaTheme="minorEastAsia" w:hAnsiTheme="minorHAnsi" w:cstheme="minorBidi"/>
          <w:noProof/>
          <w:kern w:val="2"/>
          <w:sz w:val="21"/>
          <w:szCs w:val="22"/>
        </w:rPr>
      </w:pPr>
      <w:r w:rsidRPr="00615A46">
        <w:rPr>
          <w:rFonts w:asciiTheme="minorEastAsia" w:eastAsiaTheme="minorEastAsia" w:hAnsiTheme="minorEastAsia"/>
          <w:noProof/>
        </w:rPr>
        <w:t>11.</w:t>
      </w:r>
      <w:r>
        <w:rPr>
          <w:rFonts w:asciiTheme="minorHAnsi" w:eastAsiaTheme="minorEastAsia" w:hAnsiTheme="minorHAnsi" w:cstheme="minorBidi"/>
          <w:noProof/>
          <w:kern w:val="2"/>
          <w:sz w:val="21"/>
          <w:szCs w:val="22"/>
        </w:rPr>
        <w:tab/>
      </w:r>
      <w:r w:rsidRPr="00615A46">
        <w:rPr>
          <w:rFonts w:asciiTheme="minorEastAsia" w:eastAsiaTheme="minorEastAsia" w:hAnsiTheme="minorEastAsia" w:hint="eastAsia"/>
          <w:noProof/>
        </w:rPr>
        <w:t>版本修订历史记录</w:t>
      </w:r>
      <w:r>
        <w:rPr>
          <w:noProof/>
        </w:rPr>
        <w:tab/>
      </w:r>
      <w:r>
        <w:rPr>
          <w:noProof/>
        </w:rPr>
        <w:fldChar w:fldCharType="begin"/>
      </w:r>
      <w:r>
        <w:rPr>
          <w:noProof/>
        </w:rPr>
        <w:instrText xml:space="preserve"> PAGEREF _Toc491856641 \h </w:instrText>
      </w:r>
      <w:r>
        <w:rPr>
          <w:noProof/>
        </w:rPr>
      </w:r>
      <w:r>
        <w:rPr>
          <w:noProof/>
        </w:rPr>
        <w:fldChar w:fldCharType="separate"/>
      </w:r>
      <w:r>
        <w:rPr>
          <w:noProof/>
        </w:rPr>
        <w:t>21</w:t>
      </w:r>
      <w:r>
        <w:rPr>
          <w:noProof/>
        </w:rPr>
        <w:fldChar w:fldCharType="end"/>
      </w:r>
    </w:p>
    <w:p w14:paraId="7F049A41" w14:textId="77777777" w:rsidR="00A53F13" w:rsidRPr="00D80DDF" w:rsidRDefault="00D81267" w:rsidP="00804BA7">
      <w:pPr>
        <w:rPr>
          <w:rFonts w:asciiTheme="minorEastAsia" w:eastAsiaTheme="minorEastAsia" w:hAnsiTheme="minorEastAsia"/>
        </w:rPr>
      </w:pPr>
      <w:r w:rsidRPr="00D80DDF">
        <w:rPr>
          <w:rFonts w:asciiTheme="minorEastAsia" w:eastAsiaTheme="minorEastAsia" w:hAnsiTheme="minorEastAsia"/>
        </w:rPr>
        <w:fldChar w:fldCharType="end"/>
      </w:r>
    </w:p>
    <w:p w14:paraId="63E96F6B" w14:textId="77777777" w:rsidR="004620E5" w:rsidRPr="00D80DDF" w:rsidRDefault="00B64484" w:rsidP="004620E5">
      <w:pPr>
        <w:pStyle w:val="1"/>
        <w:tabs>
          <w:tab w:val="left" w:pos="720"/>
        </w:tabs>
        <w:ind w:left="720" w:hanging="720"/>
        <w:rPr>
          <w:rFonts w:asciiTheme="minorEastAsia" w:eastAsiaTheme="minorEastAsia" w:hAnsiTheme="minorEastAsia"/>
        </w:rPr>
      </w:pPr>
      <w:r w:rsidRPr="00D80DDF">
        <w:rPr>
          <w:rFonts w:asciiTheme="minorEastAsia" w:eastAsiaTheme="minorEastAsia" w:hAnsiTheme="minorEastAsia"/>
        </w:rPr>
        <w:br w:type="page"/>
      </w:r>
      <w:bookmarkStart w:id="1" w:name="_Toc73353742"/>
      <w:bookmarkStart w:id="2" w:name="_Toc374709544"/>
      <w:bookmarkStart w:id="3" w:name="_Toc491856616"/>
      <w:bookmarkStart w:id="4" w:name="_Toc15185101"/>
      <w:bookmarkStart w:id="5" w:name="_Toc62375268"/>
      <w:r w:rsidR="004620E5" w:rsidRPr="00232862">
        <w:rPr>
          <w:rFonts w:hint="eastAsia"/>
        </w:rPr>
        <w:lastRenderedPageBreak/>
        <w:t>目的</w:t>
      </w:r>
      <w:bookmarkEnd w:id="1"/>
      <w:bookmarkEnd w:id="2"/>
      <w:bookmarkEnd w:id="3"/>
    </w:p>
    <w:p w14:paraId="0D6445F9" w14:textId="69D3D436" w:rsidR="004620E5" w:rsidRPr="00C66B84" w:rsidRDefault="004620E5" w:rsidP="00C66B84">
      <w:pPr>
        <w:ind w:leftChars="118" w:left="283" w:firstLine="420"/>
      </w:pPr>
      <w:r w:rsidRPr="00C66B84">
        <w:rPr>
          <w:rFonts w:hint="eastAsia"/>
        </w:rPr>
        <w:t>统一编程风格，提高</w:t>
      </w:r>
      <w:r w:rsidR="00D60C77">
        <w:rPr>
          <w:rFonts w:hint="eastAsia"/>
        </w:rPr>
        <w:t>代码的</w:t>
      </w:r>
      <w:r w:rsidRPr="00C66B84">
        <w:rPr>
          <w:rFonts w:hint="eastAsia"/>
        </w:rPr>
        <w:t>可读性与编码效率，避免团队开发带来</w:t>
      </w:r>
      <w:r w:rsidR="00D60C77">
        <w:rPr>
          <w:rFonts w:hint="eastAsia"/>
        </w:rPr>
        <w:t>的</w:t>
      </w:r>
      <w:r w:rsidRPr="00C66B84">
        <w:rPr>
          <w:rFonts w:hint="eastAsia"/>
        </w:rPr>
        <w:t>混乱。</w:t>
      </w:r>
    </w:p>
    <w:p w14:paraId="5ADD1CB9" w14:textId="77777777" w:rsidR="004620E5" w:rsidRPr="00232862" w:rsidRDefault="004620E5" w:rsidP="004620E5">
      <w:pPr>
        <w:pStyle w:val="1"/>
        <w:tabs>
          <w:tab w:val="left" w:pos="720"/>
        </w:tabs>
        <w:ind w:left="720" w:hanging="720"/>
      </w:pPr>
      <w:bookmarkStart w:id="6" w:name="_Toc73353743"/>
      <w:bookmarkStart w:id="7" w:name="_Toc374709545"/>
      <w:bookmarkStart w:id="8" w:name="_Toc491856617"/>
      <w:r w:rsidRPr="00232862">
        <w:rPr>
          <w:rFonts w:hint="eastAsia"/>
        </w:rPr>
        <w:t>适用范围</w:t>
      </w:r>
      <w:bookmarkEnd w:id="6"/>
      <w:bookmarkEnd w:id="7"/>
      <w:bookmarkEnd w:id="8"/>
    </w:p>
    <w:p w14:paraId="6FA3D90B" w14:textId="7E80FF7E" w:rsidR="004620E5" w:rsidRPr="00C66B84" w:rsidRDefault="004620E5" w:rsidP="00C66B84">
      <w:pPr>
        <w:ind w:leftChars="118" w:left="283" w:firstLine="420"/>
      </w:pPr>
      <w:r w:rsidRPr="00C66B84">
        <w:rPr>
          <w:rFonts w:hint="eastAsia"/>
        </w:rPr>
        <w:t>本规范适用于公司</w:t>
      </w:r>
      <w:r w:rsidR="00D60C77">
        <w:rPr>
          <w:rFonts w:hint="eastAsia"/>
        </w:rPr>
        <w:t>所有</w:t>
      </w:r>
      <w:r w:rsidRPr="00C66B84">
        <w:rPr>
          <w:rFonts w:hint="eastAsia"/>
        </w:rPr>
        <w:t>运用</w:t>
      </w:r>
      <w:r w:rsidRPr="00C66B84">
        <w:t>Java</w:t>
      </w:r>
      <w:r w:rsidRPr="00C66B84">
        <w:rPr>
          <w:rFonts w:hint="eastAsia"/>
        </w:rPr>
        <w:t>作为开发语言的编码活动。</w:t>
      </w:r>
      <w:bookmarkStart w:id="9" w:name="FORMAT"/>
      <w:bookmarkStart w:id="10" w:name="_Toc73353744"/>
    </w:p>
    <w:p w14:paraId="6871D72B" w14:textId="77777777" w:rsidR="00145B46" w:rsidRPr="00232862" w:rsidRDefault="00145B46" w:rsidP="00145B46">
      <w:pPr>
        <w:pStyle w:val="1"/>
        <w:tabs>
          <w:tab w:val="left" w:pos="720"/>
        </w:tabs>
        <w:ind w:left="720" w:hanging="720"/>
      </w:pPr>
      <w:bookmarkStart w:id="11" w:name="_Toc73353127"/>
      <w:bookmarkStart w:id="12" w:name="_Toc283307123"/>
      <w:bookmarkStart w:id="13" w:name="_Toc491856618"/>
      <w:r w:rsidRPr="00232862">
        <w:rPr>
          <w:rFonts w:hint="eastAsia"/>
        </w:rPr>
        <w:t>定义</w:t>
      </w:r>
      <w:bookmarkEnd w:id="11"/>
      <w:bookmarkEnd w:id="12"/>
      <w:bookmarkEnd w:id="13"/>
    </w:p>
    <w:p w14:paraId="72587A17" w14:textId="2DB7CB4D" w:rsidR="00145B46" w:rsidRDefault="00145B46" w:rsidP="00C66B84">
      <w:pPr>
        <w:ind w:leftChars="118" w:left="283" w:firstLine="420"/>
      </w:pPr>
      <w:r w:rsidRPr="003D19B3">
        <w:rPr>
          <w:rFonts w:hint="eastAsia"/>
        </w:rPr>
        <w:t>规则</w:t>
      </w:r>
      <w:r>
        <w:rPr>
          <w:rFonts w:hint="eastAsia"/>
        </w:rPr>
        <w:t xml:space="preserve"> :</w:t>
      </w:r>
      <w:r w:rsidRPr="003D19B3">
        <w:rPr>
          <w:rFonts w:hint="eastAsia"/>
        </w:rPr>
        <w:t xml:space="preserve"> </w:t>
      </w:r>
      <w:r w:rsidRPr="003D19B3">
        <w:rPr>
          <w:rFonts w:hint="eastAsia"/>
        </w:rPr>
        <w:t>编程时必须遵守的约定</w:t>
      </w:r>
      <w:r w:rsidR="00D60C77">
        <w:rPr>
          <w:rFonts w:hint="eastAsia"/>
        </w:rPr>
        <w:t>。</w:t>
      </w:r>
    </w:p>
    <w:p w14:paraId="4750ACA8" w14:textId="4AB99A44" w:rsidR="00145B46" w:rsidRPr="003D19B3" w:rsidRDefault="00145B46" w:rsidP="00C66B84">
      <w:pPr>
        <w:ind w:leftChars="118" w:left="283" w:firstLine="420"/>
      </w:pPr>
      <w:r w:rsidRPr="003D19B3">
        <w:rPr>
          <w:rFonts w:hint="eastAsia"/>
        </w:rPr>
        <w:t>建议</w:t>
      </w:r>
      <w:r>
        <w:rPr>
          <w:rFonts w:hint="eastAsia"/>
        </w:rPr>
        <w:t xml:space="preserve"> : </w:t>
      </w:r>
      <w:r>
        <w:rPr>
          <w:rFonts w:hint="eastAsia"/>
        </w:rPr>
        <w:t>编程时需要考虑的约定</w:t>
      </w:r>
      <w:r w:rsidR="00872592">
        <w:rPr>
          <w:rFonts w:hint="eastAsia"/>
        </w:rPr>
        <w:t>。</w:t>
      </w:r>
      <w:r w:rsidR="00872592" w:rsidRPr="003D19B3" w:rsidDel="00872592">
        <w:rPr>
          <w:rFonts w:hint="eastAsia"/>
        </w:rPr>
        <w:t xml:space="preserve"> </w:t>
      </w:r>
    </w:p>
    <w:p w14:paraId="63D747B3" w14:textId="77777777" w:rsidR="00145B46" w:rsidRPr="00232862" w:rsidRDefault="00145B46" w:rsidP="001F1495">
      <w:pPr>
        <w:pStyle w:val="1"/>
      </w:pPr>
      <w:bookmarkStart w:id="14" w:name="_Toc283307124"/>
      <w:bookmarkStart w:id="15" w:name="_Toc491856619"/>
      <w:bookmarkStart w:id="16" w:name="_Toc374709548"/>
      <w:bookmarkEnd w:id="9"/>
      <w:bookmarkEnd w:id="10"/>
      <w:r w:rsidRPr="00232862">
        <w:rPr>
          <w:rFonts w:hint="eastAsia"/>
        </w:rPr>
        <w:t>基本原则</w:t>
      </w:r>
      <w:bookmarkEnd w:id="14"/>
      <w:bookmarkEnd w:id="15"/>
    </w:p>
    <w:p w14:paraId="54E688A6" w14:textId="77777777" w:rsidR="00145B46" w:rsidRPr="00145B46" w:rsidRDefault="00145B46" w:rsidP="008827BB">
      <w:pPr>
        <w:pStyle w:val="ad"/>
        <w:numPr>
          <w:ilvl w:val="0"/>
          <w:numId w:val="4"/>
        </w:numPr>
        <w:ind w:firstLineChars="0"/>
      </w:pPr>
      <w:bookmarkStart w:id="17" w:name="_Toc283307125"/>
      <w:r w:rsidRPr="00145B46">
        <w:rPr>
          <w:rFonts w:hint="eastAsia"/>
        </w:rPr>
        <w:t>首先是为人编写程序，其次才是计算机</w:t>
      </w:r>
      <w:bookmarkEnd w:id="17"/>
    </w:p>
    <w:p w14:paraId="2B15345A" w14:textId="77777777" w:rsidR="00145B46" w:rsidRDefault="00145B46" w:rsidP="008827BB">
      <w:pPr>
        <w:pStyle w:val="a3"/>
        <w:ind w:leftChars="300" w:left="720" w:firstLine="420"/>
      </w:pPr>
      <w:r>
        <w:rPr>
          <w:rFonts w:hint="eastAsia"/>
        </w:rPr>
        <w:t>这是软件开发的基本要点，软件的生命周期贯穿产品的开发、测试、生产、用户使用、版本升级和后期维护等长期过程，只有易读、易维护的软件代码才具有生命力。</w:t>
      </w:r>
    </w:p>
    <w:p w14:paraId="678637AF" w14:textId="77777777" w:rsidR="00145B46" w:rsidRPr="00145B46" w:rsidRDefault="00145B46" w:rsidP="008827BB">
      <w:pPr>
        <w:pStyle w:val="ad"/>
        <w:numPr>
          <w:ilvl w:val="0"/>
          <w:numId w:val="4"/>
        </w:numPr>
        <w:ind w:firstLineChars="0"/>
        <w:rPr>
          <w:rFonts w:asciiTheme="minorEastAsia" w:eastAsiaTheme="minorEastAsia" w:hAnsiTheme="minorEastAsia"/>
        </w:rPr>
      </w:pPr>
      <w:bookmarkStart w:id="18" w:name="_Toc283307126"/>
      <w:r w:rsidRPr="00145B46">
        <w:rPr>
          <w:rFonts w:asciiTheme="minorEastAsia" w:eastAsiaTheme="minorEastAsia" w:hAnsiTheme="minorEastAsia" w:hint="eastAsia"/>
        </w:rPr>
        <w:t>保持代码的简明清晰，避免过分追求编程技巧</w:t>
      </w:r>
      <w:bookmarkEnd w:id="18"/>
    </w:p>
    <w:p w14:paraId="2313305C" w14:textId="77777777" w:rsidR="00145B46" w:rsidRDefault="00145B46" w:rsidP="008827BB">
      <w:pPr>
        <w:pStyle w:val="a3"/>
        <w:ind w:leftChars="300" w:left="720" w:firstLine="420"/>
      </w:pPr>
      <w:r>
        <w:rPr>
          <w:rFonts w:hint="eastAsia"/>
        </w:rPr>
        <w:t>简单是最美。保持代码的简单化是软件工程化的基本要求。不要过分追求技巧，否则会降低程序的可读性。</w:t>
      </w:r>
    </w:p>
    <w:p w14:paraId="3232EF99" w14:textId="38061E6B" w:rsidR="00145B46" w:rsidRPr="00145B46" w:rsidRDefault="00145B46" w:rsidP="008827BB">
      <w:pPr>
        <w:pStyle w:val="ad"/>
        <w:numPr>
          <w:ilvl w:val="0"/>
          <w:numId w:val="4"/>
        </w:numPr>
        <w:ind w:firstLineChars="0"/>
        <w:rPr>
          <w:rFonts w:asciiTheme="minorEastAsia" w:eastAsiaTheme="minorEastAsia" w:hAnsiTheme="minorEastAsia"/>
        </w:rPr>
      </w:pPr>
      <w:bookmarkStart w:id="19" w:name="_Toc283307127"/>
      <w:r w:rsidRPr="00145B46">
        <w:rPr>
          <w:rFonts w:asciiTheme="minorEastAsia" w:eastAsiaTheme="minorEastAsia" w:hAnsiTheme="minorEastAsia" w:hint="eastAsia"/>
        </w:rPr>
        <w:t>所有的代码尽量遵循</w:t>
      </w:r>
      <w:bookmarkEnd w:id="19"/>
      <w:r>
        <w:rPr>
          <w:rFonts w:asciiTheme="minorEastAsia" w:eastAsiaTheme="minorEastAsia" w:hAnsiTheme="minorEastAsia"/>
        </w:rPr>
        <w:fldChar w:fldCharType="begin"/>
      </w:r>
      <w:r>
        <w:rPr>
          <w:rFonts w:asciiTheme="minorEastAsia" w:eastAsiaTheme="minorEastAsia" w:hAnsiTheme="minorEastAsia"/>
        </w:rPr>
        <w:instrText xml:space="preserve"> HYPERLINK "http://www.oracle.com/technetwork/java/javase/documentation/codeconvtoc-136057.html" </w:instrText>
      </w:r>
      <w:r>
        <w:rPr>
          <w:rFonts w:asciiTheme="minorEastAsia" w:eastAsiaTheme="minorEastAsia" w:hAnsiTheme="minorEastAsia"/>
        </w:rPr>
        <w:fldChar w:fldCharType="separate"/>
      </w:r>
      <w:r w:rsidRPr="00145B46">
        <w:rPr>
          <w:rStyle w:val="ae"/>
          <w:rFonts w:asciiTheme="minorEastAsia" w:eastAsiaTheme="minorEastAsia" w:hAnsiTheme="minorEastAsia" w:hint="eastAsia"/>
        </w:rPr>
        <w:t>Sun Java编程语言编码规范</w:t>
      </w:r>
      <w:r>
        <w:rPr>
          <w:rFonts w:asciiTheme="minorEastAsia" w:eastAsiaTheme="minorEastAsia" w:hAnsiTheme="minorEastAsia"/>
        </w:rPr>
        <w:fldChar w:fldCharType="end"/>
      </w:r>
      <w:r w:rsidRPr="00145B46">
        <w:rPr>
          <w:rFonts w:asciiTheme="minorEastAsia" w:eastAsiaTheme="minorEastAsia" w:hAnsiTheme="minorEastAsia" w:hint="eastAsia"/>
        </w:rPr>
        <w:t>。</w:t>
      </w:r>
    </w:p>
    <w:p w14:paraId="671E8092" w14:textId="77777777" w:rsidR="00145B46" w:rsidRPr="00F16728" w:rsidRDefault="00145B46" w:rsidP="008827BB">
      <w:pPr>
        <w:pStyle w:val="a3"/>
        <w:ind w:leftChars="300" w:left="720" w:firstLine="420"/>
      </w:pPr>
      <w:r>
        <w:rPr>
          <w:rFonts w:hint="eastAsia"/>
        </w:rPr>
        <w:t>编程时以该规范为准，规范没有规定的内容参考上面的标准。</w:t>
      </w:r>
    </w:p>
    <w:p w14:paraId="18373F87" w14:textId="77777777" w:rsidR="00145B46" w:rsidRPr="00145B46" w:rsidRDefault="00145B46" w:rsidP="008827BB">
      <w:pPr>
        <w:pStyle w:val="ad"/>
        <w:numPr>
          <w:ilvl w:val="0"/>
          <w:numId w:val="4"/>
        </w:numPr>
        <w:ind w:firstLineChars="0"/>
        <w:rPr>
          <w:rFonts w:asciiTheme="minorEastAsia" w:eastAsiaTheme="minorEastAsia" w:hAnsiTheme="minorEastAsia"/>
        </w:rPr>
      </w:pPr>
      <w:bookmarkStart w:id="20" w:name="_Toc283307128"/>
      <w:r w:rsidRPr="00145B46">
        <w:rPr>
          <w:rFonts w:asciiTheme="minorEastAsia" w:eastAsiaTheme="minorEastAsia" w:hAnsiTheme="minorEastAsia" w:hint="eastAsia"/>
        </w:rPr>
        <w:t>编程时首先达到正确性，其次考虑效率</w:t>
      </w:r>
      <w:bookmarkEnd w:id="20"/>
    </w:p>
    <w:p w14:paraId="1A8CD365" w14:textId="77777777" w:rsidR="00145B46" w:rsidRDefault="00145B46" w:rsidP="008827BB">
      <w:pPr>
        <w:pStyle w:val="a3"/>
        <w:ind w:leftChars="300" w:left="720" w:firstLine="420"/>
      </w:pPr>
      <w:r>
        <w:rPr>
          <w:rFonts w:hint="eastAsia"/>
        </w:rPr>
        <w:t>编程首先考虑的是满足正确性、健壮性、可维护性、可移植性等质量因素，最后才考虑程序的效率和资源占用。</w:t>
      </w:r>
    </w:p>
    <w:p w14:paraId="279689C2" w14:textId="3C307AF6" w:rsidR="00145B46" w:rsidRPr="00145B46" w:rsidRDefault="00145B46" w:rsidP="008827BB">
      <w:pPr>
        <w:pStyle w:val="ad"/>
        <w:numPr>
          <w:ilvl w:val="0"/>
          <w:numId w:val="4"/>
        </w:numPr>
        <w:ind w:firstLineChars="0"/>
        <w:rPr>
          <w:rFonts w:asciiTheme="minorEastAsia" w:eastAsiaTheme="minorEastAsia" w:hAnsiTheme="minorEastAsia"/>
        </w:rPr>
      </w:pPr>
      <w:bookmarkStart w:id="21" w:name="_Toc283307129"/>
      <w:r>
        <w:rPr>
          <w:rFonts w:asciiTheme="minorEastAsia" w:eastAsiaTheme="minorEastAsia" w:hAnsiTheme="minorEastAsia" w:hint="eastAsia"/>
        </w:rPr>
        <w:t>尽可能重用、修正已经</w:t>
      </w:r>
      <w:r>
        <w:rPr>
          <w:rFonts w:asciiTheme="minorEastAsia" w:eastAsiaTheme="minorEastAsia" w:hAnsiTheme="minorEastAsia"/>
        </w:rPr>
        <w:t>存在</w:t>
      </w:r>
      <w:r w:rsidRPr="00145B46">
        <w:rPr>
          <w:rFonts w:asciiTheme="minorEastAsia" w:eastAsiaTheme="minorEastAsia" w:hAnsiTheme="minorEastAsia" w:hint="eastAsia"/>
        </w:rPr>
        <w:t>的代码</w:t>
      </w:r>
      <w:bookmarkEnd w:id="21"/>
    </w:p>
    <w:p w14:paraId="552F9691" w14:textId="19C33D55" w:rsidR="00145B46" w:rsidRDefault="00145B46" w:rsidP="008827BB">
      <w:pPr>
        <w:pStyle w:val="a3"/>
        <w:ind w:leftChars="300" w:left="720" w:firstLine="420"/>
      </w:pPr>
      <w:r>
        <w:rPr>
          <w:rFonts w:hint="eastAsia"/>
        </w:rPr>
        <w:t>尽量选择可借用的代码，对其修改优化以达到自身要求</w:t>
      </w:r>
      <w:r w:rsidR="00064E0B">
        <w:t>，但</w:t>
      </w:r>
      <w:r>
        <w:t>要注意</w:t>
      </w:r>
      <w:r w:rsidR="00064E0B">
        <w:rPr>
          <w:rFonts w:hint="eastAsia"/>
        </w:rPr>
        <w:t>的</w:t>
      </w:r>
      <w:r w:rsidR="00064E0B">
        <w:t>是，</w:t>
      </w:r>
      <w:r>
        <w:t>对</w:t>
      </w:r>
      <w:r>
        <w:rPr>
          <w:rFonts w:asciiTheme="minorEastAsia" w:eastAsiaTheme="minorEastAsia" w:hAnsiTheme="minorEastAsia" w:hint="eastAsia"/>
          <w:szCs w:val="24"/>
        </w:rPr>
        <w:t>已经</w:t>
      </w:r>
      <w:r>
        <w:rPr>
          <w:rFonts w:asciiTheme="minorEastAsia" w:eastAsiaTheme="minorEastAsia" w:hAnsiTheme="minorEastAsia"/>
          <w:szCs w:val="24"/>
        </w:rPr>
        <w:t>存在</w:t>
      </w:r>
      <w:r w:rsidR="00064E0B">
        <w:rPr>
          <w:rFonts w:asciiTheme="minorEastAsia" w:eastAsiaTheme="minorEastAsia" w:hAnsiTheme="minorEastAsia" w:hint="eastAsia"/>
          <w:szCs w:val="24"/>
        </w:rPr>
        <w:t>的</w:t>
      </w:r>
      <w:r w:rsidR="00064E0B">
        <w:t>代码</w:t>
      </w:r>
      <w:r w:rsidR="00064E0B">
        <w:rPr>
          <w:rFonts w:hint="eastAsia"/>
        </w:rPr>
        <w:t>进行</w:t>
      </w:r>
      <w:r w:rsidR="00064E0B">
        <w:t>修改，</w:t>
      </w:r>
      <w:r w:rsidR="00064E0B">
        <w:rPr>
          <w:rFonts w:hint="eastAsia"/>
        </w:rPr>
        <w:t>要</w:t>
      </w:r>
      <w:r w:rsidR="00064E0B">
        <w:t>做好影响分析</w:t>
      </w:r>
      <w:r w:rsidR="00064E0B">
        <w:rPr>
          <w:rFonts w:hint="eastAsia"/>
        </w:rPr>
        <w:t>，</w:t>
      </w:r>
      <w:r w:rsidR="00064E0B">
        <w:t>同时做好版本控制。</w:t>
      </w:r>
    </w:p>
    <w:p w14:paraId="1DB01045" w14:textId="77777777" w:rsidR="00145B46" w:rsidRPr="00145B46" w:rsidRDefault="00145B46" w:rsidP="008827BB">
      <w:pPr>
        <w:pStyle w:val="ad"/>
        <w:numPr>
          <w:ilvl w:val="0"/>
          <w:numId w:val="4"/>
        </w:numPr>
        <w:ind w:firstLineChars="0"/>
        <w:rPr>
          <w:rFonts w:asciiTheme="minorEastAsia" w:eastAsiaTheme="minorEastAsia" w:hAnsiTheme="minorEastAsia"/>
        </w:rPr>
      </w:pPr>
      <w:bookmarkStart w:id="22" w:name="_Toc283307130"/>
      <w:r w:rsidRPr="00145B46">
        <w:rPr>
          <w:rFonts w:asciiTheme="minorEastAsia" w:eastAsiaTheme="minorEastAsia" w:hAnsiTheme="minorEastAsia" w:hint="eastAsia"/>
        </w:rPr>
        <w:t>尽量减少同样的错误出现的次数</w:t>
      </w:r>
      <w:bookmarkEnd w:id="22"/>
    </w:p>
    <w:p w14:paraId="066CE782" w14:textId="77777777" w:rsidR="00145B46" w:rsidRDefault="00145B46" w:rsidP="008827BB">
      <w:pPr>
        <w:pStyle w:val="a3"/>
        <w:ind w:leftChars="300" w:left="720" w:firstLine="420"/>
      </w:pPr>
      <w:r>
        <w:rPr>
          <w:rFonts w:hint="eastAsia"/>
        </w:rPr>
        <w:t>事实上，我们无法做到完全消除错误，但通过不懈的努力，可以减少同样的错误出现的次数。</w:t>
      </w:r>
    </w:p>
    <w:p w14:paraId="4EFB14D3" w14:textId="534B005B" w:rsidR="00A30068" w:rsidRPr="00145B46" w:rsidRDefault="00A30068" w:rsidP="008827BB">
      <w:pPr>
        <w:pStyle w:val="ad"/>
        <w:numPr>
          <w:ilvl w:val="0"/>
          <w:numId w:val="4"/>
        </w:numPr>
        <w:ind w:firstLineChars="0"/>
        <w:rPr>
          <w:rFonts w:asciiTheme="minorEastAsia" w:eastAsiaTheme="minorEastAsia" w:hAnsiTheme="minorEastAsia"/>
        </w:rPr>
      </w:pPr>
      <w:r>
        <w:rPr>
          <w:rFonts w:asciiTheme="minorEastAsia" w:eastAsiaTheme="minorEastAsia" w:hAnsiTheme="minorEastAsia" w:hint="eastAsia"/>
        </w:rPr>
        <w:t>使用工具</w:t>
      </w:r>
      <w:r>
        <w:rPr>
          <w:rFonts w:asciiTheme="minorEastAsia" w:eastAsiaTheme="minorEastAsia" w:hAnsiTheme="minorEastAsia"/>
        </w:rPr>
        <w:t>辅助</w:t>
      </w:r>
      <w:r>
        <w:rPr>
          <w:rFonts w:asciiTheme="minorEastAsia" w:eastAsiaTheme="minorEastAsia" w:hAnsiTheme="minorEastAsia" w:hint="eastAsia"/>
        </w:rPr>
        <w:t>开发</w:t>
      </w:r>
      <w:r>
        <w:rPr>
          <w:rFonts w:asciiTheme="minorEastAsia" w:eastAsiaTheme="minorEastAsia" w:hAnsiTheme="minorEastAsia"/>
        </w:rPr>
        <w:t>人员完成规约检查</w:t>
      </w:r>
    </w:p>
    <w:p w14:paraId="0227E14E" w14:textId="6C61D6EA" w:rsidR="00A30068" w:rsidRDefault="00A30068" w:rsidP="008827BB">
      <w:pPr>
        <w:pStyle w:val="a3"/>
        <w:ind w:leftChars="300" w:left="720" w:firstLine="420"/>
      </w:pPr>
      <w:r>
        <w:rPr>
          <w:rFonts w:hint="eastAsia"/>
        </w:rPr>
        <w:t>开发</w:t>
      </w:r>
      <w:r>
        <w:t>团队可以使用同一的工具</w:t>
      </w:r>
      <w:r w:rsidR="002B40A5">
        <w:rPr>
          <w:rFonts w:hint="eastAsia"/>
        </w:rPr>
        <w:t>（</w:t>
      </w:r>
      <w:r w:rsidR="002B40A5">
        <w:rPr>
          <w:rFonts w:hint="eastAsia"/>
        </w:rPr>
        <w:t>I</w:t>
      </w:r>
      <w:r w:rsidR="002B40A5">
        <w:t>DE</w:t>
      </w:r>
      <w:r w:rsidR="002B40A5">
        <w:rPr>
          <w:rFonts w:hint="eastAsia"/>
        </w:rPr>
        <w:t>代码</w:t>
      </w:r>
      <w:r w:rsidR="002B40A5">
        <w:t>格式化功能，</w:t>
      </w:r>
      <w:r w:rsidR="002B40A5">
        <w:rPr>
          <w:rFonts w:hint="eastAsia"/>
        </w:rPr>
        <w:t>E</w:t>
      </w:r>
      <w:r w:rsidR="002B40A5">
        <w:t xml:space="preserve">clipse </w:t>
      </w:r>
      <w:proofErr w:type="spellStart"/>
      <w:r w:rsidR="002B40A5">
        <w:t>SonarLint</w:t>
      </w:r>
      <w:proofErr w:type="spellEnd"/>
      <w:r w:rsidR="002B40A5">
        <w:rPr>
          <w:rFonts w:hint="eastAsia"/>
        </w:rPr>
        <w:t>、</w:t>
      </w:r>
      <w:proofErr w:type="spellStart"/>
      <w:r w:rsidR="002B40A5">
        <w:t>FindBug</w:t>
      </w:r>
      <w:proofErr w:type="spellEnd"/>
      <w:r w:rsidR="002B40A5">
        <w:t>插件</w:t>
      </w:r>
      <w:r w:rsidR="002B40A5">
        <w:rPr>
          <w:rFonts w:hint="eastAsia"/>
        </w:rPr>
        <w:t>等</w:t>
      </w:r>
      <w:r w:rsidR="002B40A5">
        <w:t>）</w:t>
      </w:r>
      <w:r>
        <w:t>，实现自动化代码风格格式化</w:t>
      </w:r>
      <w:r>
        <w:rPr>
          <w:rFonts w:hint="eastAsia"/>
        </w:rPr>
        <w:t>和</w:t>
      </w:r>
      <w:r w:rsidR="002B40A5">
        <w:t>编码规范自动检测</w:t>
      </w:r>
      <w:r>
        <w:rPr>
          <w:rFonts w:hint="eastAsia"/>
        </w:rPr>
        <w:t>。</w:t>
      </w:r>
    </w:p>
    <w:p w14:paraId="6F967955" w14:textId="77777777" w:rsidR="002B40A5" w:rsidRPr="00BA2CD6" w:rsidRDefault="002B40A5" w:rsidP="002B40A5">
      <w:pPr>
        <w:pStyle w:val="1"/>
        <w:tabs>
          <w:tab w:val="left" w:pos="720"/>
        </w:tabs>
        <w:ind w:left="720" w:hanging="720"/>
      </w:pPr>
      <w:bookmarkStart w:id="23" w:name="_Toc283307132"/>
      <w:bookmarkStart w:id="24" w:name="_Toc491856620"/>
      <w:r>
        <w:rPr>
          <w:rFonts w:hint="eastAsia"/>
        </w:rPr>
        <w:lastRenderedPageBreak/>
        <w:t>布局</w:t>
      </w:r>
      <w:bookmarkEnd w:id="23"/>
      <w:bookmarkEnd w:id="24"/>
    </w:p>
    <w:p w14:paraId="3F53B400" w14:textId="263A2A83" w:rsidR="002B40A5" w:rsidRDefault="002B40A5" w:rsidP="00C66B84">
      <w:pPr>
        <w:ind w:leftChars="118" w:left="283" w:firstLine="420"/>
      </w:pPr>
      <w:r>
        <w:rPr>
          <w:rFonts w:hint="eastAsia"/>
        </w:rPr>
        <w:t>程序布局的目的是显示出程序良好的逻辑结构，提高程序的准确性、连续性、可读性、可维护性。更重要的是，统一的程序布局和编程风格，有助于提高整个项目的开发质量，提高开发效率，降低开发成本。同时，对于普通程序员来说，养成良好的编程习惯有助于提高自己的编程水平，提高编程效率。因此，统一的、良好的程序布局和编程风格不仅仅是个人主观美学上的或是形式上的问题，而且会涉及到产品质量，涉及到个人编程能力的提高，必须要引起重视。</w:t>
      </w:r>
    </w:p>
    <w:p w14:paraId="64D4ACD6" w14:textId="32681100" w:rsidR="00671A2F" w:rsidRDefault="002B40A5" w:rsidP="00C66B84">
      <w:pPr>
        <w:ind w:leftChars="118" w:left="283" w:firstLine="420"/>
      </w:pPr>
      <w:r>
        <w:rPr>
          <w:rFonts w:hint="eastAsia"/>
        </w:rPr>
        <w:t>程序布局主要约定</w:t>
      </w:r>
      <w:r>
        <w:t>了</w:t>
      </w:r>
      <w:r>
        <w:rPr>
          <w:rFonts w:hint="eastAsia"/>
        </w:rPr>
        <w:t>J</w:t>
      </w:r>
      <w:r>
        <w:t>ava</w:t>
      </w:r>
      <w:r>
        <w:rPr>
          <w:rFonts w:hint="eastAsia"/>
        </w:rPr>
        <w:t>源代码</w:t>
      </w:r>
      <w:r>
        <w:t>文件的</w:t>
      </w:r>
      <w:r>
        <w:rPr>
          <w:rFonts w:hint="eastAsia"/>
        </w:rPr>
        <w:t>缩进</w:t>
      </w:r>
      <w:r>
        <w:t>、</w:t>
      </w:r>
      <w:r>
        <w:rPr>
          <w:rFonts w:hint="eastAsia"/>
        </w:rPr>
        <w:t>对齐</w:t>
      </w:r>
      <w:r>
        <w:t>、</w:t>
      </w:r>
      <w:r>
        <w:rPr>
          <w:rFonts w:hint="eastAsia"/>
        </w:rPr>
        <w:t>空行</w:t>
      </w:r>
      <w:r>
        <w:t>、空格</w:t>
      </w:r>
      <w:r>
        <w:rPr>
          <w:rFonts w:hint="eastAsia"/>
        </w:rPr>
        <w:t>、</w:t>
      </w:r>
      <w:r>
        <w:t>断行</w:t>
      </w:r>
      <w:r w:rsidR="00C51586">
        <w:rPr>
          <w:rFonts w:hint="eastAsia"/>
        </w:rPr>
        <w:t>、类模块</w:t>
      </w:r>
      <w:r w:rsidR="00C51586">
        <w:t>布局</w:t>
      </w:r>
      <w:r>
        <w:rPr>
          <w:rFonts w:hint="eastAsia"/>
        </w:rPr>
        <w:t>等</w:t>
      </w:r>
      <w:r w:rsidR="00C51586">
        <w:t>编码</w:t>
      </w:r>
      <w:r>
        <w:t>风格</w:t>
      </w:r>
      <w:r>
        <w:rPr>
          <w:rFonts w:hint="eastAsia"/>
        </w:rPr>
        <w:t>。</w:t>
      </w:r>
    </w:p>
    <w:p w14:paraId="5D4662D9" w14:textId="11E61414" w:rsidR="00671A2F" w:rsidRPr="004A4403" w:rsidRDefault="00C51586" w:rsidP="009F7A41">
      <w:pPr>
        <w:pStyle w:val="2"/>
        <w:tabs>
          <w:tab w:val="left" w:pos="709"/>
        </w:tabs>
        <w:ind w:left="142" w:hanging="83"/>
      </w:pPr>
      <w:bookmarkStart w:id="25" w:name="_Toc491856621"/>
      <w:r>
        <w:rPr>
          <w:rFonts w:hint="eastAsia"/>
        </w:rPr>
        <w:t>代码</w:t>
      </w:r>
      <w:r>
        <w:t>格式化</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C51586" w14:paraId="23CCCD5A" w14:textId="77777777" w:rsidTr="00C51586">
        <w:tc>
          <w:tcPr>
            <w:tcW w:w="8522" w:type="dxa"/>
            <w:shd w:val="clear" w:color="auto" w:fill="D9D9D9"/>
          </w:tcPr>
          <w:p w14:paraId="20FCF842" w14:textId="2DCBEB3B" w:rsidR="00C51586" w:rsidRDefault="00C51586" w:rsidP="00C51586">
            <w:pPr>
              <w:pStyle w:val="11"/>
              <w:framePr w:wrap="around" w:x="288" w:y="1"/>
              <w:rPr>
                <w:rFonts w:ascii="宋体" w:hAnsi="宋体"/>
              </w:rPr>
            </w:pPr>
            <w:r>
              <w:rPr>
                <w:rFonts w:hint="eastAsia"/>
              </w:rPr>
              <w:t>【规则】缩进</w:t>
            </w:r>
            <w:r>
              <w:t>、</w:t>
            </w:r>
            <w:r w:rsidR="005D30E5">
              <w:rPr>
                <w:rFonts w:hint="eastAsia"/>
              </w:rPr>
              <w:t>括号</w:t>
            </w:r>
            <w:r w:rsidR="005D30E5">
              <w:t>、</w:t>
            </w:r>
            <w:r w:rsidR="005D30E5">
              <w:rPr>
                <w:rFonts w:hint="eastAsia"/>
              </w:rPr>
              <w:t>空格、</w:t>
            </w:r>
            <w:r w:rsidR="005D30E5">
              <w:t>空行、</w:t>
            </w:r>
            <w:r w:rsidR="005D30E5">
              <w:rPr>
                <w:rFonts w:hint="eastAsia"/>
              </w:rPr>
              <w:t>新</w:t>
            </w:r>
            <w:r w:rsidR="005D30E5">
              <w:t>行、</w:t>
            </w:r>
            <w:r w:rsidR="005D30E5">
              <w:rPr>
                <w:rFonts w:hint="eastAsia"/>
              </w:rPr>
              <w:t>换行、控制</w:t>
            </w:r>
            <w:r w:rsidR="005D30E5">
              <w:t>语句块、</w:t>
            </w:r>
            <w:r w:rsidR="005D30E5">
              <w:rPr>
                <w:rFonts w:hint="eastAsia"/>
              </w:rPr>
              <w:t>注释</w:t>
            </w:r>
            <w:r>
              <w:rPr>
                <w:rFonts w:hint="eastAsia"/>
              </w:rPr>
              <w:t>等</w:t>
            </w:r>
            <w:r>
              <w:t>代码格式</w:t>
            </w:r>
            <w:r>
              <w:rPr>
                <w:rFonts w:hint="eastAsia"/>
              </w:rPr>
              <w:t>的</w:t>
            </w:r>
            <w:r>
              <w:t>规则，使用</w:t>
            </w:r>
            <w:r>
              <w:rPr>
                <w:rFonts w:hint="eastAsia"/>
              </w:rPr>
              <w:t>I</w:t>
            </w:r>
            <w:r>
              <w:t>DE</w:t>
            </w:r>
            <w:r>
              <w:t>提供的代码格式化功能</w:t>
            </w:r>
            <w:r>
              <w:rPr>
                <w:rFonts w:hint="eastAsia"/>
              </w:rPr>
              <w:t>实现。</w:t>
            </w:r>
          </w:p>
        </w:tc>
      </w:tr>
    </w:tbl>
    <w:p w14:paraId="34AD5D2C" w14:textId="63F3CB88" w:rsidR="005D30E5" w:rsidRDefault="00C51586" w:rsidP="005D30E5">
      <w:pPr>
        <w:spacing w:before="100" w:after="100"/>
        <w:ind w:left="993" w:hanging="709"/>
      </w:pPr>
      <w:r>
        <w:rPr>
          <w:rFonts w:hint="eastAsia"/>
          <w:b/>
        </w:rPr>
        <w:t>说明：</w:t>
      </w:r>
      <w:r>
        <w:t>项目组需要使用</w:t>
      </w:r>
      <w:r>
        <w:rPr>
          <w:rFonts w:hint="eastAsia"/>
        </w:rPr>
        <w:t>统一</w:t>
      </w:r>
      <w:r>
        <w:t>的格式化设置</w:t>
      </w:r>
      <w:r>
        <w:rPr>
          <w:rFonts w:hint="eastAsia"/>
        </w:rPr>
        <w:t>，</w:t>
      </w:r>
      <w:r>
        <w:t>以下是</w:t>
      </w:r>
      <w:r>
        <w:t>Java</w:t>
      </w:r>
      <w:r>
        <w:t>开发团队</w:t>
      </w:r>
      <w:r>
        <w:rPr>
          <w:rFonts w:hint="eastAsia"/>
        </w:rPr>
        <w:t>使用</w:t>
      </w:r>
      <w:r>
        <w:t>的</w:t>
      </w:r>
      <w:r>
        <w:t>Eclipse Java</w:t>
      </w:r>
      <w:r>
        <w:t>格式化设置模板</w:t>
      </w:r>
      <w:r>
        <w:rPr>
          <w:rFonts w:hint="eastAsia"/>
        </w:rPr>
        <w:t>。开发者在“</w:t>
      </w:r>
      <w:r>
        <w:rPr>
          <w:rFonts w:hint="eastAsia"/>
        </w:rPr>
        <w:t>P</w:t>
      </w:r>
      <w:r>
        <w:t xml:space="preserve">references </w:t>
      </w:r>
      <w:r>
        <w:sym w:font="Wingdings" w:char="F0E0"/>
      </w:r>
      <w:r>
        <w:t>Java</w:t>
      </w:r>
      <w:r>
        <w:sym w:font="Wingdings" w:char="F0E0"/>
      </w:r>
      <w:r>
        <w:t>Code Style</w:t>
      </w:r>
      <w:r>
        <w:sym w:font="Wingdings" w:char="F0E0"/>
      </w:r>
      <w:r>
        <w:t>Formatter”</w:t>
      </w:r>
      <w:r>
        <w:rPr>
          <w:rFonts w:hint="eastAsia"/>
        </w:rPr>
        <w:t>页面，</w:t>
      </w:r>
      <w:r>
        <w:t>使用</w:t>
      </w:r>
      <w:r>
        <w:t>“Import”</w:t>
      </w:r>
      <w:r>
        <w:rPr>
          <w:rFonts w:hint="eastAsia"/>
        </w:rPr>
        <w:t>功能</w:t>
      </w:r>
      <w:r>
        <w:t>导入该配置模板。之后</w:t>
      </w:r>
      <w:r>
        <w:rPr>
          <w:rFonts w:hint="eastAsia"/>
        </w:rPr>
        <w:t>对</w:t>
      </w:r>
      <w:r>
        <w:t>需要格式化的</w:t>
      </w:r>
      <w:r>
        <w:t>Java</w:t>
      </w:r>
      <w:r>
        <w:t>文件</w:t>
      </w:r>
      <w:r>
        <w:t>“</w:t>
      </w:r>
      <w:proofErr w:type="spellStart"/>
      <w:r>
        <w:t>Ctrl+Shift+F</w:t>
      </w:r>
      <w:proofErr w:type="spellEnd"/>
      <w:r>
        <w:t>”</w:t>
      </w:r>
      <w:r>
        <w:rPr>
          <w:rFonts w:hint="eastAsia"/>
        </w:rPr>
        <w:t>即</w:t>
      </w:r>
      <w:r>
        <w:t>可进行代码格式化。</w:t>
      </w:r>
      <w:r w:rsidR="005D30E5">
        <w:rPr>
          <w:rFonts w:hint="eastAsia"/>
        </w:rPr>
        <w:t>该</w:t>
      </w:r>
      <w:r w:rsidR="005D30E5">
        <w:t>功能会对</w:t>
      </w:r>
      <w:r w:rsidR="005D30E5">
        <w:rPr>
          <w:rFonts w:hint="eastAsia"/>
        </w:rPr>
        <w:t>缩进</w:t>
      </w:r>
      <w:r w:rsidR="005D30E5">
        <w:t>、</w:t>
      </w:r>
      <w:r w:rsidR="005D30E5">
        <w:rPr>
          <w:rFonts w:hint="eastAsia"/>
        </w:rPr>
        <w:t>代码</w:t>
      </w:r>
      <w:r w:rsidR="005D30E5">
        <w:t>块括号</w:t>
      </w:r>
      <w:r w:rsidR="005D30E5">
        <w:rPr>
          <w:rFonts w:hint="eastAsia"/>
        </w:rPr>
        <w:t>（即</w:t>
      </w:r>
      <w:r w:rsidR="005D30E5">
        <w:t>{}</w:t>
      </w:r>
      <w:r w:rsidR="005D30E5">
        <w:rPr>
          <w:rFonts w:hint="eastAsia"/>
        </w:rPr>
        <w:t>）</w:t>
      </w:r>
      <w:r w:rsidR="005D30E5">
        <w:t>、</w:t>
      </w:r>
      <w:r w:rsidR="005D30E5">
        <w:rPr>
          <w:rFonts w:hint="eastAsia"/>
        </w:rPr>
        <w:t>语句</w:t>
      </w:r>
      <w:r w:rsidR="005D30E5">
        <w:rPr>
          <w:rFonts w:hint="eastAsia"/>
        </w:rPr>
        <w:t>/</w:t>
      </w:r>
      <w:r w:rsidR="005D30E5">
        <w:rPr>
          <w:rFonts w:hint="eastAsia"/>
        </w:rPr>
        <w:t>参数括号</w:t>
      </w:r>
      <w:r w:rsidR="005D30E5">
        <w:t>（</w:t>
      </w:r>
      <w:r w:rsidR="005D30E5">
        <w:rPr>
          <w:rFonts w:hint="eastAsia"/>
        </w:rPr>
        <w:t>即</w:t>
      </w:r>
      <w:r w:rsidR="005D30E5">
        <w:t>()</w:t>
      </w:r>
      <w:r w:rsidR="005D30E5">
        <w:t>）</w:t>
      </w:r>
      <w:r w:rsidR="005D30E5">
        <w:rPr>
          <w:rFonts w:hint="eastAsia"/>
        </w:rPr>
        <w:t>、空格、</w:t>
      </w:r>
      <w:r w:rsidR="005D30E5">
        <w:t>空行、</w:t>
      </w:r>
      <w:r w:rsidR="005D30E5">
        <w:rPr>
          <w:rFonts w:hint="eastAsia"/>
        </w:rPr>
        <w:t>新</w:t>
      </w:r>
      <w:r w:rsidR="005D30E5">
        <w:t>行、</w:t>
      </w:r>
      <w:r w:rsidR="005D30E5">
        <w:rPr>
          <w:rFonts w:hint="eastAsia"/>
        </w:rPr>
        <w:t>换行、控制</w:t>
      </w:r>
      <w:r w:rsidR="005D30E5">
        <w:t>语句块、</w:t>
      </w:r>
      <w:r w:rsidR="005D30E5">
        <w:rPr>
          <w:rFonts w:hint="eastAsia"/>
        </w:rPr>
        <w:t>注释等</w:t>
      </w:r>
      <w:r w:rsidR="005D30E5">
        <w:t>内容进行格式化。</w:t>
      </w:r>
    </w:p>
    <w:p w14:paraId="013F2625" w14:textId="416EED42" w:rsidR="00312661" w:rsidRDefault="00312661" w:rsidP="00312661">
      <w:pPr>
        <w:spacing w:before="100" w:after="100"/>
        <w:ind w:left="993"/>
      </w:pPr>
      <w:r>
        <w:object w:dxaOrig="1725" w:dyaOrig="841" w14:anchorId="4D5E9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42pt" o:ole="">
            <v:imagedata r:id="rId12" o:title=""/>
          </v:shape>
          <o:OLEObject Type="Embed" ProgID="Package" ShapeID="_x0000_i1025" DrawAspect="Content" ObjectID="_1565598519" r:id="rId13"/>
        </w:object>
      </w:r>
    </w:p>
    <w:p w14:paraId="0F9DAD10" w14:textId="4A0F2A34" w:rsidR="00F41AF5" w:rsidRDefault="00F41AF5" w:rsidP="00F41AF5">
      <w:pPr>
        <w:spacing w:before="100" w:after="100"/>
        <w:ind w:left="993"/>
      </w:pPr>
      <w:r>
        <w:rPr>
          <w:rFonts w:hint="eastAsia"/>
        </w:rPr>
        <w:t>Android</w:t>
      </w:r>
      <w:r>
        <w:rPr>
          <w:rFonts w:hint="eastAsia"/>
        </w:rPr>
        <w:t>开发</w:t>
      </w:r>
      <w:r>
        <w:t>人员请使用</w:t>
      </w:r>
      <w:r>
        <w:rPr>
          <w:rFonts w:hint="eastAsia"/>
        </w:rPr>
        <w:t>I</w:t>
      </w:r>
      <w:r>
        <w:t>ntllij</w:t>
      </w:r>
      <w:r>
        <w:t>专用的</w:t>
      </w:r>
      <w:r>
        <w:rPr>
          <w:rFonts w:hint="eastAsia"/>
        </w:rPr>
        <w:t>格式化</w:t>
      </w:r>
      <w:r>
        <w:t>设置模板</w:t>
      </w:r>
      <w:r w:rsidRPr="00F41AF5">
        <w:t>。</w:t>
      </w:r>
    </w:p>
    <w:p w14:paraId="7C34262C" w14:textId="35D689D9" w:rsidR="00312661" w:rsidRDefault="00F41AF5" w:rsidP="008827BB">
      <w:pPr>
        <w:spacing w:before="100" w:after="100"/>
        <w:ind w:left="993"/>
      </w:pPr>
      <w:r>
        <w:object w:dxaOrig="3046" w:dyaOrig="841" w14:anchorId="3BAC01E4">
          <v:shape id="_x0000_i1026" type="#_x0000_t75" style="width:152.25pt;height:42pt" o:ole="">
            <v:imagedata r:id="rId14" o:title=""/>
          </v:shape>
          <o:OLEObject Type="Embed" ProgID="Package" ShapeID="_x0000_i1026" DrawAspect="Content" ObjectID="_1565598520" r:id="rId15"/>
        </w:object>
      </w:r>
    </w:p>
    <w:p w14:paraId="4A22E4C8" w14:textId="778B38D6" w:rsidR="005D30E5" w:rsidRPr="004A4403" w:rsidRDefault="005D30E5" w:rsidP="009F7A41">
      <w:pPr>
        <w:pStyle w:val="2"/>
        <w:tabs>
          <w:tab w:val="left" w:pos="709"/>
        </w:tabs>
        <w:ind w:left="142" w:hanging="83"/>
      </w:pPr>
      <w:bookmarkStart w:id="26" w:name="_Toc491856622"/>
      <w:r>
        <w:rPr>
          <w:rFonts w:hint="eastAsia"/>
        </w:rPr>
        <w:t>类模块</w:t>
      </w:r>
      <w:r>
        <w:t>布局</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5D30E5" w14:paraId="410DC499" w14:textId="77777777" w:rsidTr="005D30E5">
        <w:tc>
          <w:tcPr>
            <w:tcW w:w="8522" w:type="dxa"/>
            <w:shd w:val="clear" w:color="auto" w:fill="D9D9D9"/>
          </w:tcPr>
          <w:p w14:paraId="16AB349A" w14:textId="79B2BB0D" w:rsidR="005D30E5" w:rsidRDefault="005D30E5" w:rsidP="00F43B90">
            <w:pPr>
              <w:pStyle w:val="11"/>
              <w:framePr w:wrap="around" w:x="288" w:y="1"/>
              <w:rPr>
                <w:rFonts w:ascii="宋体" w:hAnsi="宋体"/>
              </w:rPr>
            </w:pPr>
            <w:r>
              <w:rPr>
                <w:rFonts w:hint="eastAsia"/>
              </w:rPr>
              <w:t>【规则</w:t>
            </w:r>
            <w:r w:rsidR="00415819">
              <w:rPr>
                <w:rFonts w:hint="eastAsia"/>
              </w:rPr>
              <w:t>】</w:t>
            </w:r>
            <w:r w:rsidR="00F43B90">
              <w:rPr>
                <w:rFonts w:hint="eastAsia"/>
              </w:rPr>
              <w:t>J</w:t>
            </w:r>
            <w:r w:rsidR="00F43B90">
              <w:t>ava</w:t>
            </w:r>
            <w:r w:rsidR="00F43B90">
              <w:t>类模块布局</w:t>
            </w:r>
            <w:r w:rsidR="00F43B90">
              <w:rPr>
                <w:rFonts w:hint="eastAsia"/>
              </w:rPr>
              <w:t>顺序</w:t>
            </w:r>
            <w:r w:rsidR="00F43B90">
              <w:t>是：</w:t>
            </w:r>
            <w:r w:rsidR="00F43B90">
              <w:rPr>
                <w:rFonts w:hint="eastAsia"/>
              </w:rPr>
              <w:t>package</w:t>
            </w:r>
            <w:r w:rsidR="00F43B90">
              <w:t>、</w:t>
            </w:r>
            <w:r w:rsidR="00F43B90">
              <w:t>import</w:t>
            </w:r>
            <w:r w:rsidR="00F43B90">
              <w:t>、</w:t>
            </w:r>
            <w:r w:rsidR="00F43B90">
              <w:rPr>
                <w:rFonts w:hint="eastAsia"/>
              </w:rPr>
              <w:t>类</w:t>
            </w:r>
            <w:r w:rsidR="00F43B90">
              <w:t>定义、</w:t>
            </w:r>
            <w:r w:rsidR="00EF7DDE">
              <w:rPr>
                <w:rFonts w:hint="eastAsia"/>
              </w:rPr>
              <w:t>常量</w:t>
            </w:r>
            <w:r w:rsidR="00EF7DDE">
              <w:t>、</w:t>
            </w:r>
            <w:r w:rsidR="00F43B90">
              <w:t>静态</w:t>
            </w:r>
            <w:r w:rsidR="00EF7DDE">
              <w:rPr>
                <w:rFonts w:hint="eastAsia"/>
              </w:rPr>
              <w:t>变量</w:t>
            </w:r>
            <w:r w:rsidR="00EF7DDE">
              <w:t>、属性</w:t>
            </w:r>
            <w:r w:rsidR="00EF7DDE">
              <w:rPr>
                <w:rFonts w:hint="eastAsia"/>
              </w:rPr>
              <w:t>、构造</w:t>
            </w:r>
            <w:r w:rsidR="00EF7DDE">
              <w:t>函数、公共</w:t>
            </w:r>
            <w:r w:rsidR="00EF7DDE">
              <w:rPr>
                <w:rFonts w:hint="eastAsia"/>
              </w:rPr>
              <w:t>方法</w:t>
            </w:r>
            <w:r w:rsidR="00EF7DDE">
              <w:t>、私有方法</w:t>
            </w:r>
            <w:r>
              <w:rPr>
                <w:rFonts w:hint="eastAsia"/>
              </w:rPr>
              <w:t>。</w:t>
            </w:r>
          </w:p>
        </w:tc>
      </w:tr>
    </w:tbl>
    <w:p w14:paraId="5D1824B9" w14:textId="2047C3ED" w:rsidR="00EF7DDE" w:rsidRDefault="00EF7DDE" w:rsidP="00EF7DDE">
      <w:pPr>
        <w:spacing w:before="100" w:after="100"/>
        <w:ind w:left="993" w:hanging="709"/>
      </w:pPr>
      <w:r>
        <w:rPr>
          <w:rFonts w:hint="eastAsia"/>
          <w:b/>
        </w:rPr>
        <w:t>说明：</w:t>
      </w:r>
      <w:r>
        <w:rPr>
          <w:rFonts w:hint="eastAsia"/>
        </w:rPr>
        <w:t>可见</w:t>
      </w:r>
      <w:r>
        <w:t>范围</w:t>
      </w:r>
      <w:r>
        <w:rPr>
          <w:rFonts w:hint="eastAsia"/>
        </w:rPr>
        <w:t>越</w:t>
      </w:r>
      <w:r>
        <w:t>广的变量、</w:t>
      </w:r>
      <w:r>
        <w:rPr>
          <w:rFonts w:hint="eastAsia"/>
        </w:rPr>
        <w:t>方法</w:t>
      </w:r>
      <w:r>
        <w:t>尽可能</w:t>
      </w:r>
      <w:r>
        <w:rPr>
          <w:rFonts w:hint="eastAsia"/>
        </w:rPr>
        <w:t>放在类</w:t>
      </w:r>
      <w:r>
        <w:t>的前半部分</w:t>
      </w:r>
      <w:r>
        <w:rPr>
          <w:rFonts w:hint="eastAsia"/>
        </w:rPr>
        <w:t>，</w:t>
      </w:r>
      <w:r>
        <w:t>便于</w:t>
      </w:r>
      <w:r>
        <w:rPr>
          <w:rFonts w:hint="eastAsia"/>
        </w:rPr>
        <w:t>其他</w:t>
      </w:r>
      <w:r>
        <w:t>开发者阅读</w:t>
      </w:r>
      <w:r>
        <w:rPr>
          <w:rFonts w:hint="eastAsia"/>
        </w:rPr>
        <w:t>。相比类</w:t>
      </w:r>
      <w:r>
        <w:t>的私有内容，</w:t>
      </w:r>
      <w:r>
        <w:rPr>
          <w:rFonts w:hint="eastAsia"/>
        </w:rPr>
        <w:t>开发者更</w:t>
      </w:r>
      <w:r>
        <w:t>关心</w:t>
      </w:r>
      <w:r>
        <w:rPr>
          <w:rFonts w:hint="eastAsia"/>
        </w:rPr>
        <w:t>类</w:t>
      </w:r>
      <w:r>
        <w:t>的公开</w:t>
      </w:r>
      <w:r>
        <w:rPr>
          <w:rFonts w:hint="eastAsia"/>
        </w:rPr>
        <w:t>的</w:t>
      </w:r>
      <w:r>
        <w:t>内容。</w:t>
      </w:r>
      <w:r w:rsidR="00200D23">
        <w:rPr>
          <w:rFonts w:hint="eastAsia"/>
        </w:rPr>
        <w:t>此</w:t>
      </w:r>
      <w:r w:rsidR="00200D23">
        <w:t>规则亦适用于接口、内部类</w:t>
      </w:r>
      <w:r w:rsidR="00200D23">
        <w:rPr>
          <w:rFonts w:hint="eastAsia"/>
        </w:rPr>
        <w:t>（排除</w:t>
      </w:r>
      <w:r w:rsidR="00200D23">
        <w:t>接口</w:t>
      </w:r>
      <w:r w:rsidR="00200D23">
        <w:rPr>
          <w:rFonts w:hint="eastAsia"/>
        </w:rPr>
        <w:t>、</w:t>
      </w:r>
      <w:r w:rsidR="00200D23">
        <w:t>内部类不</w:t>
      </w:r>
      <w:r w:rsidR="00200D23">
        <w:rPr>
          <w:rFonts w:hint="eastAsia"/>
        </w:rPr>
        <w:t>存在</w:t>
      </w:r>
      <w:r w:rsidR="00200D23">
        <w:t>的模块）。</w:t>
      </w:r>
    </w:p>
    <w:p w14:paraId="67D5F565" w14:textId="77B44DC6" w:rsidR="00EF7DDE" w:rsidRDefault="00EF7DDE" w:rsidP="00200D23">
      <w:pPr>
        <w:pStyle w:val="af0"/>
        <w:adjustRightInd/>
        <w:spacing w:line="300" w:lineRule="auto"/>
        <w:ind w:leftChars="118" w:left="283" w:firstLine="1"/>
        <w:textAlignment w:val="auto"/>
        <w:rPr>
          <w:rFonts w:ascii="宋体" w:hAnsi="宋体"/>
          <w:b/>
          <w:bCs/>
          <w:kern w:val="2"/>
        </w:rPr>
      </w:pPr>
      <w:r>
        <w:rPr>
          <w:rFonts w:ascii="宋体" w:hAnsi="宋体" w:hint="eastAsia"/>
          <w:b/>
          <w:bCs/>
          <w:kern w:val="2"/>
        </w:rPr>
        <w:t>正例：</w:t>
      </w:r>
    </w:p>
    <w:p w14:paraId="0F428D74" w14:textId="77777777" w:rsidR="00200D23" w:rsidRPr="00333253" w:rsidRDefault="00200D23" w:rsidP="00200D23">
      <w:pPr>
        <w:widowControl w:val="0"/>
        <w:autoSpaceDE w:val="0"/>
        <w:autoSpaceDN w:val="0"/>
        <w:adjustRightInd w:val="0"/>
        <w:ind w:leftChars="354" w:left="850"/>
      </w:pPr>
      <w:r w:rsidRPr="00333253">
        <w:t>package com.huaweisoft.demo;</w:t>
      </w:r>
    </w:p>
    <w:p w14:paraId="07395510" w14:textId="77777777" w:rsidR="00200D23" w:rsidRPr="00333253" w:rsidRDefault="00200D23" w:rsidP="00200D23">
      <w:pPr>
        <w:widowControl w:val="0"/>
        <w:autoSpaceDE w:val="0"/>
        <w:autoSpaceDN w:val="0"/>
        <w:adjustRightInd w:val="0"/>
        <w:ind w:leftChars="354" w:left="850"/>
      </w:pPr>
    </w:p>
    <w:p w14:paraId="3D8109F3" w14:textId="77777777" w:rsidR="00200D23" w:rsidRPr="00333253" w:rsidRDefault="00200D23" w:rsidP="00200D23">
      <w:pPr>
        <w:widowControl w:val="0"/>
        <w:autoSpaceDE w:val="0"/>
        <w:autoSpaceDN w:val="0"/>
        <w:adjustRightInd w:val="0"/>
        <w:ind w:leftChars="354" w:left="850"/>
      </w:pPr>
      <w:r w:rsidRPr="00333253">
        <w:t>import java.util.Set;</w:t>
      </w:r>
    </w:p>
    <w:p w14:paraId="1A677F87" w14:textId="77777777" w:rsidR="00200D23" w:rsidRPr="00333253" w:rsidRDefault="00200D23" w:rsidP="00200D23">
      <w:pPr>
        <w:widowControl w:val="0"/>
        <w:autoSpaceDE w:val="0"/>
        <w:autoSpaceDN w:val="0"/>
        <w:adjustRightInd w:val="0"/>
        <w:ind w:leftChars="354" w:left="850"/>
      </w:pPr>
    </w:p>
    <w:p w14:paraId="0F942621" w14:textId="77777777" w:rsidR="00200D23" w:rsidRPr="00333253" w:rsidRDefault="00200D23" w:rsidP="00200D23">
      <w:pPr>
        <w:widowControl w:val="0"/>
        <w:autoSpaceDE w:val="0"/>
        <w:autoSpaceDN w:val="0"/>
        <w:adjustRightInd w:val="0"/>
        <w:ind w:leftChars="354" w:left="850"/>
      </w:pPr>
      <w:r w:rsidRPr="00333253">
        <w:t>public class Demo {</w:t>
      </w:r>
    </w:p>
    <w:p w14:paraId="4187696D" w14:textId="77777777" w:rsidR="00200D23" w:rsidRPr="00333253" w:rsidRDefault="00200D23" w:rsidP="00200D23">
      <w:pPr>
        <w:widowControl w:val="0"/>
        <w:autoSpaceDE w:val="0"/>
        <w:autoSpaceDN w:val="0"/>
        <w:adjustRightInd w:val="0"/>
        <w:ind w:leftChars="354" w:left="850"/>
      </w:pPr>
    </w:p>
    <w:p w14:paraId="02E43F3C" w14:textId="77777777" w:rsidR="00200D23" w:rsidRPr="00333253" w:rsidRDefault="00200D23" w:rsidP="00200D23">
      <w:pPr>
        <w:widowControl w:val="0"/>
        <w:autoSpaceDE w:val="0"/>
        <w:autoSpaceDN w:val="0"/>
        <w:adjustRightInd w:val="0"/>
        <w:ind w:leftChars="354" w:left="850"/>
      </w:pPr>
      <w:r w:rsidRPr="00333253">
        <w:lastRenderedPageBreak/>
        <w:t xml:space="preserve">    public static final int BAR = 0;</w:t>
      </w:r>
    </w:p>
    <w:p w14:paraId="095AA2F6" w14:textId="77777777" w:rsidR="00200D23" w:rsidRPr="00333253" w:rsidRDefault="00200D23" w:rsidP="00200D23">
      <w:pPr>
        <w:widowControl w:val="0"/>
        <w:autoSpaceDE w:val="0"/>
        <w:autoSpaceDN w:val="0"/>
        <w:adjustRightInd w:val="0"/>
        <w:ind w:leftChars="354" w:left="850"/>
      </w:pPr>
      <w:r w:rsidRPr="00333253">
        <w:t xml:space="preserve">    private Set&lt;String&gt; foos;</w:t>
      </w:r>
    </w:p>
    <w:p w14:paraId="752A79C1" w14:textId="77777777" w:rsidR="00200D23" w:rsidRPr="00333253" w:rsidRDefault="00200D23" w:rsidP="00200D23">
      <w:pPr>
        <w:widowControl w:val="0"/>
        <w:autoSpaceDE w:val="0"/>
        <w:autoSpaceDN w:val="0"/>
        <w:adjustRightInd w:val="0"/>
        <w:ind w:leftChars="354" w:left="850"/>
      </w:pPr>
    </w:p>
    <w:p w14:paraId="798DCF65" w14:textId="77777777" w:rsidR="00200D23" w:rsidRPr="00333253" w:rsidRDefault="00200D23" w:rsidP="00200D23">
      <w:pPr>
        <w:widowControl w:val="0"/>
        <w:autoSpaceDE w:val="0"/>
        <w:autoSpaceDN w:val="0"/>
        <w:adjustRightInd w:val="0"/>
        <w:ind w:leftChars="354" w:left="850"/>
      </w:pPr>
      <w:r w:rsidRPr="00333253">
        <w:t xml:space="preserve">    public Demo() {</w:t>
      </w:r>
    </w:p>
    <w:p w14:paraId="505A5525" w14:textId="77777777" w:rsidR="00200D23" w:rsidRPr="00333253" w:rsidRDefault="00200D23" w:rsidP="00200D23">
      <w:pPr>
        <w:widowControl w:val="0"/>
        <w:autoSpaceDE w:val="0"/>
        <w:autoSpaceDN w:val="0"/>
        <w:adjustRightInd w:val="0"/>
        <w:ind w:leftChars="354" w:left="850"/>
      </w:pPr>
      <w:r w:rsidRPr="00333253">
        <w:t xml:space="preserve">        super();</w:t>
      </w:r>
    </w:p>
    <w:p w14:paraId="3481453C" w14:textId="77777777" w:rsidR="00200D23" w:rsidRPr="00333253" w:rsidRDefault="00200D23" w:rsidP="00200D23">
      <w:pPr>
        <w:widowControl w:val="0"/>
        <w:autoSpaceDE w:val="0"/>
        <w:autoSpaceDN w:val="0"/>
        <w:adjustRightInd w:val="0"/>
        <w:ind w:leftChars="354" w:left="850"/>
      </w:pPr>
      <w:r w:rsidRPr="00333253">
        <w:t xml:space="preserve">    }</w:t>
      </w:r>
    </w:p>
    <w:p w14:paraId="5E49CBA3" w14:textId="77777777" w:rsidR="00200D23" w:rsidRPr="00333253" w:rsidRDefault="00200D23" w:rsidP="00200D23">
      <w:pPr>
        <w:widowControl w:val="0"/>
        <w:autoSpaceDE w:val="0"/>
        <w:autoSpaceDN w:val="0"/>
        <w:adjustRightInd w:val="0"/>
        <w:ind w:leftChars="354" w:left="850"/>
      </w:pPr>
    </w:p>
    <w:p w14:paraId="501618EF" w14:textId="77777777" w:rsidR="00200D23" w:rsidRPr="00333253" w:rsidRDefault="00200D23" w:rsidP="00200D23">
      <w:pPr>
        <w:widowControl w:val="0"/>
        <w:autoSpaceDE w:val="0"/>
        <w:autoSpaceDN w:val="0"/>
        <w:adjustRightInd w:val="0"/>
        <w:ind w:leftChars="354" w:left="850"/>
      </w:pPr>
      <w:r w:rsidRPr="00333253">
        <w:t xml:space="preserve">    public void foo() {</w:t>
      </w:r>
    </w:p>
    <w:p w14:paraId="7AC7782A" w14:textId="77777777" w:rsidR="00200D23" w:rsidRPr="00333253" w:rsidRDefault="00200D23" w:rsidP="00200D23">
      <w:pPr>
        <w:widowControl w:val="0"/>
        <w:autoSpaceDE w:val="0"/>
        <w:autoSpaceDN w:val="0"/>
        <w:adjustRightInd w:val="0"/>
        <w:ind w:leftChars="354" w:left="850"/>
      </w:pPr>
      <w:r w:rsidRPr="00333253">
        <w:t xml:space="preserve">        // do sth;</w:t>
      </w:r>
    </w:p>
    <w:p w14:paraId="5159E050" w14:textId="77777777" w:rsidR="00200D23" w:rsidRPr="00333253" w:rsidRDefault="00200D23" w:rsidP="00200D23">
      <w:pPr>
        <w:widowControl w:val="0"/>
        <w:autoSpaceDE w:val="0"/>
        <w:autoSpaceDN w:val="0"/>
        <w:adjustRightInd w:val="0"/>
        <w:ind w:leftChars="354" w:left="850"/>
      </w:pPr>
      <w:r w:rsidRPr="00333253">
        <w:t xml:space="preserve">    }</w:t>
      </w:r>
    </w:p>
    <w:p w14:paraId="7FFF3D0B" w14:textId="77777777" w:rsidR="00200D23" w:rsidRPr="00333253" w:rsidRDefault="00200D23" w:rsidP="00200D23">
      <w:pPr>
        <w:widowControl w:val="0"/>
        <w:autoSpaceDE w:val="0"/>
        <w:autoSpaceDN w:val="0"/>
        <w:adjustRightInd w:val="0"/>
        <w:ind w:leftChars="354" w:left="850"/>
      </w:pPr>
    </w:p>
    <w:p w14:paraId="7DD5C2FB" w14:textId="77777777" w:rsidR="00200D23" w:rsidRPr="00333253" w:rsidRDefault="00200D23" w:rsidP="00200D23">
      <w:pPr>
        <w:widowControl w:val="0"/>
        <w:autoSpaceDE w:val="0"/>
        <w:autoSpaceDN w:val="0"/>
        <w:adjustRightInd w:val="0"/>
        <w:ind w:leftChars="354" w:left="850"/>
      </w:pPr>
      <w:r w:rsidRPr="00333253">
        <w:t xml:space="preserve">    private void bar() {</w:t>
      </w:r>
    </w:p>
    <w:p w14:paraId="0CA61E48" w14:textId="77777777" w:rsidR="00200D23" w:rsidRPr="00333253" w:rsidRDefault="00200D23" w:rsidP="00200D23">
      <w:pPr>
        <w:widowControl w:val="0"/>
        <w:autoSpaceDE w:val="0"/>
        <w:autoSpaceDN w:val="0"/>
        <w:adjustRightInd w:val="0"/>
        <w:ind w:leftChars="354" w:left="850"/>
      </w:pPr>
      <w:r w:rsidRPr="00333253">
        <w:t xml:space="preserve">        // do sth</w:t>
      </w:r>
    </w:p>
    <w:p w14:paraId="5BE476D0" w14:textId="77777777" w:rsidR="00200D23" w:rsidRPr="00333253" w:rsidRDefault="00200D23" w:rsidP="00200D23">
      <w:pPr>
        <w:widowControl w:val="0"/>
        <w:autoSpaceDE w:val="0"/>
        <w:autoSpaceDN w:val="0"/>
        <w:adjustRightInd w:val="0"/>
        <w:ind w:leftChars="354" w:left="850"/>
      </w:pPr>
      <w:r w:rsidRPr="00333253">
        <w:t xml:space="preserve">    }</w:t>
      </w:r>
    </w:p>
    <w:p w14:paraId="66AEEE6A" w14:textId="77777777" w:rsidR="00200D23" w:rsidRPr="00333253" w:rsidRDefault="00200D23" w:rsidP="00200D23">
      <w:pPr>
        <w:widowControl w:val="0"/>
        <w:autoSpaceDE w:val="0"/>
        <w:autoSpaceDN w:val="0"/>
        <w:adjustRightInd w:val="0"/>
        <w:ind w:leftChars="354" w:left="850"/>
      </w:pPr>
    </w:p>
    <w:p w14:paraId="737AD7A8" w14:textId="02731417" w:rsidR="00457726" w:rsidRPr="00333253" w:rsidRDefault="00200D23">
      <w:pPr>
        <w:widowControl w:val="0"/>
        <w:autoSpaceDE w:val="0"/>
        <w:autoSpaceDN w:val="0"/>
        <w:adjustRightInd w:val="0"/>
        <w:ind w:leftChars="354" w:left="850"/>
      </w:pPr>
      <w:r w:rsidRPr="00333253">
        <w:t>}</w:t>
      </w:r>
    </w:p>
    <w:p w14:paraId="1611A4B6" w14:textId="3DE8978F" w:rsidR="00232862" w:rsidRDefault="00232862" w:rsidP="00232862">
      <w:pPr>
        <w:pStyle w:val="1"/>
        <w:tabs>
          <w:tab w:val="left" w:pos="720"/>
        </w:tabs>
        <w:ind w:left="720" w:hanging="720"/>
      </w:pPr>
      <w:bookmarkStart w:id="27" w:name="_Toc26158594"/>
      <w:bookmarkStart w:id="28" w:name="_Toc67998031"/>
      <w:bookmarkStart w:id="29" w:name="_Toc283307137"/>
      <w:bookmarkStart w:id="30" w:name="_Toc491856623"/>
      <w:r>
        <w:rPr>
          <w:rFonts w:hint="eastAsia"/>
        </w:rPr>
        <w:t>注释</w:t>
      </w:r>
      <w:bookmarkEnd w:id="27"/>
      <w:bookmarkEnd w:id="28"/>
      <w:bookmarkEnd w:id="29"/>
      <w:bookmarkEnd w:id="30"/>
    </w:p>
    <w:p w14:paraId="571720C8" w14:textId="6B878418" w:rsidR="00232862" w:rsidRPr="00C66B84" w:rsidRDefault="00232862" w:rsidP="00C66B84">
      <w:pPr>
        <w:ind w:leftChars="118" w:left="283" w:firstLine="420"/>
      </w:pPr>
      <w:r>
        <w:rPr>
          <w:rFonts w:hint="eastAsia"/>
        </w:rPr>
        <w:t>注释有助于理解代码，</w:t>
      </w:r>
      <w:r w:rsidRPr="00C66B84">
        <w:rPr>
          <w:rFonts w:hint="eastAsia"/>
        </w:rPr>
        <w:t>有效的注释是指在代码的功能、意图层次上进行注释，提供有用、额外的信息，而不是代码表面意义的简单重复。</w:t>
      </w:r>
    </w:p>
    <w:p w14:paraId="2D518873" w14:textId="58B41463" w:rsidR="00232862" w:rsidRPr="00232862" w:rsidRDefault="00232862" w:rsidP="00C66B84">
      <w:pPr>
        <w:ind w:leftChars="118" w:left="283" w:firstLine="420"/>
      </w:pPr>
      <w:r>
        <w:rPr>
          <w:rFonts w:hint="eastAsia"/>
        </w:rPr>
        <w:t>J</w:t>
      </w:r>
      <w:r>
        <w:t>avadoc</w:t>
      </w:r>
      <w:r>
        <w:t>注释、</w:t>
      </w:r>
      <w:r>
        <w:t>Apidoc</w:t>
      </w:r>
      <w:r>
        <w:t>注释</w:t>
      </w:r>
      <w:r>
        <w:rPr>
          <w:rFonts w:hint="eastAsia"/>
        </w:rPr>
        <w:t>主要</w:t>
      </w:r>
      <w:r>
        <w:t>用于文档自动化生成，开发者也必须</w:t>
      </w:r>
      <w:r>
        <w:rPr>
          <w:rFonts w:hint="eastAsia"/>
        </w:rPr>
        <w:t>在</w:t>
      </w:r>
      <w:r>
        <w:t>开发过程中遵循本节相关内容，编写</w:t>
      </w:r>
      <w:r w:rsidR="00254EE0">
        <w:t>Javadoc</w:t>
      </w:r>
      <w:r>
        <w:t>、</w:t>
      </w:r>
      <w:r>
        <w:t>Apidoc</w:t>
      </w:r>
      <w:r>
        <w:rPr>
          <w:rFonts w:hint="eastAsia"/>
        </w:rPr>
        <w:t>注释</w:t>
      </w:r>
      <w:r>
        <w:t>。</w:t>
      </w:r>
    </w:p>
    <w:p w14:paraId="3610CA5A" w14:textId="2A7C1C44" w:rsidR="008E7403" w:rsidRDefault="00EE17CC" w:rsidP="009F7A41">
      <w:pPr>
        <w:pStyle w:val="2"/>
        <w:tabs>
          <w:tab w:val="left" w:pos="709"/>
        </w:tabs>
        <w:ind w:left="142" w:hanging="83"/>
      </w:pPr>
      <w:bookmarkStart w:id="31" w:name="_Toc491856624"/>
      <w:r>
        <w:rPr>
          <w:rFonts w:hint="eastAsia"/>
        </w:rPr>
        <w:t>普通注释</w:t>
      </w:r>
      <w:bookmarkEnd w:id="31"/>
    </w:p>
    <w:p w14:paraId="1BA8C2AD" w14:textId="39988F41" w:rsidR="001817AE" w:rsidRDefault="001817AE" w:rsidP="00C66B84">
      <w:pPr>
        <w:ind w:leftChars="118" w:left="283" w:firstLine="420"/>
      </w:pPr>
      <w:r>
        <w:rPr>
          <w:rFonts w:hint="eastAsia"/>
        </w:rPr>
        <w:t>对于</w:t>
      </w:r>
      <w:r>
        <w:t>普通注释的格式，</w:t>
      </w:r>
      <w:r>
        <w:rPr>
          <w:rFonts w:hint="eastAsia"/>
        </w:rPr>
        <w:t>开发者可以自行</w:t>
      </w:r>
      <w:r>
        <w:t>根据注释的内容选择使用</w:t>
      </w:r>
      <w:r>
        <w:rPr>
          <w:rFonts w:hint="eastAsia"/>
        </w:rPr>
        <w:t>单行或</w:t>
      </w:r>
      <w:r>
        <w:t>多行</w:t>
      </w:r>
      <w:r>
        <w:rPr>
          <w:rFonts w:hint="eastAsia"/>
        </w:rPr>
        <w:t>注释。</w:t>
      </w:r>
    </w:p>
    <w:p w14:paraId="60654B40" w14:textId="77777777" w:rsidR="001817AE" w:rsidRPr="001817AE" w:rsidRDefault="001817AE" w:rsidP="001817AE">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8E7403" w14:paraId="6B79696C" w14:textId="77777777" w:rsidTr="008E7403">
        <w:tc>
          <w:tcPr>
            <w:tcW w:w="8522" w:type="dxa"/>
            <w:shd w:val="clear" w:color="auto" w:fill="D9D9D9"/>
          </w:tcPr>
          <w:p w14:paraId="3D2FBD2E" w14:textId="2BE2EA62" w:rsidR="008E7403" w:rsidRDefault="008E7403" w:rsidP="00EE17CC">
            <w:pPr>
              <w:pStyle w:val="11"/>
              <w:framePr w:wrap="around" w:x="288" w:y="1"/>
              <w:rPr>
                <w:rFonts w:ascii="宋体" w:hAnsi="宋体"/>
              </w:rPr>
            </w:pPr>
            <w:r>
              <w:rPr>
                <w:rFonts w:hint="eastAsia"/>
              </w:rPr>
              <w:t>【规则</w:t>
            </w:r>
            <w:r w:rsidR="00415819">
              <w:rPr>
                <w:rFonts w:hint="eastAsia"/>
              </w:rPr>
              <w:t>】</w:t>
            </w:r>
            <w:r w:rsidR="00EE17CC">
              <w:rPr>
                <w:rFonts w:hint="eastAsia"/>
              </w:rPr>
              <w:t>对于复杂</w:t>
            </w:r>
            <w:r w:rsidR="00EE17CC">
              <w:t>的逻辑</w:t>
            </w:r>
            <w:r w:rsidR="00EE17CC">
              <w:rPr>
                <w:rFonts w:hint="eastAsia"/>
              </w:rPr>
              <w:t>代码</w:t>
            </w:r>
            <w:r w:rsidR="00EE17CC">
              <w:t>块、算法</w:t>
            </w:r>
            <w:r w:rsidR="00EE17CC">
              <w:rPr>
                <w:rFonts w:hint="eastAsia"/>
              </w:rPr>
              <w:t>，</w:t>
            </w:r>
            <w:r w:rsidR="00EE17CC">
              <w:t>一定要</w:t>
            </w:r>
            <w:r w:rsidR="00AC7116">
              <w:rPr>
                <w:rFonts w:hint="eastAsia"/>
              </w:rPr>
              <w:t>通过注释</w:t>
            </w:r>
            <w:r w:rsidR="00AC7116">
              <w:t>解释清楚原理、意图</w:t>
            </w:r>
            <w:r w:rsidR="00AC7116">
              <w:rPr>
                <w:rFonts w:hint="eastAsia"/>
              </w:rPr>
              <w:t>，</w:t>
            </w:r>
            <w:r w:rsidR="00AC7116">
              <w:t>便于维护</w:t>
            </w:r>
            <w:r>
              <w:rPr>
                <w:rFonts w:hint="eastAsia"/>
              </w:rPr>
              <w:t>。</w:t>
            </w:r>
          </w:p>
        </w:tc>
      </w:tr>
    </w:tbl>
    <w:p w14:paraId="4D238394" w14:textId="1AAFDAAA" w:rsidR="00B356D7" w:rsidRPr="00B356D7" w:rsidRDefault="001817AE" w:rsidP="00B356D7">
      <w:pPr>
        <w:spacing w:before="100" w:after="100"/>
        <w:ind w:left="993" w:hanging="709"/>
      </w:pPr>
      <w:r>
        <w:rPr>
          <w:rFonts w:hint="eastAsia"/>
          <w:b/>
        </w:rPr>
        <w:t>正</w:t>
      </w:r>
      <w:r>
        <w:rPr>
          <w:b/>
        </w:rPr>
        <w:t>例</w:t>
      </w:r>
      <w:r w:rsidR="008E7403">
        <w:rPr>
          <w:rFonts w:hint="eastAsia"/>
          <w:b/>
        </w:rPr>
        <w:t>：</w:t>
      </w:r>
    </w:p>
    <w:p w14:paraId="667BA007" w14:textId="2CB3BEF4" w:rsidR="00B356D7" w:rsidRPr="00333253" w:rsidRDefault="00B356D7" w:rsidP="00333253">
      <w:pPr>
        <w:widowControl w:val="0"/>
        <w:autoSpaceDE w:val="0"/>
        <w:autoSpaceDN w:val="0"/>
        <w:adjustRightInd w:val="0"/>
        <w:ind w:leftChars="354" w:left="850"/>
      </w:pPr>
      <w:r w:rsidRPr="00333253">
        <w:t xml:space="preserve">// </w:t>
      </w:r>
      <w:r w:rsidRPr="00333253">
        <w:t>音频</w:t>
      </w:r>
      <w:r w:rsidRPr="00333253">
        <w:t>aac</w:t>
      </w:r>
      <w:r w:rsidRPr="00333253">
        <w:t>的试验性功能支持，否则没有声音</w:t>
      </w:r>
    </w:p>
    <w:p w14:paraId="2FB70F86" w14:textId="06B16CE3" w:rsidR="00B356D7" w:rsidRPr="00333253" w:rsidRDefault="00B356D7" w:rsidP="00333253">
      <w:pPr>
        <w:widowControl w:val="0"/>
        <w:autoSpaceDE w:val="0"/>
        <w:autoSpaceDN w:val="0"/>
        <w:adjustRightInd w:val="0"/>
        <w:ind w:leftChars="354" w:left="850"/>
      </w:pPr>
      <w:r w:rsidRPr="00333253">
        <w:t>sb.append(" -strict -2");</w:t>
      </w:r>
    </w:p>
    <w:p w14:paraId="1CDB5F80" w14:textId="77777777" w:rsidR="00B356D7" w:rsidRPr="00333253" w:rsidRDefault="00B356D7" w:rsidP="00333253">
      <w:pPr>
        <w:widowControl w:val="0"/>
        <w:autoSpaceDE w:val="0"/>
        <w:autoSpaceDN w:val="0"/>
        <w:adjustRightInd w:val="0"/>
        <w:ind w:leftChars="354" w:left="850"/>
      </w:pPr>
    </w:p>
    <w:p w14:paraId="26EB607B" w14:textId="5FAAF690" w:rsidR="00B356D7" w:rsidRPr="00333253" w:rsidRDefault="00B356D7" w:rsidP="00333253">
      <w:pPr>
        <w:widowControl w:val="0"/>
        <w:autoSpaceDE w:val="0"/>
        <w:autoSpaceDN w:val="0"/>
        <w:adjustRightInd w:val="0"/>
        <w:ind w:leftChars="354" w:left="850"/>
      </w:pPr>
      <w:r w:rsidRPr="00333253">
        <w:t xml:space="preserve">// </w:t>
      </w:r>
      <w:r w:rsidRPr="00333253">
        <w:t>输出地址，覆盖已有视频</w:t>
      </w:r>
    </w:p>
    <w:p w14:paraId="400AB1A9" w14:textId="2BD4B852" w:rsidR="001817AE" w:rsidRPr="00333253" w:rsidRDefault="00B356D7" w:rsidP="00333253">
      <w:pPr>
        <w:widowControl w:val="0"/>
        <w:autoSpaceDE w:val="0"/>
        <w:autoSpaceDN w:val="0"/>
        <w:adjustRightInd w:val="0"/>
        <w:ind w:leftChars="354" w:left="850"/>
      </w:pPr>
      <w:r w:rsidRPr="00333253">
        <w:t>sb.append(" -y \"").append(outputFilePath).append("\"");</w:t>
      </w:r>
    </w:p>
    <w:p w14:paraId="68C18F7B" w14:textId="77777777" w:rsidR="00622F57" w:rsidRPr="00AC7116" w:rsidRDefault="00622F57" w:rsidP="00622F57">
      <w:pPr>
        <w:spacing w:before="100" w:after="1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AC7116" w14:paraId="693FECE1" w14:textId="77777777" w:rsidTr="00093028">
        <w:tc>
          <w:tcPr>
            <w:tcW w:w="8522" w:type="dxa"/>
            <w:shd w:val="clear" w:color="auto" w:fill="D9D9D9"/>
          </w:tcPr>
          <w:p w14:paraId="10996EE4" w14:textId="1AC53238" w:rsidR="00AC7116" w:rsidRDefault="00AC7116" w:rsidP="00622F57">
            <w:pPr>
              <w:pStyle w:val="11"/>
              <w:framePr w:wrap="around" w:x="288" w:y="1"/>
              <w:rPr>
                <w:rFonts w:ascii="宋体" w:hAnsi="宋体"/>
              </w:rPr>
            </w:pPr>
            <w:r>
              <w:rPr>
                <w:rFonts w:hint="eastAsia"/>
              </w:rPr>
              <w:t>【规则</w:t>
            </w:r>
            <w:r w:rsidR="00415819">
              <w:rPr>
                <w:rFonts w:hint="eastAsia"/>
              </w:rPr>
              <w:t>】</w:t>
            </w:r>
            <w:r>
              <w:rPr>
                <w:rFonts w:hint="eastAsia"/>
              </w:rPr>
              <w:t>对于</w:t>
            </w:r>
            <w:r w:rsidR="00996CBC">
              <w:rPr>
                <w:rFonts w:hint="eastAsia"/>
              </w:rPr>
              <w:t>局部</w:t>
            </w:r>
            <w:r w:rsidR="00996CBC">
              <w:t>变量等不需要</w:t>
            </w:r>
            <w:r w:rsidR="00996CBC">
              <w:t>javadoc</w:t>
            </w:r>
            <w:r w:rsidR="00996CBC">
              <w:t>注释的</w:t>
            </w:r>
            <w:r w:rsidR="00996CBC">
              <w:rPr>
                <w:rFonts w:hint="eastAsia"/>
              </w:rPr>
              <w:t>部分</w:t>
            </w:r>
            <w:r w:rsidR="00996CBC">
              <w:t>，</w:t>
            </w:r>
            <w:r>
              <w:rPr>
                <w:rFonts w:hint="eastAsia"/>
              </w:rPr>
              <w:t>优先</w:t>
            </w:r>
            <w:r>
              <w:t>使用名称</w:t>
            </w:r>
            <w:r>
              <w:rPr>
                <w:rFonts w:hint="eastAsia"/>
              </w:rPr>
              <w:t>自</w:t>
            </w:r>
            <w:r>
              <w:t>解释</w:t>
            </w:r>
            <w:r>
              <w:rPr>
                <w:rFonts w:hint="eastAsia"/>
              </w:rPr>
              <w:t>，</w:t>
            </w:r>
            <w:r>
              <w:t>无法做到自解释</w:t>
            </w:r>
            <w:r w:rsidR="001817AE">
              <w:rPr>
                <w:rFonts w:hint="eastAsia"/>
              </w:rPr>
              <w:t>才使用</w:t>
            </w:r>
            <w:r w:rsidR="001817AE">
              <w:t>注释说明</w:t>
            </w:r>
            <w:r>
              <w:rPr>
                <w:rFonts w:hint="eastAsia"/>
              </w:rPr>
              <w:t>。</w:t>
            </w:r>
            <w:r w:rsidR="00622F57">
              <w:rPr>
                <w:rFonts w:hint="eastAsia"/>
              </w:rPr>
              <w:t>注释</w:t>
            </w:r>
            <w:r w:rsidR="00622F57">
              <w:t>应该写在被注释代码的上一行</w:t>
            </w:r>
            <w:r w:rsidR="00622F57">
              <w:rPr>
                <w:rFonts w:ascii="宋体" w:hAnsi="宋体" w:hint="eastAsia"/>
              </w:rPr>
              <w:t>，若</w:t>
            </w:r>
            <w:r w:rsidR="00622F57">
              <w:rPr>
                <w:rFonts w:ascii="宋体" w:hAnsi="宋体"/>
              </w:rPr>
              <w:t>注释内容较短</w:t>
            </w:r>
            <w:r w:rsidR="00622F57">
              <w:rPr>
                <w:rFonts w:ascii="宋体" w:hAnsi="宋体" w:hint="eastAsia"/>
              </w:rPr>
              <w:t>，</w:t>
            </w:r>
            <w:r w:rsidR="00622F57">
              <w:rPr>
                <w:rFonts w:ascii="宋体" w:hAnsi="宋体"/>
              </w:rPr>
              <w:t>也可以写在被注释代码的行尾</w:t>
            </w:r>
          </w:p>
        </w:tc>
      </w:tr>
    </w:tbl>
    <w:p w14:paraId="3F23A2F0" w14:textId="77777777" w:rsidR="001817AE" w:rsidRDefault="001817AE" w:rsidP="001817AE">
      <w:pPr>
        <w:spacing w:before="100" w:after="100"/>
        <w:ind w:left="993" w:hanging="709"/>
      </w:pPr>
      <w:r>
        <w:rPr>
          <w:rFonts w:hint="eastAsia"/>
          <w:b/>
        </w:rPr>
        <w:t>正</w:t>
      </w:r>
      <w:r>
        <w:rPr>
          <w:b/>
        </w:rPr>
        <w:t>例</w:t>
      </w:r>
      <w:r>
        <w:rPr>
          <w:rFonts w:hint="eastAsia"/>
          <w:b/>
        </w:rPr>
        <w:t>：</w:t>
      </w:r>
    </w:p>
    <w:p w14:paraId="1FC605FB" w14:textId="3987EE9E" w:rsidR="00B356D7" w:rsidRPr="00333253" w:rsidRDefault="00B356D7" w:rsidP="00333253">
      <w:pPr>
        <w:widowControl w:val="0"/>
        <w:autoSpaceDE w:val="0"/>
        <w:autoSpaceDN w:val="0"/>
        <w:adjustRightInd w:val="0"/>
        <w:ind w:leftChars="354" w:left="850"/>
      </w:pPr>
      <w:r w:rsidRPr="00333253">
        <w:t>private void foo() {</w:t>
      </w:r>
    </w:p>
    <w:p w14:paraId="0AE03931" w14:textId="2ED9EDA7" w:rsidR="00B356D7" w:rsidRPr="00333253" w:rsidRDefault="00B356D7" w:rsidP="00333253">
      <w:pPr>
        <w:widowControl w:val="0"/>
        <w:autoSpaceDE w:val="0"/>
        <w:autoSpaceDN w:val="0"/>
        <w:adjustRightInd w:val="0"/>
        <w:ind w:leftChars="354" w:left="850"/>
      </w:pPr>
      <w:r w:rsidRPr="00333253">
        <w:lastRenderedPageBreak/>
        <w:t xml:space="preserve">    String userName;</w:t>
      </w:r>
    </w:p>
    <w:p w14:paraId="529BF94E" w14:textId="77777777" w:rsidR="00622F57" w:rsidRPr="00333253" w:rsidRDefault="00622F57" w:rsidP="00333253">
      <w:pPr>
        <w:widowControl w:val="0"/>
        <w:autoSpaceDE w:val="0"/>
        <w:autoSpaceDN w:val="0"/>
        <w:adjustRightInd w:val="0"/>
        <w:ind w:leftChars="354" w:left="850"/>
      </w:pPr>
    </w:p>
    <w:p w14:paraId="56FEB975" w14:textId="6D6CB4EC" w:rsidR="00B356D7" w:rsidRPr="00333253" w:rsidRDefault="00B356D7" w:rsidP="00333253">
      <w:pPr>
        <w:widowControl w:val="0"/>
        <w:autoSpaceDE w:val="0"/>
        <w:autoSpaceDN w:val="0"/>
        <w:adjustRightInd w:val="0"/>
        <w:ind w:leftChars="354" w:left="850"/>
      </w:pPr>
      <w:r w:rsidRPr="00333253">
        <w:t xml:space="preserve">    // </w:t>
      </w:r>
      <w:r w:rsidRPr="00333253">
        <w:t>身份证号</w:t>
      </w:r>
      <w:r w:rsidR="00622F57" w:rsidRPr="00333253">
        <w:rPr>
          <w:rFonts w:hint="eastAsia"/>
        </w:rPr>
        <w:t>（注释</w:t>
      </w:r>
      <w:r w:rsidR="00622F57" w:rsidRPr="00333253">
        <w:t>写</w:t>
      </w:r>
      <w:r w:rsidR="00622F57" w:rsidRPr="00333253">
        <w:rPr>
          <w:rFonts w:hint="eastAsia"/>
        </w:rPr>
        <w:t>在</w:t>
      </w:r>
      <w:r w:rsidR="00622F57" w:rsidRPr="00333253">
        <w:t>被注释行的上一行）</w:t>
      </w:r>
    </w:p>
    <w:p w14:paraId="6AEFE794" w14:textId="2DAB344A" w:rsidR="00B356D7" w:rsidRPr="00333253" w:rsidRDefault="00B356D7" w:rsidP="00333253">
      <w:pPr>
        <w:widowControl w:val="0"/>
        <w:autoSpaceDE w:val="0"/>
        <w:autoSpaceDN w:val="0"/>
        <w:adjustRightInd w:val="0"/>
        <w:ind w:leftChars="354" w:left="850"/>
      </w:pPr>
      <w:r w:rsidRPr="00333253">
        <w:t xml:space="preserve">    String id;</w:t>
      </w:r>
      <w:r w:rsidR="00622F57" w:rsidRPr="00333253">
        <w:t xml:space="preserve"> // </w:t>
      </w:r>
      <w:r w:rsidR="00622F57" w:rsidRPr="00333253">
        <w:t>身份证号</w:t>
      </w:r>
      <w:r w:rsidR="00622F57" w:rsidRPr="00333253">
        <w:rPr>
          <w:rFonts w:hint="eastAsia"/>
        </w:rPr>
        <w:t>（也</w:t>
      </w:r>
      <w:r w:rsidR="00622F57" w:rsidRPr="00333253">
        <w:t>可以写行尾）</w:t>
      </w:r>
    </w:p>
    <w:p w14:paraId="3D46B97A" w14:textId="10941154" w:rsidR="00671A2F" w:rsidRPr="00333253" w:rsidRDefault="00B356D7" w:rsidP="00333253">
      <w:pPr>
        <w:widowControl w:val="0"/>
        <w:autoSpaceDE w:val="0"/>
        <w:autoSpaceDN w:val="0"/>
        <w:adjustRightInd w:val="0"/>
        <w:ind w:leftChars="354" w:left="850"/>
      </w:pPr>
      <w:r w:rsidRPr="00333253">
        <w:t>}</w:t>
      </w:r>
    </w:p>
    <w:p w14:paraId="1E07E5CE" w14:textId="05BE8282" w:rsidR="00622F57" w:rsidRDefault="00622F57" w:rsidP="009F7A41">
      <w:pPr>
        <w:pStyle w:val="2"/>
        <w:tabs>
          <w:tab w:val="left" w:pos="709"/>
        </w:tabs>
        <w:ind w:left="142" w:hanging="83"/>
      </w:pPr>
      <w:bookmarkStart w:id="32" w:name="_Toc491856625"/>
      <w:r>
        <w:rPr>
          <w:rFonts w:hint="eastAsia"/>
        </w:rPr>
        <w:t>J</w:t>
      </w:r>
      <w:r>
        <w:t>avadoc</w:t>
      </w:r>
      <w:r>
        <w:rPr>
          <w:rFonts w:hint="eastAsia"/>
        </w:rPr>
        <w:t>注释</w:t>
      </w:r>
      <w:bookmarkEnd w:id="32"/>
    </w:p>
    <w:p w14:paraId="61D1B7E2" w14:textId="3F12115D" w:rsidR="00622F57" w:rsidRDefault="00622F57" w:rsidP="00C66B84">
      <w:pPr>
        <w:ind w:leftChars="118" w:left="283" w:firstLine="420"/>
      </w:pPr>
      <w:r>
        <w:t>J</w:t>
      </w:r>
      <w:r w:rsidRPr="00622F57">
        <w:t>avadoc</w:t>
      </w:r>
      <w:r w:rsidRPr="00622F57">
        <w:t>是</w:t>
      </w:r>
      <w:r w:rsidRPr="00622F57">
        <w:t>Sun</w:t>
      </w:r>
      <w:r w:rsidR="00F83950">
        <w:t>公司提供的一</w:t>
      </w:r>
      <w:r w:rsidR="00F83950">
        <w:rPr>
          <w:rFonts w:hint="eastAsia"/>
        </w:rPr>
        <w:t>项</w:t>
      </w:r>
      <w:r w:rsidRPr="00622F57">
        <w:t>技术，它从程序</w:t>
      </w:r>
      <w:hyperlink r:id="rId16" w:tgtFrame="_blank" w:history="1">
        <w:r w:rsidRPr="00622F57">
          <w:t>源代码</w:t>
        </w:r>
      </w:hyperlink>
      <w:r w:rsidRPr="00622F57">
        <w:t>中抽取类、方法、成员等注释形成一个和源代码配套的</w:t>
      </w:r>
      <w:r w:rsidRPr="00622F57">
        <w:t>API</w:t>
      </w:r>
      <w:r w:rsidRPr="00622F57">
        <w:t>帮助文档。</w:t>
      </w:r>
      <w:r w:rsidR="0040202C">
        <w:rPr>
          <w:rFonts w:hint="eastAsia"/>
        </w:rPr>
        <w:t>主流</w:t>
      </w:r>
      <w:r w:rsidR="0040202C">
        <w:t>IDE</w:t>
      </w:r>
      <w:r w:rsidR="0040202C">
        <w:rPr>
          <w:rFonts w:hint="eastAsia"/>
        </w:rPr>
        <w:t>也能解析</w:t>
      </w:r>
      <w:r w:rsidR="0040202C">
        <w:t>Javadoc</w:t>
      </w:r>
      <w:r w:rsidR="0040202C">
        <w:rPr>
          <w:rFonts w:hint="eastAsia"/>
        </w:rPr>
        <w:t>注释，</w:t>
      </w:r>
      <w:r w:rsidR="0040202C">
        <w:t>直接</w:t>
      </w:r>
      <w:r w:rsidR="0040202C">
        <w:rPr>
          <w:rFonts w:hint="eastAsia"/>
        </w:rPr>
        <w:t>为</w:t>
      </w:r>
      <w:r w:rsidR="0040202C">
        <w:t>开发者提供</w:t>
      </w:r>
      <w:r w:rsidR="0040202C">
        <w:t>API</w:t>
      </w:r>
      <w:r w:rsidR="0040202C">
        <w:t>帮助。</w:t>
      </w:r>
    </w:p>
    <w:p w14:paraId="512938F9" w14:textId="77777777" w:rsidR="00622F57" w:rsidRPr="00AC7116" w:rsidRDefault="00622F57" w:rsidP="00622F57">
      <w:pPr>
        <w:spacing w:before="100" w:after="1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622F57" w14:paraId="5F61E259" w14:textId="77777777" w:rsidTr="00093028">
        <w:tc>
          <w:tcPr>
            <w:tcW w:w="8522" w:type="dxa"/>
            <w:shd w:val="clear" w:color="auto" w:fill="D9D9D9"/>
          </w:tcPr>
          <w:p w14:paraId="357B89CA" w14:textId="7E006FCF" w:rsidR="00622F57" w:rsidRDefault="00622F57" w:rsidP="0007546E">
            <w:pPr>
              <w:pStyle w:val="11"/>
              <w:framePr w:wrap="around" w:x="288" w:y="1"/>
              <w:rPr>
                <w:rFonts w:ascii="宋体" w:hAnsi="宋体"/>
              </w:rPr>
            </w:pPr>
            <w:r>
              <w:rPr>
                <w:rFonts w:hint="eastAsia"/>
              </w:rPr>
              <w:t>【规则</w:t>
            </w:r>
            <w:r w:rsidR="00415819">
              <w:rPr>
                <w:rFonts w:hint="eastAsia"/>
              </w:rPr>
              <w:t>】</w:t>
            </w:r>
            <w:r>
              <w:rPr>
                <w:rFonts w:hint="eastAsia"/>
              </w:rPr>
              <w:t>类、</w:t>
            </w:r>
            <w:r>
              <w:t>公共方法、</w:t>
            </w:r>
            <w:r>
              <w:rPr>
                <w:rFonts w:hint="eastAsia"/>
              </w:rPr>
              <w:t>公共</w:t>
            </w:r>
            <w:r>
              <w:t>变量</w:t>
            </w:r>
            <w:r>
              <w:rPr>
                <w:rFonts w:hint="eastAsia"/>
              </w:rPr>
              <w:t>必须</w:t>
            </w:r>
            <w:r>
              <w:t>写</w:t>
            </w:r>
            <w:r>
              <w:t>Javadoc</w:t>
            </w:r>
            <w:r>
              <w:t>注释</w:t>
            </w:r>
            <w:r w:rsidR="00576801">
              <w:rPr>
                <w:rFonts w:hint="eastAsia"/>
              </w:rPr>
              <w:t>，</w:t>
            </w:r>
            <w:r w:rsidR="00576801">
              <w:t>Javadoc</w:t>
            </w:r>
            <w:r w:rsidR="00576801">
              <w:t>的格式遵守</w:t>
            </w:r>
            <w:r w:rsidR="00576801">
              <w:t>IDE</w:t>
            </w:r>
            <w:r w:rsidR="00576801">
              <w:t>自动生成的</w:t>
            </w:r>
            <w:r w:rsidR="00576801">
              <w:rPr>
                <w:rFonts w:hint="eastAsia"/>
              </w:rPr>
              <w:t>模板</w:t>
            </w:r>
            <w:r w:rsidR="0007546E">
              <w:rPr>
                <w:rFonts w:hint="eastAsia"/>
              </w:rPr>
              <w:t>。</w:t>
            </w:r>
          </w:p>
        </w:tc>
      </w:tr>
    </w:tbl>
    <w:p w14:paraId="709BDA28" w14:textId="77777777" w:rsidR="00E75037" w:rsidRDefault="00E75037" w:rsidP="00E75037">
      <w:pPr>
        <w:spacing w:before="100" w:after="100"/>
        <w:ind w:left="993" w:hanging="709"/>
      </w:pPr>
      <w:r>
        <w:rPr>
          <w:rFonts w:hint="eastAsia"/>
          <w:b/>
        </w:rPr>
        <w:t>正</w:t>
      </w:r>
      <w:r>
        <w:rPr>
          <w:b/>
        </w:rPr>
        <w:t>例</w:t>
      </w:r>
      <w:r>
        <w:rPr>
          <w:rFonts w:hint="eastAsia"/>
          <w:b/>
        </w:rPr>
        <w:t>：</w:t>
      </w:r>
    </w:p>
    <w:p w14:paraId="274AB21D" w14:textId="06F83F2B" w:rsidR="00E75037" w:rsidRPr="00333253" w:rsidRDefault="00E75037" w:rsidP="00E75037">
      <w:pPr>
        <w:widowControl w:val="0"/>
        <w:autoSpaceDE w:val="0"/>
        <w:autoSpaceDN w:val="0"/>
        <w:adjustRightInd w:val="0"/>
        <w:ind w:leftChars="354" w:left="850"/>
      </w:pPr>
      <w:r w:rsidRPr="00333253">
        <w:t>/**</w:t>
      </w:r>
    </w:p>
    <w:p w14:paraId="779FC97D" w14:textId="0BACD934" w:rsidR="00E75037" w:rsidRPr="00333253" w:rsidRDefault="00E75037" w:rsidP="00E75037">
      <w:pPr>
        <w:widowControl w:val="0"/>
        <w:autoSpaceDE w:val="0"/>
        <w:autoSpaceDN w:val="0"/>
        <w:adjustRightInd w:val="0"/>
        <w:ind w:leftChars="354" w:left="850"/>
      </w:pPr>
      <w:r w:rsidRPr="00333253">
        <w:t xml:space="preserve"> * </w:t>
      </w:r>
      <w:r w:rsidRPr="00333253">
        <w:t>根据用户</w:t>
      </w:r>
      <w:r w:rsidRPr="00333253">
        <w:t>ID</w:t>
      </w:r>
      <w:r w:rsidRPr="00333253">
        <w:t>查询实时信息</w:t>
      </w:r>
    </w:p>
    <w:p w14:paraId="4801C123" w14:textId="28EA1D4E" w:rsidR="00E75037" w:rsidRPr="00333253" w:rsidRDefault="00E75037" w:rsidP="00E75037">
      <w:pPr>
        <w:widowControl w:val="0"/>
        <w:autoSpaceDE w:val="0"/>
        <w:autoSpaceDN w:val="0"/>
        <w:adjustRightInd w:val="0"/>
        <w:ind w:leftChars="354" w:left="850"/>
      </w:pPr>
      <w:r w:rsidRPr="00333253">
        <w:t xml:space="preserve"> * </w:t>
      </w:r>
    </w:p>
    <w:p w14:paraId="065B37F5" w14:textId="31D0413B" w:rsidR="00E75037" w:rsidRPr="00333253" w:rsidRDefault="00E75037" w:rsidP="00E75037">
      <w:pPr>
        <w:widowControl w:val="0"/>
        <w:autoSpaceDE w:val="0"/>
        <w:autoSpaceDN w:val="0"/>
        <w:adjustRightInd w:val="0"/>
        <w:ind w:leftChars="354" w:left="850"/>
      </w:pPr>
      <w:r w:rsidRPr="00333253">
        <w:t xml:space="preserve"> * @param userId </w:t>
      </w:r>
      <w:r w:rsidRPr="00333253">
        <w:rPr>
          <w:rFonts w:hint="eastAsia"/>
        </w:rPr>
        <w:t>用户</w:t>
      </w:r>
      <w:r w:rsidRPr="00333253">
        <w:t>id</w:t>
      </w:r>
    </w:p>
    <w:p w14:paraId="747E561E" w14:textId="01B0F3CB" w:rsidR="00E75037" w:rsidRPr="00333253" w:rsidRDefault="00E75037" w:rsidP="00E75037">
      <w:pPr>
        <w:widowControl w:val="0"/>
        <w:autoSpaceDE w:val="0"/>
        <w:autoSpaceDN w:val="0"/>
        <w:adjustRightInd w:val="0"/>
        <w:ind w:leftChars="354" w:left="850"/>
      </w:pPr>
      <w:r w:rsidRPr="00333253">
        <w:t xml:space="preserve"> * @return </w:t>
      </w:r>
      <w:r w:rsidRPr="00333253">
        <w:t>头盔实时状态信息</w:t>
      </w:r>
    </w:p>
    <w:p w14:paraId="2DBAABDE" w14:textId="235959C6" w:rsidR="00E75037" w:rsidRPr="00333253" w:rsidRDefault="00E75037" w:rsidP="00E75037">
      <w:pPr>
        <w:widowControl w:val="0"/>
        <w:autoSpaceDE w:val="0"/>
        <w:autoSpaceDN w:val="0"/>
        <w:adjustRightInd w:val="0"/>
        <w:ind w:leftChars="354" w:left="850"/>
      </w:pPr>
      <w:r w:rsidRPr="00333253">
        <w:t xml:space="preserve"> */</w:t>
      </w:r>
    </w:p>
    <w:p w14:paraId="04FBB349" w14:textId="6498F2E1" w:rsidR="00622F57" w:rsidRPr="00333253" w:rsidRDefault="00E75037" w:rsidP="00333253">
      <w:pPr>
        <w:widowControl w:val="0"/>
        <w:autoSpaceDE w:val="0"/>
        <w:autoSpaceDN w:val="0"/>
        <w:adjustRightInd w:val="0"/>
        <w:ind w:leftChars="354" w:left="850"/>
      </w:pPr>
      <w:r w:rsidRPr="00333253">
        <w:t>public HelmetStatusDto find(Integer userId);</w:t>
      </w:r>
    </w:p>
    <w:p w14:paraId="251B6761" w14:textId="77777777" w:rsidR="00E75037" w:rsidRDefault="00E75037" w:rsidP="00E75037">
      <w:pPr>
        <w:ind w:leftChars="354" w:left="850"/>
      </w:pPr>
    </w:p>
    <w:p w14:paraId="6B607878" w14:textId="1F0CA04D" w:rsidR="00E75037" w:rsidRDefault="00D00AEF" w:rsidP="00E75037">
      <w:pPr>
        <w:spacing w:before="100" w:after="100"/>
        <w:ind w:left="993" w:hanging="709"/>
      </w:pPr>
      <w:r>
        <w:rPr>
          <w:rFonts w:hint="eastAsia"/>
          <w:b/>
        </w:rPr>
        <w:t>反</w:t>
      </w:r>
      <w:r w:rsidR="00E75037">
        <w:rPr>
          <w:b/>
        </w:rPr>
        <w:t>例</w:t>
      </w:r>
      <w:r w:rsidR="00E75037">
        <w:rPr>
          <w:rFonts w:hint="eastAsia"/>
          <w:b/>
        </w:rPr>
        <w:t>：</w:t>
      </w:r>
    </w:p>
    <w:p w14:paraId="1E18C551" w14:textId="77777777" w:rsidR="00D00AEF" w:rsidRPr="00415819" w:rsidRDefault="00D00AEF" w:rsidP="00D00AEF">
      <w:pPr>
        <w:widowControl w:val="0"/>
        <w:autoSpaceDE w:val="0"/>
        <w:autoSpaceDN w:val="0"/>
        <w:adjustRightInd w:val="0"/>
        <w:ind w:leftChars="354" w:left="850"/>
      </w:pPr>
      <w:r w:rsidRPr="00415819">
        <w:t>/**</w:t>
      </w:r>
    </w:p>
    <w:p w14:paraId="3756734B" w14:textId="77777777" w:rsidR="00D00AEF" w:rsidRPr="00415819" w:rsidRDefault="00D00AEF" w:rsidP="00D00AEF">
      <w:pPr>
        <w:widowControl w:val="0"/>
        <w:autoSpaceDE w:val="0"/>
        <w:autoSpaceDN w:val="0"/>
        <w:adjustRightInd w:val="0"/>
        <w:ind w:leftChars="354" w:left="850"/>
      </w:pPr>
      <w:r w:rsidRPr="00415819">
        <w:t xml:space="preserve"> * @param userId</w:t>
      </w:r>
    </w:p>
    <w:p w14:paraId="0A91C6F0" w14:textId="77777777" w:rsidR="00D00AEF" w:rsidRPr="00415819" w:rsidRDefault="00D00AEF" w:rsidP="00D00AEF">
      <w:pPr>
        <w:widowControl w:val="0"/>
        <w:autoSpaceDE w:val="0"/>
        <w:autoSpaceDN w:val="0"/>
        <w:adjustRightInd w:val="0"/>
        <w:ind w:leftChars="354" w:left="850"/>
      </w:pPr>
      <w:r w:rsidRPr="00415819">
        <w:t xml:space="preserve"> * @return</w:t>
      </w:r>
    </w:p>
    <w:p w14:paraId="2C590685" w14:textId="77777777" w:rsidR="00D00AEF" w:rsidRPr="00415819" w:rsidRDefault="00D00AEF" w:rsidP="00D00AEF">
      <w:pPr>
        <w:widowControl w:val="0"/>
        <w:autoSpaceDE w:val="0"/>
        <w:autoSpaceDN w:val="0"/>
        <w:adjustRightInd w:val="0"/>
        <w:ind w:leftChars="354" w:left="850"/>
      </w:pPr>
      <w:r w:rsidRPr="00415819">
        <w:t xml:space="preserve"> */</w:t>
      </w:r>
    </w:p>
    <w:p w14:paraId="134D1357" w14:textId="6E5BD4F6" w:rsidR="00E75037" w:rsidRPr="00415819" w:rsidRDefault="00D00AEF" w:rsidP="00D00AEF">
      <w:pPr>
        <w:widowControl w:val="0"/>
        <w:autoSpaceDE w:val="0"/>
        <w:autoSpaceDN w:val="0"/>
        <w:adjustRightInd w:val="0"/>
        <w:ind w:leftChars="354" w:left="850"/>
      </w:pPr>
      <w:r w:rsidRPr="00415819">
        <w:t>public HelmetStatusDto find(Integer userId);</w:t>
      </w:r>
    </w:p>
    <w:p w14:paraId="7002DBC9" w14:textId="79919CDC" w:rsidR="008D1083" w:rsidRDefault="008D1083" w:rsidP="008D1083">
      <w:pPr>
        <w:spacing w:before="100" w:after="100"/>
        <w:ind w:left="993" w:hanging="709"/>
      </w:pPr>
      <w:r>
        <w:rPr>
          <w:rFonts w:hint="eastAsia"/>
          <w:b/>
        </w:rPr>
        <w:t>说明：</w:t>
      </w:r>
      <w:r w:rsidRPr="0040202C">
        <w:rPr>
          <w:rFonts w:hint="eastAsia"/>
        </w:rPr>
        <w:t>J</w:t>
      </w:r>
      <w:r w:rsidRPr="0040202C">
        <w:t>avadoc</w:t>
      </w:r>
      <w:r w:rsidRPr="0040202C">
        <w:rPr>
          <w:rFonts w:hint="eastAsia"/>
        </w:rPr>
        <w:t>主要</w:t>
      </w:r>
      <w:r w:rsidRPr="0040202C">
        <w:t>是</w:t>
      </w:r>
      <w:r>
        <w:rPr>
          <w:rFonts w:hint="eastAsia"/>
        </w:rPr>
        <w:t>帮助</w:t>
      </w:r>
      <w:r w:rsidRPr="0040202C">
        <w:rPr>
          <w:rFonts w:hint="eastAsia"/>
        </w:rPr>
        <w:t>A</w:t>
      </w:r>
      <w:r w:rsidRPr="0040202C">
        <w:t>PI</w:t>
      </w:r>
      <w:r w:rsidRPr="0040202C">
        <w:t>使用者</w:t>
      </w:r>
      <w:r>
        <w:rPr>
          <w:rFonts w:hint="eastAsia"/>
        </w:rPr>
        <w:t>了解</w:t>
      </w:r>
      <w:r>
        <w:t>他们</w:t>
      </w:r>
      <w:r w:rsidRPr="0040202C">
        <w:t>主要关注的</w:t>
      </w:r>
      <w:r>
        <w:rPr>
          <w:rFonts w:hint="eastAsia"/>
        </w:rPr>
        <w:t>公共</w:t>
      </w:r>
      <w:r w:rsidRPr="0040202C">
        <w:rPr>
          <w:rFonts w:hint="eastAsia"/>
        </w:rPr>
        <w:t>类</w:t>
      </w:r>
      <w:r w:rsidRPr="0040202C">
        <w:t>、方法、变量的</w:t>
      </w:r>
      <w:r w:rsidRPr="0040202C">
        <w:rPr>
          <w:rFonts w:hint="eastAsia"/>
        </w:rPr>
        <w:t>使用</w:t>
      </w:r>
      <w:r w:rsidRPr="0040202C">
        <w:t>。</w:t>
      </w:r>
      <w:r>
        <w:t>开发者</w:t>
      </w:r>
      <w:r>
        <w:rPr>
          <w:rFonts w:hint="eastAsia"/>
        </w:rPr>
        <w:t>在</w:t>
      </w:r>
      <w:r>
        <w:t>Eclipse</w:t>
      </w:r>
      <w:r>
        <w:t>环境下可以</w:t>
      </w:r>
      <w:r>
        <w:rPr>
          <w:rFonts w:hint="eastAsia"/>
        </w:rPr>
        <w:t>选中</w:t>
      </w:r>
      <w:r>
        <w:t>需要生成</w:t>
      </w:r>
      <w:r>
        <w:t>Javadoc</w:t>
      </w:r>
      <w:r>
        <w:t>的类、方法或变量，</w:t>
      </w:r>
      <w:r>
        <w:rPr>
          <w:rFonts w:hint="eastAsia"/>
        </w:rPr>
        <w:t>使用</w:t>
      </w:r>
      <w:r>
        <w:t>“Alt+Shift+J”</w:t>
      </w:r>
      <w:r>
        <w:rPr>
          <w:rFonts w:hint="eastAsia"/>
        </w:rPr>
        <w:t>快捷键</w:t>
      </w:r>
      <w:r>
        <w:t>生成</w:t>
      </w:r>
      <w:r>
        <w:t>Javadoc</w:t>
      </w:r>
      <w:r>
        <w:rPr>
          <w:rFonts w:hint="eastAsia"/>
        </w:rPr>
        <w:t>注释</w:t>
      </w:r>
      <w:r>
        <w:t>模板块</w:t>
      </w:r>
      <w:r>
        <w:rPr>
          <w:rFonts w:hint="eastAsia"/>
        </w:rPr>
        <w:t>。</w:t>
      </w:r>
    </w:p>
    <w:p w14:paraId="4298F628" w14:textId="77777777" w:rsidR="0007546E" w:rsidRPr="008D1083" w:rsidRDefault="0007546E" w:rsidP="0007546E">
      <w:pPr>
        <w:spacing w:before="100" w:after="1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07546E" w14:paraId="7F98109C" w14:textId="77777777" w:rsidTr="00093028">
        <w:tc>
          <w:tcPr>
            <w:tcW w:w="8522" w:type="dxa"/>
            <w:shd w:val="clear" w:color="auto" w:fill="D9D9D9"/>
          </w:tcPr>
          <w:p w14:paraId="01283C25" w14:textId="12C0A900" w:rsidR="0007546E" w:rsidRDefault="0007546E" w:rsidP="0007546E">
            <w:pPr>
              <w:pStyle w:val="11"/>
              <w:framePr w:wrap="around" w:x="288" w:y="1"/>
              <w:rPr>
                <w:rFonts w:ascii="宋体" w:hAnsi="宋体"/>
              </w:rPr>
            </w:pPr>
            <w:r>
              <w:rPr>
                <w:rFonts w:hint="eastAsia"/>
              </w:rPr>
              <w:t>【建议</w:t>
            </w:r>
            <w:r w:rsidR="00415819">
              <w:rPr>
                <w:rFonts w:hint="eastAsia"/>
              </w:rPr>
              <w:t>】</w:t>
            </w:r>
            <w:r>
              <w:rPr>
                <w:rFonts w:hint="eastAsia"/>
              </w:rPr>
              <w:t>类、</w:t>
            </w:r>
            <w:r>
              <w:t>接口</w:t>
            </w:r>
            <w:r>
              <w:rPr>
                <w:rFonts w:hint="eastAsia"/>
              </w:rPr>
              <w:t>的</w:t>
            </w:r>
            <w:r>
              <w:t>Javadoc</w:t>
            </w:r>
            <w:r>
              <w:t>包含</w:t>
            </w:r>
            <w:r>
              <w:t>@Since</w:t>
            </w:r>
            <w:r>
              <w:t>注解，用于标记该类</w:t>
            </w:r>
            <w:r>
              <w:rPr>
                <w:rFonts w:hint="eastAsia"/>
              </w:rPr>
              <w:t>、</w:t>
            </w:r>
            <w:r>
              <w:t>接口</w:t>
            </w:r>
            <w:r>
              <w:rPr>
                <w:rFonts w:hint="eastAsia"/>
              </w:rPr>
              <w:t>首次</w:t>
            </w:r>
            <w:r>
              <w:t>加入的版本号</w:t>
            </w:r>
            <w:r>
              <w:rPr>
                <w:rFonts w:hint="eastAsia"/>
              </w:rPr>
              <w:t>。</w:t>
            </w:r>
          </w:p>
        </w:tc>
      </w:tr>
    </w:tbl>
    <w:p w14:paraId="07C22138" w14:textId="3188D0D0" w:rsidR="0007546E" w:rsidRDefault="0007546E" w:rsidP="0007546E">
      <w:pPr>
        <w:spacing w:before="100" w:after="100"/>
        <w:ind w:left="993" w:hanging="709"/>
      </w:pPr>
      <w:r>
        <w:rPr>
          <w:rFonts w:hint="eastAsia"/>
          <w:b/>
        </w:rPr>
        <w:t>正</w:t>
      </w:r>
      <w:r>
        <w:rPr>
          <w:b/>
        </w:rPr>
        <w:t>例</w:t>
      </w:r>
      <w:r>
        <w:rPr>
          <w:rFonts w:hint="eastAsia"/>
          <w:b/>
        </w:rPr>
        <w:t>：</w:t>
      </w:r>
    </w:p>
    <w:p w14:paraId="3B306EE0" w14:textId="77777777" w:rsidR="0007546E" w:rsidRPr="00415819" w:rsidRDefault="0007546E" w:rsidP="0007546E">
      <w:pPr>
        <w:widowControl w:val="0"/>
        <w:autoSpaceDE w:val="0"/>
        <w:autoSpaceDN w:val="0"/>
        <w:adjustRightInd w:val="0"/>
        <w:ind w:leftChars="354" w:left="850"/>
      </w:pPr>
      <w:r w:rsidRPr="00415819">
        <w:t>/**</w:t>
      </w:r>
    </w:p>
    <w:p w14:paraId="4C1A4D35" w14:textId="77777777" w:rsidR="0007546E" w:rsidRPr="00415819" w:rsidRDefault="0007546E" w:rsidP="0007546E">
      <w:pPr>
        <w:widowControl w:val="0"/>
        <w:autoSpaceDE w:val="0"/>
        <w:autoSpaceDN w:val="0"/>
        <w:adjustRightInd w:val="0"/>
        <w:ind w:leftChars="354" w:left="850"/>
      </w:pPr>
      <w:r w:rsidRPr="00415819">
        <w:t xml:space="preserve"> * </w:t>
      </w:r>
      <w:r w:rsidRPr="00415819">
        <w:t>头盔实时状态业务层</w:t>
      </w:r>
    </w:p>
    <w:p w14:paraId="2810CF2F" w14:textId="77777777" w:rsidR="0007546E" w:rsidRPr="00415819" w:rsidRDefault="0007546E" w:rsidP="0007546E">
      <w:pPr>
        <w:widowControl w:val="0"/>
        <w:autoSpaceDE w:val="0"/>
        <w:autoSpaceDN w:val="0"/>
        <w:adjustRightInd w:val="0"/>
        <w:ind w:leftChars="354" w:left="850"/>
      </w:pPr>
      <w:r w:rsidRPr="00415819">
        <w:t xml:space="preserve"> * </w:t>
      </w:r>
    </w:p>
    <w:p w14:paraId="27E90B41" w14:textId="77777777" w:rsidR="0007546E" w:rsidRPr="00415819" w:rsidRDefault="0007546E" w:rsidP="0007546E">
      <w:pPr>
        <w:widowControl w:val="0"/>
        <w:autoSpaceDE w:val="0"/>
        <w:autoSpaceDN w:val="0"/>
        <w:adjustRightInd w:val="0"/>
        <w:ind w:leftChars="354" w:left="850"/>
      </w:pPr>
      <w:r w:rsidRPr="00415819">
        <w:t xml:space="preserve"> * @author tanglz</w:t>
      </w:r>
    </w:p>
    <w:p w14:paraId="32617389" w14:textId="77777777" w:rsidR="0007546E" w:rsidRPr="00415819" w:rsidRDefault="0007546E" w:rsidP="0007546E">
      <w:pPr>
        <w:widowControl w:val="0"/>
        <w:autoSpaceDE w:val="0"/>
        <w:autoSpaceDN w:val="0"/>
        <w:adjustRightInd w:val="0"/>
        <w:ind w:leftChars="354" w:left="850"/>
      </w:pPr>
      <w:r w:rsidRPr="00415819">
        <w:t xml:space="preserve"> * @since 0.1</w:t>
      </w:r>
    </w:p>
    <w:p w14:paraId="5F9A2E14" w14:textId="77777777" w:rsidR="0007546E" w:rsidRPr="00415819" w:rsidRDefault="0007546E" w:rsidP="0007546E">
      <w:pPr>
        <w:widowControl w:val="0"/>
        <w:autoSpaceDE w:val="0"/>
        <w:autoSpaceDN w:val="0"/>
        <w:adjustRightInd w:val="0"/>
        <w:ind w:leftChars="354" w:left="850"/>
      </w:pPr>
      <w:r w:rsidRPr="00415819">
        <w:t xml:space="preserve"> *</w:t>
      </w:r>
    </w:p>
    <w:p w14:paraId="38E690E7" w14:textId="77777777" w:rsidR="0007546E" w:rsidRPr="00415819" w:rsidRDefault="0007546E" w:rsidP="0007546E">
      <w:pPr>
        <w:widowControl w:val="0"/>
        <w:autoSpaceDE w:val="0"/>
        <w:autoSpaceDN w:val="0"/>
        <w:adjustRightInd w:val="0"/>
        <w:ind w:leftChars="354" w:left="850"/>
      </w:pPr>
      <w:r w:rsidRPr="00415819">
        <w:lastRenderedPageBreak/>
        <w:t xml:space="preserve"> */</w:t>
      </w:r>
    </w:p>
    <w:p w14:paraId="3F03C4F1" w14:textId="44CD88E0" w:rsidR="0007546E" w:rsidRPr="00415819" w:rsidRDefault="0007546E" w:rsidP="0007546E">
      <w:pPr>
        <w:widowControl w:val="0"/>
        <w:autoSpaceDE w:val="0"/>
        <w:autoSpaceDN w:val="0"/>
        <w:adjustRightInd w:val="0"/>
        <w:ind w:leftChars="354" w:left="850"/>
      </w:pPr>
      <w:r w:rsidRPr="00415819">
        <w:t>public interface HelmetStatusService {</w:t>
      </w:r>
    </w:p>
    <w:p w14:paraId="6961EE8C" w14:textId="6DB03031" w:rsidR="008B4A48" w:rsidRDefault="008B4A48" w:rsidP="009F7A41">
      <w:pPr>
        <w:pStyle w:val="2"/>
        <w:tabs>
          <w:tab w:val="left" w:pos="709"/>
        </w:tabs>
        <w:ind w:left="142" w:hanging="83"/>
      </w:pPr>
      <w:bookmarkStart w:id="33" w:name="_Toc491856626"/>
      <w:r>
        <w:t>Apidoc</w:t>
      </w:r>
      <w:r>
        <w:rPr>
          <w:rFonts w:hint="eastAsia"/>
        </w:rPr>
        <w:t>注释</w:t>
      </w:r>
      <w:bookmarkEnd w:id="33"/>
    </w:p>
    <w:p w14:paraId="30C9BA88" w14:textId="55DE03B9" w:rsidR="008B4A48" w:rsidRPr="008B4A48" w:rsidRDefault="008B4A48" w:rsidP="00C66B84">
      <w:pPr>
        <w:ind w:leftChars="118" w:left="283" w:firstLine="420"/>
      </w:pPr>
      <w:r w:rsidRPr="008B4A48">
        <w:t>Apidoc</w:t>
      </w:r>
      <w:r w:rsidRPr="008B4A48">
        <w:rPr>
          <w:rFonts w:hint="eastAsia"/>
        </w:rPr>
        <w:t>是</w:t>
      </w:r>
      <w:r w:rsidRPr="008B4A48">
        <w:t>用于</w:t>
      </w:r>
      <w:r w:rsidRPr="008B4A48">
        <w:rPr>
          <w:rFonts w:hint="eastAsia"/>
        </w:rPr>
        <w:t>生成</w:t>
      </w:r>
      <w:r w:rsidRPr="008B4A48">
        <w:t>restful</w:t>
      </w:r>
      <w:r w:rsidRPr="008B4A48">
        <w:t>接口的文档的</w:t>
      </w:r>
      <w:r>
        <w:rPr>
          <w:rFonts w:hint="eastAsia"/>
        </w:rPr>
        <w:t>第三方</w:t>
      </w:r>
      <w:r w:rsidRPr="008B4A48">
        <w:t>工具</w:t>
      </w:r>
      <w:r w:rsidRPr="008B4A48">
        <w:rPr>
          <w:rFonts w:hint="eastAsia"/>
        </w:rPr>
        <w:t>。</w:t>
      </w:r>
      <w:r w:rsidRPr="008B4A48">
        <w:t>跟</w:t>
      </w:r>
      <w:r w:rsidRPr="008B4A48">
        <w:t>Javadoc</w:t>
      </w:r>
      <w:r w:rsidRPr="008B4A48">
        <w:t>类似，</w:t>
      </w:r>
      <w:r w:rsidRPr="008B4A48">
        <w:t>Apidoc</w:t>
      </w:r>
      <w:r w:rsidRPr="008B4A48">
        <w:t>通过</w:t>
      </w:r>
      <w:r w:rsidRPr="008B4A48">
        <w:rPr>
          <w:rFonts w:hint="eastAsia"/>
        </w:rPr>
        <w:t>提取</w:t>
      </w:r>
      <w:r w:rsidRPr="008B4A48">
        <w:t>restful</w:t>
      </w:r>
      <w:r w:rsidRPr="008B4A48">
        <w:t>接口类中的相关</w:t>
      </w:r>
      <w:r w:rsidRPr="008B4A48">
        <w:rPr>
          <w:rFonts w:hint="eastAsia"/>
        </w:rPr>
        <w:t>注释</w:t>
      </w:r>
      <w:r w:rsidRPr="008B4A48">
        <w:t>标签而生成</w:t>
      </w:r>
      <w:r w:rsidRPr="008B4A48">
        <w:t>html</w:t>
      </w:r>
      <w:r w:rsidRPr="008B4A48">
        <w:t>文档。</w:t>
      </w:r>
    </w:p>
    <w:p w14:paraId="217B0EE7" w14:textId="77777777" w:rsidR="008B4A48" w:rsidRPr="00AC7116" w:rsidRDefault="008B4A48" w:rsidP="008B4A48">
      <w:pPr>
        <w:spacing w:before="100" w:after="1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8B4A48" w14:paraId="1B11C825" w14:textId="77777777" w:rsidTr="00093028">
        <w:tc>
          <w:tcPr>
            <w:tcW w:w="8522" w:type="dxa"/>
            <w:shd w:val="clear" w:color="auto" w:fill="D9D9D9"/>
          </w:tcPr>
          <w:p w14:paraId="08F78764" w14:textId="5F82C48A" w:rsidR="008B4A48" w:rsidRDefault="008B4A48" w:rsidP="008B4A48">
            <w:pPr>
              <w:pStyle w:val="11"/>
              <w:framePr w:wrap="around" w:x="288" w:y="1"/>
              <w:rPr>
                <w:rFonts w:ascii="宋体" w:hAnsi="宋体"/>
              </w:rPr>
            </w:pPr>
            <w:r>
              <w:rPr>
                <w:rFonts w:hint="eastAsia"/>
              </w:rPr>
              <w:t>【规则</w:t>
            </w:r>
            <w:r w:rsidR="00415819">
              <w:rPr>
                <w:rFonts w:hint="eastAsia"/>
              </w:rPr>
              <w:t>】</w:t>
            </w:r>
            <w:r>
              <w:rPr>
                <w:rFonts w:hint="eastAsia"/>
              </w:rPr>
              <w:t>服务端</w:t>
            </w:r>
            <w:r>
              <w:rPr>
                <w:rFonts w:hint="eastAsia"/>
              </w:rPr>
              <w:t>restful</w:t>
            </w:r>
            <w:r>
              <w:t>接口</w:t>
            </w:r>
            <w:r>
              <w:rPr>
                <w:rFonts w:hint="eastAsia"/>
              </w:rPr>
              <w:t>层类</w:t>
            </w:r>
            <w:r>
              <w:t>的</w:t>
            </w:r>
            <w:r>
              <w:rPr>
                <w:rFonts w:hint="eastAsia"/>
              </w:rPr>
              <w:t>接口</w:t>
            </w:r>
            <w:r>
              <w:t>都必须</w:t>
            </w:r>
            <w:r>
              <w:rPr>
                <w:rFonts w:hint="eastAsia"/>
              </w:rPr>
              <w:t>添加</w:t>
            </w:r>
            <w:r>
              <w:t>apidoc</w:t>
            </w:r>
            <w:r>
              <w:t>注释</w:t>
            </w:r>
            <w:r>
              <w:rPr>
                <w:rFonts w:hint="eastAsia"/>
              </w:rPr>
              <w:t>，便于</w:t>
            </w:r>
            <w:r w:rsidR="00E53735">
              <w:rPr>
                <w:rFonts w:hint="eastAsia"/>
              </w:rPr>
              <w:t>使用</w:t>
            </w:r>
            <w:r w:rsidR="00E53735">
              <w:t>apidoc</w:t>
            </w:r>
            <w:r w:rsidR="00E53735">
              <w:t>工具生成</w:t>
            </w:r>
            <w:r w:rsidR="00E53735">
              <w:t>restful</w:t>
            </w:r>
            <w:r w:rsidR="00E53735">
              <w:t>接口文档</w:t>
            </w:r>
            <w:r>
              <w:rPr>
                <w:rFonts w:hint="eastAsia"/>
              </w:rPr>
              <w:t>。</w:t>
            </w:r>
          </w:p>
        </w:tc>
      </w:tr>
    </w:tbl>
    <w:p w14:paraId="4051EF28" w14:textId="60796027" w:rsidR="008B4A48" w:rsidRDefault="008B4A48" w:rsidP="008B4A48">
      <w:pPr>
        <w:spacing w:before="100" w:after="100"/>
        <w:ind w:left="993" w:hanging="709"/>
      </w:pPr>
      <w:r>
        <w:rPr>
          <w:rFonts w:hint="eastAsia"/>
          <w:b/>
        </w:rPr>
        <w:t>正</w:t>
      </w:r>
      <w:r>
        <w:rPr>
          <w:b/>
        </w:rPr>
        <w:t>例</w:t>
      </w:r>
      <w:r>
        <w:rPr>
          <w:rFonts w:hint="eastAsia"/>
          <w:b/>
        </w:rPr>
        <w:t>：</w:t>
      </w:r>
    </w:p>
    <w:p w14:paraId="0FE1F02D" w14:textId="256B07BC" w:rsidR="00E53735" w:rsidRDefault="00E53735" w:rsidP="008B4A48">
      <w:pPr>
        <w:spacing w:before="100" w:after="100"/>
        <w:ind w:left="993" w:hanging="709"/>
        <w:rPr>
          <w:rFonts w:ascii="Consolas" w:hAnsi="Consolas" w:cs="Consolas"/>
          <w:color w:val="3F5FBF"/>
        </w:rPr>
      </w:pPr>
      <w:r>
        <w:rPr>
          <w:noProof/>
        </w:rPr>
        <w:drawing>
          <wp:inline distT="0" distB="0" distL="0" distR="0" wp14:anchorId="16148706" wp14:editId="6C924E75">
            <wp:extent cx="5733415" cy="275082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750820"/>
                    </a:xfrm>
                    <a:prstGeom prst="rect">
                      <a:avLst/>
                    </a:prstGeom>
                  </pic:spPr>
                </pic:pic>
              </a:graphicData>
            </a:graphic>
          </wp:inline>
        </w:drawing>
      </w:r>
    </w:p>
    <w:p w14:paraId="0758837B" w14:textId="77777777" w:rsidR="008D1083" w:rsidRDefault="008D1083" w:rsidP="008D1083">
      <w:pPr>
        <w:spacing w:before="100" w:after="100"/>
        <w:ind w:left="993" w:hanging="709"/>
      </w:pPr>
      <w:r>
        <w:rPr>
          <w:rFonts w:hint="eastAsia"/>
          <w:b/>
        </w:rPr>
        <w:t>说明：</w:t>
      </w:r>
      <w:r w:rsidRPr="0040202C">
        <w:rPr>
          <w:rFonts w:hint="eastAsia"/>
        </w:rPr>
        <w:t>J</w:t>
      </w:r>
      <w:r w:rsidRPr="0040202C">
        <w:t>avadoc</w:t>
      </w:r>
      <w:r>
        <w:rPr>
          <w:rFonts w:hint="eastAsia"/>
        </w:rPr>
        <w:t>和</w:t>
      </w:r>
      <w:r>
        <w:t>Apidoc</w:t>
      </w:r>
      <w:r>
        <w:t>可以现在同一个注释</w:t>
      </w:r>
      <w:r>
        <w:rPr>
          <w:rFonts w:hint="eastAsia"/>
        </w:rPr>
        <w:t>块</w:t>
      </w:r>
      <w:r>
        <w:t>中，但是必须</w:t>
      </w:r>
      <w:r>
        <w:rPr>
          <w:rFonts w:hint="eastAsia"/>
        </w:rPr>
        <w:t>将</w:t>
      </w:r>
      <w:r>
        <w:t>Javadoc</w:t>
      </w:r>
      <w:r>
        <w:rPr>
          <w:rFonts w:hint="eastAsia"/>
        </w:rPr>
        <w:t>定义</w:t>
      </w:r>
      <w:r>
        <w:t>在</w:t>
      </w:r>
      <w:r>
        <w:t>Apidoc</w:t>
      </w:r>
      <w:r>
        <w:rPr>
          <w:rFonts w:hint="eastAsia"/>
        </w:rPr>
        <w:t>之前</w:t>
      </w:r>
      <w:r>
        <w:t>，</w:t>
      </w:r>
      <w:r>
        <w:t>Apidoc</w:t>
      </w:r>
      <w:r>
        <w:t>的具体语法可以参考</w:t>
      </w:r>
      <w:hyperlink r:id="rId18" w:history="1">
        <w:r w:rsidRPr="00681F3C">
          <w:rPr>
            <w:rStyle w:val="ae"/>
          </w:rPr>
          <w:t>Apidoc</w:t>
        </w:r>
        <w:r w:rsidRPr="00681F3C">
          <w:rPr>
            <w:rStyle w:val="ae"/>
            <w:rFonts w:hint="eastAsia"/>
          </w:rPr>
          <w:t>官方</w:t>
        </w:r>
        <w:r w:rsidRPr="00681F3C">
          <w:rPr>
            <w:rStyle w:val="ae"/>
          </w:rPr>
          <w:t>文档</w:t>
        </w:r>
      </w:hyperlink>
      <w:r>
        <w:rPr>
          <w:rFonts w:hint="eastAsia"/>
        </w:rPr>
        <w:t>。</w:t>
      </w:r>
    </w:p>
    <w:p w14:paraId="206044C0" w14:textId="77777777" w:rsidR="00681F3C" w:rsidRPr="008D1083" w:rsidRDefault="00681F3C" w:rsidP="00681F3C">
      <w:pPr>
        <w:spacing w:before="100" w:after="1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681F3C" w14:paraId="5B2AD8A3" w14:textId="77777777" w:rsidTr="00093028">
        <w:tc>
          <w:tcPr>
            <w:tcW w:w="8522" w:type="dxa"/>
            <w:shd w:val="clear" w:color="auto" w:fill="D9D9D9"/>
          </w:tcPr>
          <w:p w14:paraId="283A2F07" w14:textId="397B9B12" w:rsidR="00681F3C" w:rsidRDefault="00681F3C" w:rsidP="00681F3C">
            <w:pPr>
              <w:pStyle w:val="11"/>
              <w:framePr w:wrap="around" w:x="288" w:y="1"/>
              <w:rPr>
                <w:rFonts w:ascii="宋体" w:hAnsi="宋体"/>
              </w:rPr>
            </w:pPr>
            <w:r>
              <w:rPr>
                <w:rFonts w:hint="eastAsia"/>
              </w:rPr>
              <w:t>【规则</w:t>
            </w:r>
            <w:r w:rsidR="00415819">
              <w:rPr>
                <w:rFonts w:hint="eastAsia"/>
              </w:rPr>
              <w:t>】</w:t>
            </w:r>
            <w:r>
              <w:rPr>
                <w:rFonts w:hint="eastAsia"/>
              </w:rPr>
              <w:t>A</w:t>
            </w:r>
            <w:r>
              <w:t>pidoc</w:t>
            </w:r>
            <w:r>
              <w:rPr>
                <w:rFonts w:hint="eastAsia"/>
              </w:rPr>
              <w:t>可以使用</w:t>
            </w:r>
            <w:r>
              <w:t>apiUse</w:t>
            </w:r>
            <w:r>
              <w:t>和</w:t>
            </w:r>
            <w:r>
              <w:t>apiDefine</w:t>
            </w:r>
            <w:r>
              <w:rPr>
                <w:rFonts w:hint="eastAsia"/>
              </w:rPr>
              <w:t>对接口</w:t>
            </w:r>
            <w:r>
              <w:t>的</w:t>
            </w:r>
            <w:r>
              <w:rPr>
                <w:rFonts w:hint="eastAsia"/>
              </w:rPr>
              <w:t>复杂对象参数</w:t>
            </w:r>
            <w:r>
              <w:t>和返回值进行预定义和复用</w:t>
            </w:r>
            <w:r>
              <w:rPr>
                <w:rFonts w:hint="eastAsia"/>
              </w:rPr>
              <w:t>。</w:t>
            </w:r>
          </w:p>
        </w:tc>
      </w:tr>
    </w:tbl>
    <w:p w14:paraId="3EE2F1D0" w14:textId="77777777" w:rsidR="00D07EE3" w:rsidRDefault="00D07EE3" w:rsidP="00D07EE3">
      <w:pPr>
        <w:spacing w:before="100" w:after="100"/>
        <w:ind w:left="993" w:hanging="709"/>
      </w:pPr>
      <w:r>
        <w:rPr>
          <w:rFonts w:hint="eastAsia"/>
          <w:b/>
        </w:rPr>
        <w:t>正</w:t>
      </w:r>
      <w:r>
        <w:rPr>
          <w:b/>
        </w:rPr>
        <w:t>例</w:t>
      </w:r>
      <w:r>
        <w:rPr>
          <w:rFonts w:hint="eastAsia"/>
          <w:b/>
        </w:rPr>
        <w:t>：</w:t>
      </w:r>
    </w:p>
    <w:p w14:paraId="5209E3CF" w14:textId="0EA09B67" w:rsidR="008B4A48" w:rsidRDefault="00681F3C" w:rsidP="008827BB">
      <w:pPr>
        <w:widowControl w:val="0"/>
        <w:autoSpaceDE w:val="0"/>
        <w:autoSpaceDN w:val="0"/>
        <w:adjustRightInd w:val="0"/>
        <w:ind w:leftChars="100" w:left="240"/>
        <w:rPr>
          <w:rFonts w:ascii="Consolas" w:hAnsi="Consolas" w:cs="Consolas"/>
        </w:rPr>
      </w:pPr>
      <w:r>
        <w:rPr>
          <w:noProof/>
        </w:rPr>
        <w:lastRenderedPageBreak/>
        <w:drawing>
          <wp:inline distT="0" distB="0" distL="0" distR="0" wp14:anchorId="42767F15" wp14:editId="3A2431C6">
            <wp:extent cx="5733415" cy="339153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391535"/>
                    </a:xfrm>
                    <a:prstGeom prst="rect">
                      <a:avLst/>
                    </a:prstGeom>
                  </pic:spPr>
                </pic:pic>
              </a:graphicData>
            </a:graphic>
          </wp:inline>
        </w:drawing>
      </w:r>
    </w:p>
    <w:p w14:paraId="0B281E54" w14:textId="77777777" w:rsidR="00D07EE3" w:rsidRDefault="00D07EE3" w:rsidP="00D07EE3">
      <w:pPr>
        <w:pStyle w:val="1"/>
        <w:tabs>
          <w:tab w:val="left" w:pos="720"/>
        </w:tabs>
        <w:ind w:left="720" w:hanging="720"/>
      </w:pPr>
      <w:bookmarkStart w:id="34" w:name="_Toc26158595"/>
      <w:bookmarkStart w:id="35" w:name="_Toc67998032"/>
      <w:bookmarkStart w:id="36" w:name="_Toc283307138"/>
      <w:bookmarkStart w:id="37" w:name="_Toc491856627"/>
      <w:r>
        <w:rPr>
          <w:rFonts w:hint="eastAsia"/>
        </w:rPr>
        <w:t>命名规则</w:t>
      </w:r>
      <w:bookmarkEnd w:id="34"/>
      <w:bookmarkEnd w:id="35"/>
      <w:bookmarkEnd w:id="36"/>
      <w:bookmarkEnd w:id="37"/>
    </w:p>
    <w:p w14:paraId="6991E378" w14:textId="47BF36E2" w:rsidR="00D07EE3" w:rsidRDefault="00D07EE3" w:rsidP="009F7A41">
      <w:pPr>
        <w:pStyle w:val="2"/>
        <w:tabs>
          <w:tab w:val="left" w:pos="709"/>
        </w:tabs>
        <w:ind w:left="142" w:hanging="83"/>
      </w:pPr>
      <w:bookmarkStart w:id="38" w:name="_Toc491856628"/>
      <w:r>
        <w:rPr>
          <w:rFonts w:hint="eastAsia"/>
        </w:rPr>
        <w:t>标识符</w:t>
      </w:r>
      <w:bookmarkEnd w:id="38"/>
    </w:p>
    <w:p w14:paraId="7BFEF5F2" w14:textId="36ABCB02" w:rsidR="00E30DD5" w:rsidRPr="008B4A48" w:rsidRDefault="005327B4" w:rsidP="00C66B84">
      <w:pPr>
        <w:ind w:leftChars="118" w:left="283" w:firstLine="420"/>
      </w:pPr>
      <w:r w:rsidRPr="005327B4">
        <w:t>Java</w:t>
      </w:r>
      <w:r w:rsidRPr="005327B4">
        <w:t>语言中，</w:t>
      </w:r>
      <w:r w:rsidRPr="00C66B84">
        <w:t>标识符是用来给类、对象、方法、变量、接口和自定义数据类型命名的</w:t>
      </w:r>
      <w:r w:rsidRPr="00C66B84">
        <w:rPr>
          <w:rFonts w:hint="eastAsia"/>
        </w:rPr>
        <w:t>符号串</w:t>
      </w:r>
      <w:r>
        <w:rPr>
          <w:rFonts w:hint="eastAsia"/>
        </w:rPr>
        <w:t>，</w:t>
      </w:r>
      <w:r w:rsidR="00F83950">
        <w:rPr>
          <w:rFonts w:hint="eastAsia"/>
        </w:rPr>
        <w:t>如无</w:t>
      </w:r>
      <w:r w:rsidR="00F83950">
        <w:t>特别说明，</w:t>
      </w:r>
      <w:r>
        <w:rPr>
          <w:rFonts w:hint="eastAsia"/>
        </w:rPr>
        <w:t>本</w:t>
      </w:r>
      <w:r w:rsidR="00F83950">
        <w:t>小节中的规则适用</w:t>
      </w:r>
      <w:r w:rsidR="00F83950">
        <w:rPr>
          <w:rFonts w:hint="eastAsia"/>
        </w:rPr>
        <w:t>于</w:t>
      </w:r>
      <w:r w:rsidR="00F83950" w:rsidRPr="00C66B84">
        <w:t>类、对象、方法、变量、接口和自定义数据类型</w:t>
      </w:r>
      <w:r w:rsidR="00F83950">
        <w:rPr>
          <w:rFonts w:hint="eastAsia"/>
        </w:rPr>
        <w:t>的</w:t>
      </w:r>
      <w:r w:rsidR="00F83950">
        <w:t>命名</w:t>
      </w:r>
      <w:r>
        <w:t>。</w:t>
      </w:r>
    </w:p>
    <w:p w14:paraId="68B56B05" w14:textId="77777777" w:rsidR="00E30DD5" w:rsidRPr="00E30DD5" w:rsidRDefault="00E30DD5" w:rsidP="00E30DD5">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D07EE3" w14:paraId="0135EBCA" w14:textId="77777777" w:rsidTr="00093028">
        <w:tc>
          <w:tcPr>
            <w:tcW w:w="8522" w:type="dxa"/>
            <w:shd w:val="clear" w:color="auto" w:fill="D9D9D9"/>
          </w:tcPr>
          <w:p w14:paraId="1CD0616A" w14:textId="26C25046" w:rsidR="00D07EE3" w:rsidRDefault="00D07EE3" w:rsidP="00E30DD5">
            <w:pPr>
              <w:pStyle w:val="11"/>
              <w:framePr w:wrap="around" w:x="288" w:y="1"/>
              <w:rPr>
                <w:rFonts w:ascii="宋体" w:hAnsi="宋体"/>
              </w:rPr>
            </w:pPr>
            <w:r>
              <w:rPr>
                <w:rFonts w:hint="eastAsia"/>
              </w:rPr>
              <w:t>【规则</w:t>
            </w:r>
            <w:r w:rsidR="00415819">
              <w:rPr>
                <w:rFonts w:hint="eastAsia"/>
              </w:rPr>
              <w:t>】</w:t>
            </w:r>
            <w:r w:rsidR="005327B4">
              <w:rPr>
                <w:rFonts w:hint="eastAsia"/>
              </w:rPr>
              <w:t>在</w:t>
            </w:r>
            <w:r w:rsidR="005327B4">
              <w:t>遵循</w:t>
            </w:r>
            <w:r w:rsidR="005327B4">
              <w:t>Java</w:t>
            </w:r>
            <w:r w:rsidR="005327B4">
              <w:t>标准命名规则基础上，</w:t>
            </w:r>
            <w:r w:rsidRPr="00D07EE3">
              <w:rPr>
                <w:rFonts w:hint="eastAsia"/>
              </w:rPr>
              <w:t>不能以下划线或美元符号开始，也不能以下划线或美元符号结束</w:t>
            </w:r>
            <w:r>
              <w:rPr>
                <w:rFonts w:hint="eastAsia"/>
              </w:rPr>
              <w:t>。</w:t>
            </w:r>
          </w:p>
        </w:tc>
      </w:tr>
    </w:tbl>
    <w:p w14:paraId="730E3246" w14:textId="77777777" w:rsidR="00D07EE3" w:rsidRPr="00D07EE3" w:rsidRDefault="00D07EE3" w:rsidP="00D07EE3">
      <w:pPr>
        <w:spacing w:before="100" w:after="100"/>
        <w:ind w:left="993" w:hanging="709"/>
        <w:rPr>
          <w:b/>
        </w:rPr>
      </w:pPr>
      <w:r w:rsidRPr="00D07EE3">
        <w:rPr>
          <w:rFonts w:hint="eastAsia"/>
          <w:b/>
        </w:rPr>
        <w:t>正例：</w:t>
      </w:r>
      <w:r w:rsidRPr="00D07EE3">
        <w:rPr>
          <w:b/>
        </w:rPr>
        <w:t xml:space="preserve"> </w:t>
      </w:r>
      <w:r w:rsidRPr="00D07EE3">
        <w:t>name / object</w:t>
      </w:r>
    </w:p>
    <w:p w14:paraId="3E060618" w14:textId="78789427" w:rsidR="00D07EE3" w:rsidRDefault="00D07EE3" w:rsidP="00D07EE3">
      <w:pPr>
        <w:spacing w:before="100" w:after="100"/>
        <w:ind w:left="993" w:hanging="709"/>
      </w:pPr>
      <w:r>
        <w:rPr>
          <w:rFonts w:hint="eastAsia"/>
          <w:b/>
        </w:rPr>
        <w:t>反</w:t>
      </w:r>
      <w:r w:rsidRPr="00D07EE3">
        <w:rPr>
          <w:rFonts w:hint="eastAsia"/>
          <w:b/>
        </w:rPr>
        <w:t>例：</w:t>
      </w:r>
      <w:r w:rsidRPr="00D07EE3">
        <w:rPr>
          <w:b/>
        </w:rPr>
        <w:t xml:space="preserve"> </w:t>
      </w:r>
      <w:r w:rsidRPr="00D07EE3">
        <w:t>_name / __name / $Object / name_ / name$ / Object$</w:t>
      </w:r>
    </w:p>
    <w:p w14:paraId="42FDBFA6" w14:textId="16A89C3A" w:rsidR="008D1083" w:rsidRPr="00415819" w:rsidRDefault="008D1083" w:rsidP="00415819">
      <w:pPr>
        <w:spacing w:before="100" w:after="100"/>
        <w:ind w:left="993" w:hanging="709"/>
      </w:pPr>
      <w:r>
        <w:rPr>
          <w:rFonts w:hint="eastAsia"/>
          <w:b/>
        </w:rPr>
        <w:t>说明：</w:t>
      </w:r>
      <w:r w:rsidRPr="00D07EE3">
        <w:rPr>
          <w:rFonts w:hint="eastAsia"/>
        </w:rPr>
        <w:t>没有特殊需要，最好只使用字母。在某些框架的代码中，可能会使用比较特别的命名方式，原因是框架可能会通过名字来处理一些算法，比如：一个</w:t>
      </w:r>
      <w:r w:rsidRPr="00D07EE3">
        <w:rPr>
          <w:rFonts w:hint="eastAsia"/>
        </w:rPr>
        <w:t>context</w:t>
      </w:r>
      <w:r w:rsidRPr="00D07EE3">
        <w:rPr>
          <w:rFonts w:hint="eastAsia"/>
        </w:rPr>
        <w:t>中存放了所有关于请求的参数，其中某些框架特定的参数使用的命名就是</w:t>
      </w:r>
      <w:r w:rsidRPr="00D07EE3">
        <w:rPr>
          <w:rFonts w:hint="eastAsia"/>
        </w:rPr>
        <w:t>__header</w:t>
      </w:r>
      <w:r w:rsidRPr="00D07EE3">
        <w:rPr>
          <w:rFonts w:hint="eastAsia"/>
        </w:rPr>
        <w:t>而不是</w:t>
      </w:r>
      <w:r w:rsidRPr="00D07EE3">
        <w:rPr>
          <w:rFonts w:hint="eastAsia"/>
        </w:rPr>
        <w:t>header</w:t>
      </w:r>
      <w:r w:rsidRPr="00D07EE3">
        <w:rPr>
          <w:rFonts w:hint="eastAsia"/>
        </w:rPr>
        <w:t>，防止开发者使用</w:t>
      </w:r>
      <w:r w:rsidRPr="00D07EE3">
        <w:rPr>
          <w:rFonts w:hint="eastAsia"/>
        </w:rPr>
        <w:t>header</w:t>
      </w:r>
      <w:r w:rsidRPr="00D07EE3">
        <w:rPr>
          <w:rFonts w:hint="eastAsia"/>
        </w:rPr>
        <w:t>覆盖了框架使用的特定参数。</w:t>
      </w:r>
    </w:p>
    <w:p w14:paraId="5474DDC8" w14:textId="78789427" w:rsidR="00D07EE3" w:rsidRPr="00D07EE3" w:rsidRDefault="00D07EE3" w:rsidP="00D07EE3">
      <w:pPr>
        <w:spacing w:before="100" w:after="100"/>
        <w:ind w:left="993" w:hanging="709"/>
        <w:rPr>
          <w:bCs/>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D07EE3" w14:paraId="4DBF1494" w14:textId="77777777" w:rsidTr="00093028">
        <w:tc>
          <w:tcPr>
            <w:tcW w:w="8522" w:type="dxa"/>
            <w:shd w:val="clear" w:color="auto" w:fill="D9D9D9"/>
          </w:tcPr>
          <w:p w14:paraId="226D14AE" w14:textId="318A8AC4" w:rsidR="00D07EE3" w:rsidRDefault="00D07EE3" w:rsidP="00D07EE3">
            <w:pPr>
              <w:pStyle w:val="11"/>
              <w:framePr w:wrap="around" w:x="288" w:y="1"/>
              <w:rPr>
                <w:rFonts w:ascii="宋体" w:hAnsi="宋体"/>
              </w:rPr>
            </w:pPr>
            <w:r>
              <w:rPr>
                <w:rFonts w:hint="eastAsia"/>
              </w:rPr>
              <w:t>【规则】</w:t>
            </w:r>
            <w:r w:rsidRPr="00D07EE3">
              <w:rPr>
                <w:rFonts w:hint="eastAsia"/>
              </w:rPr>
              <w:t>不要使用一些无意义的变量前缀和后缀名</w:t>
            </w:r>
            <w:r>
              <w:rPr>
                <w:rFonts w:hint="eastAsia"/>
              </w:rPr>
              <w:t>。</w:t>
            </w:r>
          </w:p>
        </w:tc>
      </w:tr>
    </w:tbl>
    <w:p w14:paraId="31567AA1" w14:textId="63E33CBE" w:rsidR="00D07EE3" w:rsidRPr="00E30DD5" w:rsidRDefault="00D07EE3" w:rsidP="00D07EE3">
      <w:pPr>
        <w:spacing w:before="100" w:after="100"/>
        <w:ind w:left="993" w:hanging="709"/>
        <w:rPr>
          <w:b/>
        </w:rPr>
      </w:pPr>
      <w:r w:rsidRPr="00D07EE3">
        <w:rPr>
          <w:rFonts w:hint="eastAsia"/>
          <w:b/>
        </w:rPr>
        <w:t>正例：</w:t>
      </w:r>
      <w:r w:rsidR="005327B4">
        <w:t>userId,userName / TRUE=true</w:t>
      </w:r>
    </w:p>
    <w:p w14:paraId="63AED376" w14:textId="5A7DED68" w:rsidR="00E30DD5" w:rsidRPr="00D07EE3" w:rsidRDefault="00D07EE3" w:rsidP="001F1495">
      <w:pPr>
        <w:spacing w:before="100" w:after="100"/>
        <w:ind w:left="993" w:hanging="709"/>
        <w:rPr>
          <w:bCs/>
          <w:iCs/>
        </w:rPr>
      </w:pPr>
      <w:r>
        <w:rPr>
          <w:rFonts w:hint="eastAsia"/>
          <w:b/>
        </w:rPr>
        <w:t>反</w:t>
      </w:r>
      <w:r w:rsidRPr="00D07EE3">
        <w:rPr>
          <w:rFonts w:hint="eastAsia"/>
          <w:b/>
        </w:rPr>
        <w:t>例：</w:t>
      </w:r>
      <w:r w:rsidR="005327B4">
        <w:t xml:space="preserve"> </w:t>
      </w:r>
      <w:proofErr w:type="spellStart"/>
      <w:proofErr w:type="gramStart"/>
      <w:r w:rsidR="005327B4" w:rsidRPr="00E30DD5">
        <w:t>mUserId,</w:t>
      </w:r>
      <w:proofErr w:type="gramEnd"/>
      <w:r w:rsidR="005327B4" w:rsidRPr="00E30DD5">
        <w:t>mUserName</w:t>
      </w:r>
      <w:proofErr w:type="spellEnd"/>
      <w:r w:rsidR="005327B4" w:rsidRPr="00E30DD5">
        <w:t xml:space="preserve"> / CONSTANT_TRUE=true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30DD5" w14:paraId="45314E1C" w14:textId="77777777" w:rsidTr="00093028">
        <w:tc>
          <w:tcPr>
            <w:tcW w:w="8522" w:type="dxa"/>
            <w:shd w:val="clear" w:color="auto" w:fill="D9D9D9"/>
          </w:tcPr>
          <w:p w14:paraId="44F34F2D" w14:textId="6D56AF28" w:rsidR="00E30DD5" w:rsidRDefault="00E30DD5" w:rsidP="005327B4">
            <w:pPr>
              <w:pStyle w:val="11"/>
              <w:framePr w:wrap="around" w:x="288" w:y="1"/>
              <w:rPr>
                <w:rFonts w:ascii="宋体" w:hAnsi="宋体"/>
              </w:rPr>
            </w:pPr>
            <w:r>
              <w:rPr>
                <w:rFonts w:hint="eastAsia"/>
              </w:rPr>
              <w:lastRenderedPageBreak/>
              <w:t>【规则】</w:t>
            </w:r>
            <w:r w:rsidRPr="00E30DD5">
              <w:rPr>
                <w:rFonts w:hint="eastAsia"/>
              </w:rPr>
              <w:t>严禁使用拼音与英文混合的方式，更不允许直接使用中文的方式</w:t>
            </w:r>
            <w:r>
              <w:rPr>
                <w:rFonts w:hint="eastAsia"/>
              </w:rPr>
              <w:t>。</w:t>
            </w:r>
          </w:p>
        </w:tc>
      </w:tr>
    </w:tbl>
    <w:p w14:paraId="0F8E5D12" w14:textId="2C9A6980" w:rsidR="00E30DD5" w:rsidRPr="00E30DD5" w:rsidRDefault="00E30DD5" w:rsidP="00E30DD5">
      <w:pPr>
        <w:spacing w:before="100" w:after="100"/>
        <w:ind w:left="993" w:hanging="709"/>
        <w:rPr>
          <w:b/>
        </w:rPr>
      </w:pPr>
      <w:r w:rsidRPr="00D07EE3">
        <w:rPr>
          <w:rFonts w:hint="eastAsia"/>
          <w:b/>
        </w:rPr>
        <w:t>正例：</w:t>
      </w:r>
      <w:r w:rsidR="005327B4">
        <w:t>getDiscount</w:t>
      </w:r>
      <w:r w:rsidR="00005439">
        <w:t xml:space="preserve"> / huaweisoft</w:t>
      </w:r>
    </w:p>
    <w:p w14:paraId="6395274C" w14:textId="6A111689" w:rsidR="00E30DD5" w:rsidRDefault="00E30DD5" w:rsidP="00E30DD5">
      <w:pPr>
        <w:spacing w:before="100" w:after="100"/>
        <w:ind w:left="993" w:hanging="709"/>
      </w:pPr>
      <w:r>
        <w:rPr>
          <w:rFonts w:hint="eastAsia"/>
          <w:b/>
        </w:rPr>
        <w:t>反</w:t>
      </w:r>
      <w:r w:rsidRPr="00D07EE3">
        <w:rPr>
          <w:rFonts w:hint="eastAsia"/>
          <w:b/>
        </w:rPr>
        <w:t>例：</w:t>
      </w:r>
      <w:r w:rsidR="005327B4">
        <w:t>getDazhe</w:t>
      </w:r>
    </w:p>
    <w:p w14:paraId="2396B503" w14:textId="2DD734AD" w:rsidR="008D1083" w:rsidRPr="008D1083" w:rsidRDefault="008D1083" w:rsidP="00B20B93">
      <w:pPr>
        <w:spacing w:before="100" w:after="100"/>
        <w:ind w:left="993" w:hanging="709"/>
      </w:pPr>
      <w:r>
        <w:rPr>
          <w:rFonts w:hint="eastAsia"/>
          <w:b/>
        </w:rPr>
        <w:t>说明：</w:t>
      </w:r>
      <w:r>
        <w:t xml:space="preserve"> </w:t>
      </w:r>
      <w:r>
        <w:rPr>
          <w:rFonts w:hint="eastAsia"/>
        </w:rPr>
        <w:t>人名</w:t>
      </w:r>
      <w:r>
        <w:t>、地名</w:t>
      </w:r>
      <w:r>
        <w:rPr>
          <w:rFonts w:hint="eastAsia"/>
        </w:rPr>
        <w:t>等</w:t>
      </w:r>
      <w:r>
        <w:t>特殊</w:t>
      </w:r>
      <w:r>
        <w:rPr>
          <w:rFonts w:hint="eastAsia"/>
        </w:rPr>
        <w:t>名词</w:t>
      </w:r>
      <w:r>
        <w:t>等可以使用中文</w:t>
      </w:r>
      <w:r>
        <w:rPr>
          <w:rFonts w:hint="eastAsia"/>
        </w:rPr>
        <w:t>。</w:t>
      </w:r>
    </w:p>
    <w:p w14:paraId="59580F58" w14:textId="77777777" w:rsidR="005327B4" w:rsidRPr="00D07EE3" w:rsidRDefault="005327B4" w:rsidP="005327B4">
      <w:pPr>
        <w:spacing w:before="100" w:after="100"/>
        <w:ind w:left="993" w:hanging="709"/>
        <w:rPr>
          <w:bCs/>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5327B4" w14:paraId="2D8C6796" w14:textId="77777777" w:rsidTr="00093028">
        <w:tc>
          <w:tcPr>
            <w:tcW w:w="8522" w:type="dxa"/>
            <w:shd w:val="clear" w:color="auto" w:fill="D9D9D9"/>
          </w:tcPr>
          <w:p w14:paraId="22518C9F" w14:textId="56F1F056" w:rsidR="005327B4" w:rsidRDefault="005327B4" w:rsidP="008E0522">
            <w:pPr>
              <w:pStyle w:val="11"/>
              <w:framePr w:wrap="around" w:x="288" w:y="1"/>
              <w:rPr>
                <w:rFonts w:ascii="宋体" w:hAnsi="宋体"/>
              </w:rPr>
            </w:pPr>
            <w:r>
              <w:rPr>
                <w:rFonts w:hint="eastAsia"/>
              </w:rPr>
              <w:t>【规则】</w:t>
            </w:r>
            <w:r>
              <w:rPr>
                <w:rFonts w:ascii="宋体" w:hint="eastAsia"/>
              </w:rPr>
              <w:t>使用能够被大家认可的</w:t>
            </w:r>
            <w:r>
              <w:rPr>
                <w:rFonts w:ascii="宋体"/>
              </w:rPr>
              <w:t>缩写，</w:t>
            </w:r>
            <w:r w:rsidRPr="005327B4">
              <w:rPr>
                <w:rFonts w:hint="eastAsia"/>
              </w:rPr>
              <w:t>杜绝完全不规范的缩写，避免望文不知义</w:t>
            </w:r>
            <w:r w:rsidR="008E0522">
              <w:rPr>
                <w:rFonts w:hint="eastAsia"/>
              </w:rPr>
              <w:t>。</w:t>
            </w:r>
            <w:r w:rsidR="008E0522" w:rsidRPr="008E0522">
              <w:rPr>
                <w:rFonts w:hint="eastAsia"/>
              </w:rPr>
              <w:t>标识符的命名应当符合“</w:t>
            </w:r>
            <w:r w:rsidR="008E0522" w:rsidRPr="008E0522">
              <w:rPr>
                <w:rFonts w:hint="eastAsia"/>
              </w:rPr>
              <w:t>min-length &amp;&amp; max-information</w:t>
            </w:r>
            <w:r w:rsidR="008E0522" w:rsidRPr="008E0522">
              <w:rPr>
                <w:rFonts w:hint="eastAsia"/>
              </w:rPr>
              <w:t>”原则</w:t>
            </w:r>
            <w:r w:rsidR="008E0522">
              <w:rPr>
                <w:rFonts w:ascii="宋体" w:hAnsi="宋体" w:hint="eastAsia"/>
              </w:rPr>
              <w:t>。</w:t>
            </w:r>
          </w:p>
        </w:tc>
      </w:tr>
    </w:tbl>
    <w:p w14:paraId="7E6EA554" w14:textId="397D093D" w:rsidR="005327B4" w:rsidRPr="00E30DD5" w:rsidRDefault="005327B4" w:rsidP="005327B4">
      <w:pPr>
        <w:spacing w:before="100" w:after="100"/>
        <w:ind w:left="993" w:hanging="709"/>
        <w:rPr>
          <w:b/>
        </w:rPr>
      </w:pPr>
      <w:r w:rsidRPr="00D07EE3">
        <w:rPr>
          <w:rFonts w:hint="eastAsia"/>
          <w:b/>
        </w:rPr>
        <w:t>正例：</w:t>
      </w:r>
      <w:r w:rsidR="00005439" w:rsidRPr="005327B4">
        <w:t>HelmetStatusUploadResource</w:t>
      </w:r>
      <w:r w:rsidR="00005439">
        <w:t xml:space="preserve"> / MSG / addr</w:t>
      </w:r>
    </w:p>
    <w:p w14:paraId="17B75A28" w14:textId="21E6C9C4" w:rsidR="008E0522" w:rsidRDefault="005327B4" w:rsidP="00B20B93">
      <w:pPr>
        <w:spacing w:before="100" w:after="100"/>
        <w:ind w:left="993" w:hanging="709"/>
      </w:pPr>
      <w:r>
        <w:rPr>
          <w:rFonts w:hint="eastAsia"/>
          <w:b/>
        </w:rPr>
        <w:t>反</w:t>
      </w:r>
      <w:r w:rsidRPr="00D07EE3">
        <w:rPr>
          <w:rFonts w:hint="eastAsia"/>
          <w:b/>
        </w:rPr>
        <w:t>例：</w:t>
      </w:r>
      <w:r w:rsidR="00005439" w:rsidRPr="005327B4">
        <w:t>HmtStatUploadResource</w:t>
      </w:r>
      <w:r w:rsidR="00005439">
        <w:t xml:space="preserve"> / MESG / adr</w:t>
      </w:r>
    </w:p>
    <w:p w14:paraId="5A9FC768" w14:textId="77777777" w:rsidR="008E0522" w:rsidRPr="00D07EE3" w:rsidRDefault="008E0522" w:rsidP="008E0522">
      <w:pPr>
        <w:spacing w:before="100" w:after="100"/>
        <w:ind w:left="993" w:hanging="709"/>
        <w:rPr>
          <w:bCs/>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8E0522" w14:paraId="428240BF" w14:textId="77777777" w:rsidTr="00093028">
        <w:tc>
          <w:tcPr>
            <w:tcW w:w="8522" w:type="dxa"/>
            <w:shd w:val="clear" w:color="auto" w:fill="D9D9D9"/>
          </w:tcPr>
          <w:p w14:paraId="3EB1B53A" w14:textId="3BD8BF8C" w:rsidR="008E0522" w:rsidRDefault="008E0522" w:rsidP="008E0522">
            <w:pPr>
              <w:pStyle w:val="11"/>
              <w:framePr w:wrap="around" w:x="288" w:y="1"/>
              <w:rPr>
                <w:rFonts w:ascii="宋体" w:hAnsi="宋体"/>
              </w:rPr>
            </w:pPr>
            <w:r>
              <w:rPr>
                <w:rFonts w:hint="eastAsia"/>
              </w:rPr>
              <w:t>【规则】采用应用领域相关的术语来命名</w:t>
            </w:r>
            <w:r>
              <w:rPr>
                <w:rFonts w:ascii="宋体" w:hAnsi="宋体" w:hint="eastAsia"/>
              </w:rPr>
              <w:t>。</w:t>
            </w:r>
          </w:p>
        </w:tc>
      </w:tr>
    </w:tbl>
    <w:p w14:paraId="19FAAE97" w14:textId="1FEC201E" w:rsidR="008E0522" w:rsidRPr="00E30DD5" w:rsidRDefault="008E0522" w:rsidP="008E0522">
      <w:pPr>
        <w:spacing w:before="100" w:after="100"/>
        <w:ind w:left="993" w:hanging="709"/>
        <w:rPr>
          <w:b/>
        </w:rPr>
      </w:pPr>
      <w:r w:rsidRPr="00D07EE3">
        <w:rPr>
          <w:rFonts w:hint="eastAsia"/>
          <w:b/>
        </w:rPr>
        <w:t>正例：</w:t>
      </w:r>
      <w:r>
        <w:t>ContactBook</w:t>
      </w:r>
    </w:p>
    <w:p w14:paraId="41088A1B" w14:textId="51DF8792" w:rsidR="008E0522" w:rsidRDefault="008E0522" w:rsidP="008E0522">
      <w:pPr>
        <w:spacing w:before="100" w:after="100"/>
        <w:ind w:left="993" w:hanging="709"/>
      </w:pPr>
      <w:r>
        <w:rPr>
          <w:rFonts w:hint="eastAsia"/>
          <w:b/>
        </w:rPr>
        <w:t>反</w:t>
      </w:r>
      <w:r w:rsidRPr="00D07EE3">
        <w:rPr>
          <w:rFonts w:hint="eastAsia"/>
          <w:b/>
        </w:rPr>
        <w:t>例：</w:t>
      </w:r>
      <w:r>
        <w:t>ContactInformation</w:t>
      </w:r>
    </w:p>
    <w:p w14:paraId="2709F51C" w14:textId="5AB54F18" w:rsidR="008E0522" w:rsidRPr="008E0522" w:rsidRDefault="008E0522" w:rsidP="008E0522">
      <w:pPr>
        <w:spacing w:before="100" w:after="100"/>
        <w:ind w:left="993" w:hanging="709"/>
      </w:pPr>
      <w:r>
        <w:rPr>
          <w:rFonts w:hint="eastAsia"/>
          <w:b/>
        </w:rPr>
        <w:t>说明：</w:t>
      </w:r>
      <w:r>
        <w:t xml:space="preserve"> </w:t>
      </w:r>
      <w:r>
        <w:t>在</w:t>
      </w:r>
      <w:r>
        <w:rPr>
          <w:rFonts w:hint="eastAsia"/>
        </w:rPr>
        <w:t>C</w:t>
      </w:r>
      <w:r>
        <w:t>RM</w:t>
      </w:r>
      <w:r>
        <w:t>系统中，客户联系</w:t>
      </w:r>
      <w:r>
        <w:rPr>
          <w:rFonts w:hint="eastAsia"/>
        </w:rPr>
        <w:t>信息</w:t>
      </w:r>
      <w:r>
        <w:t>簿</w:t>
      </w:r>
      <w:r w:rsidR="00904717">
        <w:rPr>
          <w:rFonts w:hint="eastAsia"/>
        </w:rPr>
        <w:t>叫</w:t>
      </w:r>
      <w:r w:rsidR="00904717">
        <w:t>contact book</w:t>
      </w:r>
    </w:p>
    <w:p w14:paraId="3AC755B4" w14:textId="77777777" w:rsidR="004F4E97" w:rsidRPr="00E30DD5" w:rsidRDefault="004F4E97" w:rsidP="005327B4">
      <w:pPr>
        <w:spacing w:before="100" w:after="100"/>
        <w:ind w:left="993" w:hanging="709"/>
      </w:pPr>
    </w:p>
    <w:p w14:paraId="02A9C4DF" w14:textId="3DF1360F" w:rsidR="005327B4" w:rsidRPr="004F4E97" w:rsidRDefault="004F4E97" w:rsidP="009F7A41">
      <w:pPr>
        <w:pStyle w:val="2"/>
        <w:tabs>
          <w:tab w:val="left" w:pos="709"/>
        </w:tabs>
        <w:ind w:left="142" w:hanging="83"/>
      </w:pPr>
      <w:bookmarkStart w:id="39" w:name="_Toc491856629"/>
      <w:r>
        <w:rPr>
          <w:rFonts w:hint="eastAsia"/>
        </w:rPr>
        <w:t>包</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5327B4" w14:paraId="7984B76A" w14:textId="77777777" w:rsidTr="00093028">
        <w:tc>
          <w:tcPr>
            <w:tcW w:w="8522" w:type="dxa"/>
            <w:shd w:val="clear" w:color="auto" w:fill="D9D9D9"/>
          </w:tcPr>
          <w:p w14:paraId="45F23FC1" w14:textId="70907F9D" w:rsidR="005327B4" w:rsidRDefault="005327B4" w:rsidP="00F83950">
            <w:pPr>
              <w:pStyle w:val="11"/>
              <w:framePr w:wrap="around" w:x="288" w:y="1"/>
              <w:rPr>
                <w:rFonts w:ascii="宋体" w:hAnsi="宋体"/>
              </w:rPr>
            </w:pPr>
            <w:r>
              <w:rPr>
                <w:rFonts w:hint="eastAsia"/>
              </w:rPr>
              <w:t>【规则】</w:t>
            </w:r>
            <w:r w:rsidR="00F83950">
              <w:rPr>
                <w:rFonts w:ascii="宋体" w:hint="eastAsia"/>
              </w:rPr>
              <w:t>包名</w:t>
            </w:r>
            <w:r w:rsidR="004F4E97" w:rsidRPr="004F4E97">
              <w:rPr>
                <w:rFonts w:ascii="宋体" w:hint="eastAsia"/>
              </w:rPr>
              <w:t>使用小写，点分隔符之间有且仅有一个自然语义的英语单词。包名使用单数形式</w:t>
            </w:r>
            <w:r w:rsidR="00F83950">
              <w:rPr>
                <w:rFonts w:ascii="宋体" w:hint="eastAsia"/>
              </w:rPr>
              <w:t>。</w:t>
            </w:r>
            <w:r w:rsidR="00F83950">
              <w:rPr>
                <w:rFonts w:ascii="宋体" w:hAnsi="宋体"/>
              </w:rPr>
              <w:t xml:space="preserve"> </w:t>
            </w:r>
          </w:p>
        </w:tc>
      </w:tr>
    </w:tbl>
    <w:p w14:paraId="737D485A" w14:textId="28520BA1" w:rsidR="005327B4" w:rsidRPr="00E30DD5" w:rsidRDefault="005327B4" w:rsidP="005327B4">
      <w:pPr>
        <w:spacing w:before="100" w:after="100"/>
        <w:ind w:left="993" w:hanging="709"/>
        <w:rPr>
          <w:b/>
        </w:rPr>
      </w:pPr>
      <w:r w:rsidRPr="00D07EE3">
        <w:rPr>
          <w:rFonts w:hint="eastAsia"/>
          <w:b/>
        </w:rPr>
        <w:t>正例：</w:t>
      </w:r>
      <w:r w:rsidR="004F4E97" w:rsidRPr="004F4E97">
        <w:t>com.company.project.module.pkgname</w:t>
      </w:r>
      <w:r w:rsidR="004C238A">
        <w:t xml:space="preserve"> / </w:t>
      </w:r>
      <w:r w:rsidR="004C238A" w:rsidRPr="004C238A">
        <w:t>org.springframework.beans</w:t>
      </w:r>
      <w:r w:rsidR="00B14A6F">
        <w:t xml:space="preserve"> / java.util</w:t>
      </w:r>
    </w:p>
    <w:p w14:paraId="284DA5CC" w14:textId="14E16F85" w:rsidR="005327B4" w:rsidRPr="00E30DD5" w:rsidRDefault="005327B4" w:rsidP="005327B4">
      <w:pPr>
        <w:spacing w:before="100" w:after="100"/>
        <w:ind w:left="993" w:hanging="709"/>
      </w:pPr>
      <w:r>
        <w:rPr>
          <w:rFonts w:hint="eastAsia"/>
          <w:b/>
        </w:rPr>
        <w:t>反</w:t>
      </w:r>
      <w:r w:rsidRPr="00D07EE3">
        <w:rPr>
          <w:rFonts w:hint="eastAsia"/>
          <w:b/>
        </w:rPr>
        <w:t>例：</w:t>
      </w:r>
      <w:r w:rsidR="004F4E97" w:rsidRPr="004F4E97">
        <w:t>com.company_project.modulePkgname</w:t>
      </w:r>
      <w:r w:rsidR="004C238A">
        <w:t xml:space="preserve"> / org.springframework</w:t>
      </w:r>
      <w:r w:rsidR="004C238A" w:rsidRPr="004C238A">
        <w:t>beans</w:t>
      </w:r>
    </w:p>
    <w:p w14:paraId="5DD2CAA8" w14:textId="09F0FF35" w:rsidR="00B14A6F" w:rsidRPr="0044549A" w:rsidRDefault="00B14A6F" w:rsidP="0044549A">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B14A6F" w14:paraId="1CB3029E" w14:textId="77777777" w:rsidTr="00093028">
        <w:tc>
          <w:tcPr>
            <w:tcW w:w="8522" w:type="dxa"/>
            <w:shd w:val="clear" w:color="auto" w:fill="D9D9D9"/>
          </w:tcPr>
          <w:p w14:paraId="7AB56A11" w14:textId="03EBA0FA" w:rsidR="00B14A6F" w:rsidRDefault="00B14A6F" w:rsidP="00415819">
            <w:pPr>
              <w:pStyle w:val="11"/>
              <w:framePr w:wrap="around" w:x="288" w:y="1"/>
              <w:rPr>
                <w:rFonts w:ascii="宋体" w:hAnsi="宋体"/>
              </w:rPr>
            </w:pPr>
            <w:r>
              <w:rPr>
                <w:rFonts w:hint="eastAsia"/>
              </w:rPr>
              <w:t>【规则】</w:t>
            </w:r>
            <w:r w:rsidR="00F83950">
              <w:rPr>
                <w:rFonts w:hint="eastAsia"/>
              </w:rPr>
              <w:t>公司</w:t>
            </w:r>
            <w:r w:rsidR="00F83950">
              <w:t>项目的</w:t>
            </w:r>
            <w:r w:rsidRPr="004F4E97">
              <w:rPr>
                <w:rFonts w:ascii="宋体" w:hint="eastAsia"/>
              </w:rPr>
              <w:t>包名</w:t>
            </w:r>
            <w:r>
              <w:rPr>
                <w:rFonts w:ascii="宋体" w:hint="eastAsia"/>
              </w:rPr>
              <w:t>格式为com</w:t>
            </w:r>
            <w:r>
              <w:rPr>
                <w:rFonts w:ascii="宋体"/>
              </w:rPr>
              <w:t>.huaweisoft.&lt;</w:t>
            </w:r>
            <w:r>
              <w:rPr>
                <w:rFonts w:ascii="宋体" w:hint="eastAsia"/>
              </w:rPr>
              <w:t>项目</w:t>
            </w:r>
            <w:r>
              <w:rPr>
                <w:rFonts w:ascii="宋体"/>
              </w:rPr>
              <w:t>&gt;</w:t>
            </w:r>
            <w:r>
              <w:rPr>
                <w:rFonts w:ascii="宋体" w:hint="eastAsia"/>
              </w:rPr>
              <w:t>.&lt;模块&gt;.&lt;层</w:t>
            </w:r>
            <w:r>
              <w:rPr>
                <w:rFonts w:ascii="宋体"/>
              </w:rPr>
              <w:t>&gt;</w:t>
            </w:r>
            <w:r>
              <w:rPr>
                <w:rFonts w:hint="eastAsia"/>
              </w:rPr>
              <w:t>。</w:t>
            </w:r>
          </w:p>
        </w:tc>
      </w:tr>
    </w:tbl>
    <w:p w14:paraId="1A78255E" w14:textId="5979DE05" w:rsidR="00B14A6F" w:rsidRPr="00E30DD5" w:rsidRDefault="00B14A6F" w:rsidP="00B14A6F">
      <w:pPr>
        <w:spacing w:before="100" w:after="100"/>
        <w:ind w:left="993" w:hanging="709"/>
        <w:rPr>
          <w:b/>
        </w:rPr>
      </w:pPr>
      <w:r w:rsidRPr="00D07EE3">
        <w:rPr>
          <w:rFonts w:hint="eastAsia"/>
          <w:b/>
        </w:rPr>
        <w:t>正例：</w:t>
      </w:r>
      <w:r w:rsidRPr="00B14A6F">
        <w:t>com.huaweisoft.ih.media.collector.service</w:t>
      </w:r>
    </w:p>
    <w:p w14:paraId="0E3E42F2" w14:textId="64CA2F0F" w:rsidR="00B14A6F" w:rsidRPr="00E30DD5" w:rsidRDefault="00B14A6F" w:rsidP="00B14A6F">
      <w:pPr>
        <w:spacing w:before="100" w:after="100"/>
        <w:ind w:left="993" w:hanging="709"/>
      </w:pPr>
      <w:r>
        <w:rPr>
          <w:rFonts w:hint="eastAsia"/>
          <w:b/>
        </w:rPr>
        <w:t>反</w:t>
      </w:r>
      <w:r w:rsidRPr="00D07EE3">
        <w:rPr>
          <w:rFonts w:hint="eastAsia"/>
          <w:b/>
        </w:rPr>
        <w:t>例：</w:t>
      </w:r>
      <w:r w:rsidRPr="00B14A6F">
        <w:t>huaweisoft.ih.media.collector.service</w:t>
      </w:r>
    </w:p>
    <w:p w14:paraId="6E94E279" w14:textId="77777777" w:rsidR="00B14A6F" w:rsidRDefault="00B14A6F" w:rsidP="00D07EE3">
      <w:pPr>
        <w:spacing w:before="100" w:after="100"/>
        <w:ind w:left="993" w:hanging="709"/>
      </w:pPr>
    </w:p>
    <w:p w14:paraId="1647BF0E" w14:textId="250AE632" w:rsidR="008E0522" w:rsidRPr="004F4E97" w:rsidRDefault="008E0522" w:rsidP="009F7A41">
      <w:pPr>
        <w:pStyle w:val="2"/>
        <w:tabs>
          <w:tab w:val="left" w:pos="709"/>
        </w:tabs>
        <w:ind w:left="142" w:hanging="83"/>
      </w:pPr>
      <w:bookmarkStart w:id="40" w:name="_Toc491856630"/>
      <w:r>
        <w:rPr>
          <w:rFonts w:hint="eastAsia"/>
        </w:rPr>
        <w:t>类和</w:t>
      </w:r>
      <w:r>
        <w:t>接口</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8E0522" w14:paraId="1978B51B" w14:textId="77777777" w:rsidTr="00093028">
        <w:tc>
          <w:tcPr>
            <w:tcW w:w="8522" w:type="dxa"/>
            <w:shd w:val="clear" w:color="auto" w:fill="D9D9D9"/>
          </w:tcPr>
          <w:p w14:paraId="597931CF" w14:textId="645BC9B0" w:rsidR="008E0522" w:rsidRDefault="008E0522" w:rsidP="00415819">
            <w:pPr>
              <w:pStyle w:val="11"/>
              <w:framePr w:wrap="around" w:x="288" w:y="1"/>
              <w:rPr>
                <w:rFonts w:ascii="宋体" w:hAnsi="宋体"/>
              </w:rPr>
            </w:pPr>
            <w:r>
              <w:rPr>
                <w:rFonts w:hint="eastAsia"/>
              </w:rPr>
              <w:t>【规则】</w:t>
            </w:r>
            <w:r w:rsidRPr="008E0522">
              <w:rPr>
                <w:rFonts w:ascii="宋体" w:hint="eastAsia"/>
              </w:rPr>
              <w:t>类名、接口名使用UpperCamelCase风格，必须遵从驼峰形式</w:t>
            </w:r>
            <w:r>
              <w:rPr>
                <w:rFonts w:hint="eastAsia"/>
              </w:rPr>
              <w:t>。</w:t>
            </w:r>
          </w:p>
        </w:tc>
      </w:tr>
    </w:tbl>
    <w:p w14:paraId="46C89DA8" w14:textId="5A533D57" w:rsidR="008E0522" w:rsidRPr="00E30DD5" w:rsidRDefault="008E0522" w:rsidP="008E0522">
      <w:pPr>
        <w:spacing w:before="100" w:after="100"/>
        <w:ind w:left="993" w:hanging="709"/>
        <w:rPr>
          <w:b/>
        </w:rPr>
      </w:pPr>
      <w:r w:rsidRPr="00D07EE3">
        <w:rPr>
          <w:rFonts w:hint="eastAsia"/>
          <w:b/>
        </w:rPr>
        <w:t>正例：</w:t>
      </w:r>
      <w:r w:rsidRPr="008E0522">
        <w:t>MarcoPolo / XmlService / TcpUdpDeal / TaPromotion</w:t>
      </w:r>
    </w:p>
    <w:p w14:paraId="19550F80" w14:textId="2E9E4421" w:rsidR="008E0522" w:rsidRPr="00E30DD5" w:rsidRDefault="008E0522" w:rsidP="008E0522">
      <w:pPr>
        <w:spacing w:before="100" w:after="100"/>
        <w:ind w:left="993" w:hanging="709"/>
      </w:pPr>
      <w:r>
        <w:rPr>
          <w:rFonts w:hint="eastAsia"/>
          <w:b/>
        </w:rPr>
        <w:t>反</w:t>
      </w:r>
      <w:r w:rsidRPr="00D07EE3">
        <w:rPr>
          <w:rFonts w:hint="eastAsia"/>
          <w:b/>
        </w:rPr>
        <w:t>例：</w:t>
      </w:r>
      <w:r w:rsidRPr="008E0522">
        <w:t>macroPolo / XMLService / TCPUDPDeal / TAPromotion</w:t>
      </w:r>
    </w:p>
    <w:p w14:paraId="23F8D4AC" w14:textId="77777777" w:rsidR="008E0522" w:rsidRDefault="008E0522" w:rsidP="00D07EE3">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F83950" w14:paraId="06309C1D" w14:textId="77777777" w:rsidTr="00730151">
        <w:tc>
          <w:tcPr>
            <w:tcW w:w="8522" w:type="dxa"/>
            <w:shd w:val="clear" w:color="auto" w:fill="D9D9D9"/>
          </w:tcPr>
          <w:p w14:paraId="36C03150" w14:textId="59E66BC8" w:rsidR="00F83950" w:rsidRDefault="00F83950" w:rsidP="00F83950">
            <w:pPr>
              <w:pStyle w:val="11"/>
              <w:framePr w:wrap="around" w:x="288" w:y="1"/>
              <w:rPr>
                <w:rFonts w:ascii="宋体" w:hAnsi="宋体"/>
              </w:rPr>
            </w:pPr>
            <w:r>
              <w:rPr>
                <w:rFonts w:hint="eastAsia"/>
              </w:rPr>
              <w:lastRenderedPageBreak/>
              <w:t>【规则】</w:t>
            </w:r>
            <w:r w:rsidRPr="008E0522">
              <w:rPr>
                <w:rFonts w:ascii="宋体" w:hint="eastAsia"/>
              </w:rPr>
              <w:t>类名</w:t>
            </w:r>
            <w:r>
              <w:rPr>
                <w:rFonts w:ascii="宋体" w:hint="eastAsia"/>
              </w:rPr>
              <w:t>通常为名词的</w:t>
            </w:r>
            <w:r>
              <w:rPr>
                <w:rFonts w:ascii="宋体"/>
              </w:rPr>
              <w:t>单数形式，但是</w:t>
            </w:r>
            <w:r>
              <w:rPr>
                <w:rFonts w:ascii="宋体" w:hint="eastAsia"/>
              </w:rPr>
              <w:t>工具类用名词</w:t>
            </w:r>
            <w:r>
              <w:rPr>
                <w:rFonts w:ascii="宋体"/>
              </w:rPr>
              <w:t>的复数</w:t>
            </w:r>
            <w:r>
              <w:rPr>
                <w:rFonts w:ascii="宋体" w:hint="eastAsia"/>
              </w:rPr>
              <w:t>形式</w:t>
            </w:r>
            <w:r>
              <w:rPr>
                <w:rFonts w:hint="eastAsia"/>
              </w:rPr>
              <w:t>。</w:t>
            </w:r>
          </w:p>
        </w:tc>
      </w:tr>
    </w:tbl>
    <w:p w14:paraId="11E1B40B" w14:textId="22EAA89B" w:rsidR="00F83950" w:rsidRPr="00E30DD5" w:rsidRDefault="00F83950" w:rsidP="00F83950">
      <w:pPr>
        <w:spacing w:before="100" w:after="100"/>
        <w:ind w:left="993" w:hanging="709"/>
        <w:rPr>
          <w:b/>
        </w:rPr>
      </w:pPr>
      <w:r w:rsidRPr="00D07EE3">
        <w:rPr>
          <w:rFonts w:hint="eastAsia"/>
          <w:b/>
        </w:rPr>
        <w:t>正例：</w:t>
      </w:r>
      <w:r>
        <w:t>String</w:t>
      </w:r>
      <w:r w:rsidRPr="008E0522">
        <w:t xml:space="preserve"> / </w:t>
      </w:r>
      <w:r>
        <w:t>StringUtils</w:t>
      </w:r>
    </w:p>
    <w:p w14:paraId="1AC4C39E" w14:textId="69AA5694" w:rsidR="00F83950" w:rsidRPr="00E30DD5" w:rsidRDefault="00F83950" w:rsidP="00F83950">
      <w:pPr>
        <w:spacing w:before="100" w:after="100"/>
        <w:ind w:left="993" w:hanging="709"/>
      </w:pPr>
      <w:r>
        <w:rPr>
          <w:rFonts w:hint="eastAsia"/>
          <w:b/>
        </w:rPr>
        <w:t>反</w:t>
      </w:r>
      <w:r w:rsidRPr="00D07EE3">
        <w:rPr>
          <w:rFonts w:hint="eastAsia"/>
          <w:b/>
        </w:rPr>
        <w:t>例：</w:t>
      </w:r>
      <w:r>
        <w:t>Strings / StringHelper</w:t>
      </w:r>
    </w:p>
    <w:p w14:paraId="332C9DF8" w14:textId="77777777" w:rsidR="00F83950" w:rsidRDefault="00F83950" w:rsidP="00D07EE3">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8E0522" w14:paraId="23C728DF" w14:textId="77777777" w:rsidTr="00093028">
        <w:tc>
          <w:tcPr>
            <w:tcW w:w="8522" w:type="dxa"/>
            <w:shd w:val="clear" w:color="auto" w:fill="D9D9D9"/>
          </w:tcPr>
          <w:p w14:paraId="49C4F3BB" w14:textId="30554B84" w:rsidR="008E0522" w:rsidRDefault="008E0522" w:rsidP="00415819">
            <w:pPr>
              <w:pStyle w:val="11"/>
              <w:framePr w:wrap="around" w:x="288" w:y="1"/>
              <w:rPr>
                <w:rFonts w:ascii="宋体" w:hAnsi="宋体"/>
              </w:rPr>
            </w:pPr>
            <w:r>
              <w:rPr>
                <w:rFonts w:hint="eastAsia"/>
              </w:rPr>
              <w:t>【规则】</w:t>
            </w:r>
            <w:r w:rsidRPr="008E0522">
              <w:rPr>
                <w:rFonts w:ascii="宋体" w:hint="eastAsia"/>
              </w:rPr>
              <w:t>抽象类命名</w:t>
            </w:r>
            <w:r w:rsidR="006F66E2">
              <w:rPr>
                <w:rFonts w:ascii="宋体" w:hint="eastAsia"/>
              </w:rPr>
              <w:t>格式以</w:t>
            </w:r>
            <w:r w:rsidRPr="008E0522">
              <w:rPr>
                <w:rFonts w:ascii="宋体" w:hint="eastAsia"/>
              </w:rPr>
              <w:t>Abstract或Base开头；异常类命名使用Exception结尾；测试类命名以它要测试的类的名称开始，以Test结尾</w:t>
            </w:r>
            <w:r>
              <w:rPr>
                <w:rFonts w:hint="eastAsia"/>
              </w:rPr>
              <w:t>。</w:t>
            </w:r>
          </w:p>
        </w:tc>
      </w:tr>
    </w:tbl>
    <w:p w14:paraId="2A77C7FB" w14:textId="3F189566" w:rsidR="008E0522" w:rsidRPr="00E30DD5" w:rsidRDefault="008E0522" w:rsidP="008E0522">
      <w:pPr>
        <w:spacing w:before="100" w:after="100"/>
        <w:ind w:left="993" w:hanging="709"/>
        <w:rPr>
          <w:b/>
        </w:rPr>
      </w:pPr>
      <w:r w:rsidRPr="00D07EE3">
        <w:rPr>
          <w:rFonts w:hint="eastAsia"/>
          <w:b/>
        </w:rPr>
        <w:t>正例：</w:t>
      </w:r>
      <w:r w:rsidRPr="008D1083">
        <w:t>BizException / MyResourceTest</w:t>
      </w:r>
      <w:r w:rsidR="006F66E2" w:rsidRPr="008D1083">
        <w:t xml:space="preserve"> / BaseResource</w:t>
      </w:r>
    </w:p>
    <w:p w14:paraId="503FC146" w14:textId="6EC908EA" w:rsidR="008E0522" w:rsidRDefault="008E0522" w:rsidP="008E0522">
      <w:pPr>
        <w:spacing w:before="100" w:after="100"/>
        <w:ind w:left="993" w:hanging="709"/>
      </w:pPr>
      <w:r>
        <w:rPr>
          <w:rFonts w:hint="eastAsia"/>
          <w:b/>
        </w:rPr>
        <w:t>反</w:t>
      </w:r>
      <w:r w:rsidRPr="00D07EE3">
        <w:rPr>
          <w:rFonts w:hint="eastAsia"/>
          <w:b/>
        </w:rPr>
        <w:t>例：</w:t>
      </w:r>
      <w:r w:rsidRPr="008D1083">
        <w:t>BizExp / TestMyResource</w:t>
      </w:r>
    </w:p>
    <w:p w14:paraId="5F955A91" w14:textId="77777777" w:rsidR="007C29E9" w:rsidRDefault="007C29E9" w:rsidP="007C29E9">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7C29E9" w14:paraId="0FFBF501" w14:textId="77777777" w:rsidTr="00093028">
        <w:tc>
          <w:tcPr>
            <w:tcW w:w="8522" w:type="dxa"/>
            <w:shd w:val="clear" w:color="auto" w:fill="D9D9D9"/>
          </w:tcPr>
          <w:p w14:paraId="7FC0514D" w14:textId="533ED3FB" w:rsidR="007C29E9" w:rsidRDefault="007C29E9" w:rsidP="00415819">
            <w:pPr>
              <w:pStyle w:val="11"/>
              <w:framePr w:wrap="around" w:x="288" w:y="1"/>
              <w:rPr>
                <w:rFonts w:ascii="宋体" w:hAnsi="宋体"/>
              </w:rPr>
            </w:pPr>
            <w:r>
              <w:rPr>
                <w:rFonts w:hint="eastAsia"/>
              </w:rPr>
              <w:t>【规则】</w:t>
            </w:r>
            <w:r>
              <w:rPr>
                <w:rFonts w:ascii="宋体" w:hint="eastAsia"/>
              </w:rPr>
              <w:t>领域模型中的</w:t>
            </w:r>
            <w:r>
              <w:rPr>
                <w:rFonts w:ascii="宋体"/>
              </w:rPr>
              <w:t>实体</w:t>
            </w:r>
            <w:r>
              <w:rPr>
                <w:rFonts w:ascii="宋体" w:hint="eastAsia"/>
              </w:rPr>
              <w:t>（E</w:t>
            </w:r>
            <w:r>
              <w:rPr>
                <w:rFonts w:ascii="宋体"/>
              </w:rPr>
              <w:t>ntity）</w:t>
            </w:r>
            <w:r>
              <w:rPr>
                <w:rFonts w:ascii="宋体" w:hint="eastAsia"/>
              </w:rPr>
              <w:t>命名</w:t>
            </w:r>
            <w:r>
              <w:rPr>
                <w:rFonts w:ascii="宋体"/>
              </w:rPr>
              <w:t>格式为&lt;</w:t>
            </w:r>
            <w:r>
              <w:rPr>
                <w:rFonts w:ascii="宋体" w:hint="eastAsia"/>
              </w:rPr>
              <w:t>实体名称&gt;</w:t>
            </w:r>
            <w:r>
              <w:rPr>
                <w:rFonts w:hint="eastAsia"/>
              </w:rPr>
              <w:t>，</w:t>
            </w:r>
            <w:r w:rsidRPr="00623F2E">
              <w:rPr>
                <w:rFonts w:asciiTheme="minorEastAsia" w:eastAsiaTheme="minorEastAsia" w:hAnsiTheme="minorEastAsia" w:hint="eastAsia"/>
              </w:rPr>
              <w:t>数据传输/视图对象</w:t>
            </w:r>
            <w:r>
              <w:rPr>
                <w:rFonts w:asciiTheme="minorEastAsia" w:eastAsiaTheme="minorEastAsia" w:hAnsiTheme="minorEastAsia" w:hint="eastAsia"/>
              </w:rPr>
              <w:t>命名</w:t>
            </w:r>
            <w:r>
              <w:rPr>
                <w:rFonts w:asciiTheme="minorEastAsia" w:eastAsiaTheme="minorEastAsia" w:hAnsiTheme="minorEastAsia"/>
              </w:rPr>
              <w:t>格式为&lt;</w:t>
            </w:r>
            <w:r>
              <w:rPr>
                <w:rFonts w:ascii="宋体" w:hint="eastAsia"/>
              </w:rPr>
              <w:t>实体名称</w:t>
            </w:r>
            <w:r>
              <w:rPr>
                <w:rFonts w:asciiTheme="minorEastAsia" w:eastAsiaTheme="minorEastAsia" w:hAnsiTheme="minorEastAsia"/>
              </w:rPr>
              <w:t>&gt;[</w:t>
            </w:r>
            <w:r>
              <w:rPr>
                <w:rFonts w:asciiTheme="minorEastAsia" w:eastAsiaTheme="minorEastAsia" w:hAnsiTheme="minorEastAsia" w:hint="eastAsia"/>
              </w:rPr>
              <w:t>特殊用途</w:t>
            </w:r>
            <w:r>
              <w:rPr>
                <w:rFonts w:asciiTheme="minorEastAsia" w:eastAsiaTheme="minorEastAsia" w:hAnsiTheme="minorEastAsia"/>
              </w:rPr>
              <w:t>]DTO</w:t>
            </w:r>
            <w:r>
              <w:rPr>
                <w:rFonts w:asciiTheme="minorEastAsia" w:eastAsiaTheme="minorEastAsia" w:hAnsiTheme="minorEastAsia" w:hint="eastAsia"/>
              </w:rPr>
              <w:t>。</w:t>
            </w:r>
          </w:p>
        </w:tc>
      </w:tr>
    </w:tbl>
    <w:p w14:paraId="4FF2EEEB" w14:textId="57231DA1" w:rsidR="007C29E9" w:rsidRPr="00E30DD5" w:rsidRDefault="007C29E9" w:rsidP="007C29E9">
      <w:pPr>
        <w:spacing w:before="100" w:after="100"/>
        <w:ind w:left="993" w:hanging="709"/>
        <w:rPr>
          <w:b/>
        </w:rPr>
      </w:pPr>
      <w:r w:rsidRPr="00D07EE3">
        <w:rPr>
          <w:rFonts w:hint="eastAsia"/>
          <w:b/>
        </w:rPr>
        <w:t>正例：</w:t>
      </w:r>
      <w:r>
        <w:t>User</w:t>
      </w:r>
      <w:r w:rsidR="00105C28">
        <w:t>Status</w:t>
      </w:r>
      <w:r>
        <w:t xml:space="preserve"> / User</w:t>
      </w:r>
      <w:r w:rsidR="00105C28">
        <w:t>Status</w:t>
      </w:r>
      <w:r>
        <w:t>Dto /</w:t>
      </w:r>
      <w:r w:rsidR="00105C28">
        <w:t xml:space="preserve"> </w:t>
      </w:r>
      <w:r>
        <w:t>User</w:t>
      </w:r>
      <w:r w:rsidR="00105C28">
        <w:t>Status</w:t>
      </w:r>
      <w:r w:rsidR="00105C28" w:rsidRPr="00105C28">
        <w:t>EnquiryDto</w:t>
      </w:r>
      <w:r w:rsidR="00105C28">
        <w:t xml:space="preserve"> </w:t>
      </w:r>
      <w:r w:rsidR="00105C28" w:rsidRPr="00105C28">
        <w:t>extends</w:t>
      </w:r>
      <w:r w:rsidR="00105C28">
        <w:t xml:space="preserve"> </w:t>
      </w:r>
      <w:r w:rsidR="00105C28" w:rsidRPr="00105C28">
        <w:t>PagiableEnquiryDto</w:t>
      </w:r>
    </w:p>
    <w:p w14:paraId="35C4991E" w14:textId="7B422C21" w:rsidR="007C29E9" w:rsidRPr="00E30DD5" w:rsidRDefault="007C29E9" w:rsidP="007C29E9">
      <w:pPr>
        <w:spacing w:before="100" w:after="100"/>
        <w:ind w:left="993" w:hanging="709"/>
      </w:pPr>
      <w:r>
        <w:rPr>
          <w:rFonts w:hint="eastAsia"/>
          <w:b/>
        </w:rPr>
        <w:t>反</w:t>
      </w:r>
      <w:r w:rsidRPr="00D07EE3">
        <w:rPr>
          <w:rFonts w:hint="eastAsia"/>
          <w:b/>
        </w:rPr>
        <w:t>例：</w:t>
      </w:r>
      <w:r w:rsidR="00105C28">
        <w:t>UserStatus</w:t>
      </w:r>
      <w:r w:rsidR="00105C28" w:rsidRPr="00105C28">
        <w:t>Pojo</w:t>
      </w:r>
      <w:r w:rsidR="00105C28">
        <w:t xml:space="preserve"> / User_Status</w:t>
      </w:r>
    </w:p>
    <w:p w14:paraId="1FB0E030" w14:textId="366027E2" w:rsidR="007C29E9" w:rsidRPr="00E30DD5" w:rsidRDefault="00105C28" w:rsidP="00B20B93">
      <w:pPr>
        <w:spacing w:before="100" w:after="100"/>
        <w:ind w:left="993" w:hanging="709"/>
      </w:pPr>
      <w:r>
        <w:rPr>
          <w:rFonts w:hint="eastAsia"/>
          <w:b/>
        </w:rPr>
        <w:t>说明：</w:t>
      </w:r>
      <w:r>
        <w:t xml:space="preserve"> </w:t>
      </w:r>
      <w:r>
        <w:rPr>
          <w:rFonts w:hint="eastAsia"/>
        </w:rPr>
        <w:t>实体名称</w:t>
      </w:r>
      <w:r>
        <w:t>一般对应的是数据库的表</w:t>
      </w:r>
      <w:r>
        <w:rPr>
          <w:rFonts w:hint="eastAsia"/>
        </w:rPr>
        <w:t>名</w:t>
      </w:r>
      <w:r>
        <w:t>，例如</w:t>
      </w:r>
      <w:r>
        <w:t>UserStatus</w:t>
      </w:r>
      <w:r>
        <w:t>对应的表</w:t>
      </w:r>
      <w:r>
        <w:rPr>
          <w:rFonts w:hint="eastAsia"/>
        </w:rPr>
        <w:t>名</w:t>
      </w:r>
      <w:r>
        <w:t>为</w:t>
      </w:r>
      <w:r>
        <w:rPr>
          <w:rFonts w:hint="eastAsia"/>
        </w:rPr>
        <w:t>user</w:t>
      </w:r>
      <w:r>
        <w:t>_status</w:t>
      </w:r>
      <w:r>
        <w:rPr>
          <w:rFonts w:hint="eastAsia"/>
        </w:rPr>
        <w:t>。</w:t>
      </w:r>
    </w:p>
    <w:p w14:paraId="106C240A" w14:textId="77777777" w:rsidR="006F66E2" w:rsidRDefault="006F66E2" w:rsidP="006F66E2">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6F66E2" w14:paraId="25A907EB" w14:textId="77777777" w:rsidTr="00093028">
        <w:tc>
          <w:tcPr>
            <w:tcW w:w="8522" w:type="dxa"/>
            <w:shd w:val="clear" w:color="auto" w:fill="D9D9D9"/>
          </w:tcPr>
          <w:p w14:paraId="1FAF5DAA" w14:textId="1DA7EF40" w:rsidR="006F66E2" w:rsidRDefault="006F66E2" w:rsidP="006A3978">
            <w:pPr>
              <w:pStyle w:val="11"/>
              <w:framePr w:wrap="around" w:x="288" w:y="1"/>
              <w:rPr>
                <w:rFonts w:ascii="宋体" w:hAnsi="宋体"/>
              </w:rPr>
            </w:pPr>
            <w:r>
              <w:rPr>
                <w:rFonts w:hint="eastAsia"/>
              </w:rPr>
              <w:t>【规则】</w:t>
            </w:r>
            <w:r w:rsidR="00081A2C">
              <w:rPr>
                <w:rFonts w:hint="eastAsia"/>
              </w:rPr>
              <w:t>服务端</w:t>
            </w:r>
            <w:r w:rsidR="00081A2C">
              <w:t>的</w:t>
            </w:r>
            <w:r w:rsidR="006A3978">
              <w:rPr>
                <w:rFonts w:hint="eastAsia"/>
              </w:rPr>
              <w:t>业务相关</w:t>
            </w:r>
            <w:r>
              <w:rPr>
                <w:rFonts w:ascii="宋体" w:hint="eastAsia"/>
              </w:rPr>
              <w:t>接口命名</w:t>
            </w:r>
            <w:r>
              <w:rPr>
                <w:rFonts w:ascii="宋体"/>
              </w:rPr>
              <w:t>格式</w:t>
            </w:r>
            <w:r w:rsidR="00081A2C">
              <w:rPr>
                <w:rFonts w:hint="eastAsia"/>
              </w:rPr>
              <w:t>为</w:t>
            </w:r>
            <w:r w:rsidR="00081A2C">
              <w:rPr>
                <w:rFonts w:hint="eastAsia"/>
              </w:rPr>
              <w:t>&lt;</w:t>
            </w:r>
            <w:r w:rsidR="00081A2C">
              <w:rPr>
                <w:rFonts w:hint="eastAsia"/>
              </w:rPr>
              <w:t>业务</w:t>
            </w:r>
            <w:r w:rsidR="00081A2C">
              <w:t>实体</w:t>
            </w:r>
            <w:r w:rsidR="00081A2C">
              <w:rPr>
                <w:rFonts w:hint="eastAsia"/>
              </w:rPr>
              <w:t>&gt;&lt;</w:t>
            </w:r>
            <w:r w:rsidR="00081A2C">
              <w:rPr>
                <w:rFonts w:hint="eastAsia"/>
              </w:rPr>
              <w:t>层</w:t>
            </w:r>
            <w:r w:rsidR="00081A2C">
              <w:t>的名称</w:t>
            </w:r>
            <w:r w:rsidR="00081A2C">
              <w:rPr>
                <w:rFonts w:hint="eastAsia"/>
              </w:rPr>
              <w:t>&gt;</w:t>
            </w:r>
            <w:r w:rsidR="00081A2C">
              <w:rPr>
                <w:rFonts w:hint="eastAsia"/>
              </w:rPr>
              <w:t>，</w:t>
            </w:r>
            <w:r w:rsidR="00081A2C">
              <w:t>实现类</w:t>
            </w:r>
            <w:r w:rsidR="00081A2C">
              <w:rPr>
                <w:rFonts w:hint="eastAsia"/>
              </w:rPr>
              <w:t>命名</w:t>
            </w:r>
            <w:r w:rsidR="00081A2C">
              <w:t>格式</w:t>
            </w:r>
            <w:r w:rsidR="00081A2C">
              <w:rPr>
                <w:rFonts w:hint="eastAsia"/>
              </w:rPr>
              <w:t>为</w:t>
            </w:r>
            <w:r w:rsidR="00081A2C">
              <w:rPr>
                <w:rFonts w:hint="eastAsia"/>
              </w:rPr>
              <w:t>&lt;</w:t>
            </w:r>
            <w:r w:rsidR="00081A2C">
              <w:rPr>
                <w:rFonts w:hint="eastAsia"/>
              </w:rPr>
              <w:t>业务</w:t>
            </w:r>
            <w:r w:rsidR="00081A2C">
              <w:t>实体</w:t>
            </w:r>
            <w:r w:rsidR="00081A2C">
              <w:rPr>
                <w:rFonts w:hint="eastAsia"/>
              </w:rPr>
              <w:t>&gt;&lt;</w:t>
            </w:r>
            <w:r w:rsidR="00081A2C">
              <w:rPr>
                <w:rFonts w:hint="eastAsia"/>
              </w:rPr>
              <w:t>层</w:t>
            </w:r>
            <w:r w:rsidR="00081A2C">
              <w:t>的名称</w:t>
            </w:r>
            <w:r w:rsidR="00081A2C">
              <w:rPr>
                <w:rFonts w:hint="eastAsia"/>
              </w:rPr>
              <w:t>&gt;</w:t>
            </w:r>
            <w:r w:rsidR="00081A2C">
              <w:t>Impl</w:t>
            </w:r>
            <w:r w:rsidR="006A3978">
              <w:rPr>
                <w:rFonts w:hint="eastAsia"/>
              </w:rPr>
              <w:t>。</w:t>
            </w:r>
          </w:p>
        </w:tc>
      </w:tr>
    </w:tbl>
    <w:p w14:paraId="7FE3461D" w14:textId="448DFBE9" w:rsidR="008D1083" w:rsidRPr="00E30DD5" w:rsidRDefault="008D1083" w:rsidP="008D1083">
      <w:pPr>
        <w:spacing w:before="100" w:after="100"/>
        <w:ind w:left="993" w:hanging="709"/>
        <w:rPr>
          <w:b/>
        </w:rPr>
      </w:pPr>
      <w:r w:rsidRPr="00D07EE3">
        <w:rPr>
          <w:rFonts w:hint="eastAsia"/>
          <w:b/>
        </w:rPr>
        <w:t>正例：</w:t>
      </w:r>
      <w:r w:rsidRPr="008D1083">
        <w:t>UserService /</w:t>
      </w:r>
      <w:r w:rsidR="006A3978">
        <w:t xml:space="preserve"> </w:t>
      </w:r>
      <w:r w:rsidR="006A3978" w:rsidRPr="008D1083">
        <w:t>UserServiceImpl</w:t>
      </w:r>
    </w:p>
    <w:p w14:paraId="4A636637" w14:textId="77777777" w:rsidR="00081A2C" w:rsidRDefault="00081A2C" w:rsidP="008D1083">
      <w:pPr>
        <w:spacing w:before="100" w:after="10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081A2C" w14:paraId="767C27C3" w14:textId="77777777" w:rsidTr="00093028">
        <w:tc>
          <w:tcPr>
            <w:tcW w:w="8522" w:type="dxa"/>
            <w:shd w:val="clear" w:color="auto" w:fill="D9D9D9"/>
          </w:tcPr>
          <w:p w14:paraId="62551E66" w14:textId="0B79F8B3" w:rsidR="00081A2C" w:rsidRDefault="006A3978" w:rsidP="006A3978">
            <w:pPr>
              <w:pStyle w:val="11"/>
              <w:framePr w:wrap="around" w:x="288" w:y="1"/>
              <w:rPr>
                <w:rFonts w:ascii="宋体" w:hAnsi="宋体"/>
              </w:rPr>
            </w:pPr>
            <w:r>
              <w:rPr>
                <w:rFonts w:hint="eastAsia"/>
              </w:rPr>
              <w:t>【建议】</w:t>
            </w:r>
            <w:r w:rsidR="00081A2C">
              <w:rPr>
                <w:rFonts w:ascii="宋体" w:hint="eastAsia"/>
              </w:rPr>
              <w:t>工具类</w:t>
            </w:r>
            <w:r>
              <w:rPr>
                <w:rFonts w:ascii="宋体" w:hint="eastAsia"/>
              </w:rPr>
              <w:t>、</w:t>
            </w:r>
            <w:r>
              <w:rPr>
                <w:rFonts w:ascii="宋体"/>
              </w:rPr>
              <w:t>功能类的接口</w:t>
            </w:r>
            <w:r>
              <w:rPr>
                <w:rFonts w:ascii="宋体" w:hint="eastAsia"/>
              </w:rPr>
              <w:t>（相对</w:t>
            </w:r>
            <w:r>
              <w:rPr>
                <w:rFonts w:ascii="宋体"/>
              </w:rPr>
              <w:t>于</w:t>
            </w:r>
            <w:r>
              <w:rPr>
                <w:rFonts w:hint="eastAsia"/>
              </w:rPr>
              <w:t>服务端的</w:t>
            </w:r>
            <w:r>
              <w:rPr>
                <w:rFonts w:ascii="宋体" w:hint="eastAsia"/>
              </w:rPr>
              <w:t>接口</w:t>
            </w:r>
            <w:r>
              <w:t>来说的</w:t>
            </w:r>
            <w:r>
              <w:rPr>
                <w:rFonts w:ascii="宋体"/>
              </w:rPr>
              <w:t>）</w:t>
            </w:r>
            <w:r w:rsidR="00081A2C">
              <w:rPr>
                <w:rFonts w:ascii="宋体" w:hint="eastAsia"/>
              </w:rPr>
              <w:t>，</w:t>
            </w:r>
            <w:r w:rsidR="00081A2C" w:rsidRPr="008A0857">
              <w:rPr>
                <w:rFonts w:asciiTheme="minorEastAsia" w:eastAsiaTheme="minorEastAsia" w:hAnsiTheme="minorEastAsia" w:hint="eastAsia"/>
              </w:rPr>
              <w:t>取对应的形容词做接口名（通常是</w:t>
            </w:r>
            <w:r w:rsidR="00081A2C" w:rsidRPr="008A0857">
              <w:rPr>
                <w:rFonts w:asciiTheme="minorEastAsia" w:eastAsiaTheme="minorEastAsia" w:hAnsiTheme="minorEastAsia"/>
              </w:rPr>
              <w:t>–able</w:t>
            </w:r>
            <w:r w:rsidR="00081A2C" w:rsidRPr="008A0857">
              <w:rPr>
                <w:rFonts w:asciiTheme="minorEastAsia" w:eastAsiaTheme="minorEastAsia" w:hAnsiTheme="minorEastAsia" w:hint="eastAsia"/>
              </w:rPr>
              <w:t>的形式）。</w:t>
            </w:r>
            <w:r w:rsidR="00081A2C">
              <w:t>实现类</w:t>
            </w:r>
            <w:r w:rsidR="00081A2C">
              <w:rPr>
                <w:rFonts w:hint="eastAsia"/>
              </w:rPr>
              <w:t>命名则</w:t>
            </w:r>
            <w:r w:rsidR="00081A2C">
              <w:t>为具体功能的名词。</w:t>
            </w:r>
          </w:p>
        </w:tc>
      </w:tr>
    </w:tbl>
    <w:p w14:paraId="052A19BD" w14:textId="77777777" w:rsidR="008D1083" w:rsidRPr="00E30DD5" w:rsidRDefault="008D1083" w:rsidP="008D1083">
      <w:pPr>
        <w:spacing w:before="100" w:after="100"/>
        <w:ind w:left="993" w:hanging="709"/>
        <w:rPr>
          <w:b/>
        </w:rPr>
      </w:pPr>
      <w:r w:rsidRPr="00D07EE3">
        <w:rPr>
          <w:rFonts w:hint="eastAsia"/>
          <w:b/>
        </w:rPr>
        <w:t>正例：</w:t>
      </w:r>
      <w:r w:rsidRPr="008D1083">
        <w:t>interface Collection&lt;E&gt; extends Iterable&lt;E&gt;</w:t>
      </w:r>
    </w:p>
    <w:p w14:paraId="4E9821B8" w14:textId="77777777" w:rsidR="008D1083" w:rsidRDefault="008D1083" w:rsidP="008D1083">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8D1083" w14:paraId="1EE68227" w14:textId="77777777" w:rsidTr="00093028">
        <w:tc>
          <w:tcPr>
            <w:tcW w:w="8522" w:type="dxa"/>
            <w:shd w:val="clear" w:color="auto" w:fill="D9D9D9"/>
          </w:tcPr>
          <w:p w14:paraId="3D5271DA" w14:textId="2D5DA4E5" w:rsidR="008D1083" w:rsidRDefault="008D1083" w:rsidP="00415819">
            <w:pPr>
              <w:pStyle w:val="11"/>
              <w:framePr w:wrap="around" w:x="288" w:y="1"/>
              <w:rPr>
                <w:rFonts w:ascii="宋体" w:hAnsi="宋体"/>
              </w:rPr>
            </w:pPr>
            <w:r>
              <w:rPr>
                <w:rFonts w:hint="eastAsia"/>
              </w:rPr>
              <w:t>【建议】</w:t>
            </w:r>
            <w:r w:rsidRPr="008D1083">
              <w:rPr>
                <w:rFonts w:hint="eastAsia"/>
              </w:rPr>
              <w:t>如果使用到了设计模式，建议在类名中体现出具体模式。有利于阅读者快速理解架构设计思想</w:t>
            </w:r>
          </w:p>
        </w:tc>
      </w:tr>
    </w:tbl>
    <w:p w14:paraId="0C1BD05D" w14:textId="2C135D7B" w:rsidR="008D1083" w:rsidRPr="00E30DD5" w:rsidRDefault="008D1083" w:rsidP="008D1083">
      <w:pPr>
        <w:spacing w:before="100" w:after="100"/>
        <w:ind w:left="993" w:hanging="709"/>
        <w:rPr>
          <w:b/>
        </w:rPr>
      </w:pPr>
      <w:r w:rsidRPr="00D07EE3">
        <w:rPr>
          <w:rFonts w:hint="eastAsia"/>
          <w:b/>
        </w:rPr>
        <w:t>正例：</w:t>
      </w:r>
      <w:r w:rsidRPr="008D1083">
        <w:t xml:space="preserve">public class OrderFactory; </w:t>
      </w:r>
      <w:r>
        <w:t xml:space="preserve">/ </w:t>
      </w:r>
      <w:r w:rsidRPr="008D1083">
        <w:t>public class LoginProxy;</w:t>
      </w:r>
    </w:p>
    <w:p w14:paraId="22152A1F" w14:textId="40E6A7F2" w:rsidR="008D1083" w:rsidRPr="00E30DD5" w:rsidRDefault="008D1083" w:rsidP="008D1083">
      <w:pPr>
        <w:spacing w:before="100" w:after="100"/>
        <w:ind w:left="993" w:hanging="709"/>
      </w:pPr>
      <w:r>
        <w:rPr>
          <w:rFonts w:hint="eastAsia"/>
          <w:b/>
        </w:rPr>
        <w:t>反</w:t>
      </w:r>
      <w:r w:rsidRPr="00D07EE3">
        <w:rPr>
          <w:rFonts w:hint="eastAsia"/>
          <w:b/>
        </w:rPr>
        <w:t>例：</w:t>
      </w:r>
      <w:r w:rsidRPr="008D1083">
        <w:t>public class Order</w:t>
      </w:r>
      <w:r>
        <w:t>Helper</w:t>
      </w:r>
      <w:r w:rsidRPr="008D1083">
        <w:t xml:space="preserve">; </w:t>
      </w:r>
      <w:r>
        <w:t xml:space="preserve">/ </w:t>
      </w:r>
      <w:r w:rsidRPr="008D1083">
        <w:t>public class Login</w:t>
      </w:r>
      <w:r>
        <w:t>Utils</w:t>
      </w:r>
      <w:r w:rsidRPr="008D1083">
        <w:t>;</w:t>
      </w:r>
    </w:p>
    <w:p w14:paraId="6506A135" w14:textId="77777777" w:rsidR="00081A2C" w:rsidRPr="008D1083" w:rsidRDefault="00081A2C" w:rsidP="00D07EE3">
      <w:pPr>
        <w:spacing w:before="100" w:after="100"/>
        <w:ind w:left="993" w:hanging="709"/>
      </w:pPr>
    </w:p>
    <w:p w14:paraId="7C72483F" w14:textId="1AD3D051" w:rsidR="00216EB3" w:rsidRDefault="00216EB3" w:rsidP="009E61D5">
      <w:pPr>
        <w:pStyle w:val="2"/>
        <w:tabs>
          <w:tab w:val="left" w:pos="709"/>
        </w:tabs>
        <w:ind w:left="142" w:hanging="83"/>
      </w:pPr>
      <w:bookmarkStart w:id="41" w:name="_Toc491856631"/>
      <w:r>
        <w:rPr>
          <w:rFonts w:hint="eastAsia"/>
        </w:rPr>
        <w:t>方法</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9E61D5" w14:paraId="640DEB5B" w14:textId="77777777" w:rsidTr="00A577B9">
        <w:tc>
          <w:tcPr>
            <w:tcW w:w="8522" w:type="dxa"/>
            <w:shd w:val="clear" w:color="auto" w:fill="D9D9D9"/>
          </w:tcPr>
          <w:p w14:paraId="7136F2CF" w14:textId="0A683140" w:rsidR="009E61D5" w:rsidRDefault="009E61D5" w:rsidP="009E61D5">
            <w:pPr>
              <w:pStyle w:val="11"/>
              <w:framePr w:wrap="around" w:x="288" w:y="1"/>
              <w:rPr>
                <w:rFonts w:ascii="宋体" w:hAnsi="宋体"/>
              </w:rPr>
            </w:pPr>
            <w:r>
              <w:rPr>
                <w:rFonts w:hint="eastAsia"/>
              </w:rPr>
              <w:lastRenderedPageBreak/>
              <w:t>【规则】</w:t>
            </w:r>
            <w:r>
              <w:rPr>
                <w:rFonts w:ascii="宋体" w:hint="eastAsia"/>
              </w:rPr>
              <w:t>方法</w:t>
            </w:r>
            <w:r w:rsidRPr="008E0522">
              <w:rPr>
                <w:rFonts w:ascii="宋体" w:hint="eastAsia"/>
              </w:rPr>
              <w:t>名使用</w:t>
            </w:r>
            <w:r>
              <w:rPr>
                <w:rFonts w:ascii="宋体"/>
              </w:rPr>
              <w:t>low</w:t>
            </w:r>
            <w:r w:rsidRPr="008E0522">
              <w:rPr>
                <w:rFonts w:ascii="宋体" w:hint="eastAsia"/>
              </w:rPr>
              <w:t>erCamelCase风格，必须遵从驼峰形式</w:t>
            </w:r>
            <w:r>
              <w:rPr>
                <w:rFonts w:hint="eastAsia"/>
              </w:rPr>
              <w:t>。</w:t>
            </w:r>
          </w:p>
        </w:tc>
      </w:tr>
    </w:tbl>
    <w:p w14:paraId="050ADB27" w14:textId="64F23F7A" w:rsidR="009E61D5" w:rsidRPr="00E30DD5" w:rsidRDefault="009E61D5" w:rsidP="009E61D5">
      <w:pPr>
        <w:spacing w:before="100" w:after="100"/>
        <w:ind w:left="993" w:hanging="709"/>
        <w:rPr>
          <w:b/>
        </w:rPr>
      </w:pPr>
      <w:r w:rsidRPr="00D07EE3">
        <w:rPr>
          <w:rFonts w:hint="eastAsia"/>
          <w:b/>
        </w:rPr>
        <w:t>正例：</w:t>
      </w:r>
      <w:r>
        <w:t>m</w:t>
      </w:r>
      <w:r w:rsidRPr="008E0522">
        <w:t>arcoPolo</w:t>
      </w:r>
      <w:r>
        <w:t xml:space="preserve"> / x</w:t>
      </w:r>
      <w:r w:rsidRPr="008E0522">
        <w:t xml:space="preserve">mlService </w:t>
      </w:r>
    </w:p>
    <w:p w14:paraId="0C861986" w14:textId="0E88F9EF" w:rsidR="009E61D5" w:rsidRDefault="009E61D5" w:rsidP="009E61D5">
      <w:pPr>
        <w:spacing w:before="100" w:after="100"/>
        <w:ind w:left="993" w:hanging="709"/>
      </w:pPr>
      <w:r>
        <w:rPr>
          <w:rFonts w:hint="eastAsia"/>
          <w:b/>
        </w:rPr>
        <w:t>反</w:t>
      </w:r>
      <w:r w:rsidRPr="00D07EE3">
        <w:rPr>
          <w:rFonts w:hint="eastAsia"/>
          <w:b/>
        </w:rPr>
        <w:t>例：</w:t>
      </w:r>
      <w:r>
        <w:t>M</w:t>
      </w:r>
      <w:r w:rsidRPr="008E0522">
        <w:t>acroPolo /</w:t>
      </w:r>
      <w:r w:rsidRPr="009E61D5">
        <w:t xml:space="preserve"> </w:t>
      </w:r>
      <w:r>
        <w:t>X</w:t>
      </w:r>
      <w:r w:rsidRPr="008E0522">
        <w:t>mlService</w:t>
      </w:r>
    </w:p>
    <w:p w14:paraId="2F6433FC" w14:textId="77777777" w:rsidR="009E61D5" w:rsidRDefault="009E61D5" w:rsidP="009E61D5">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9E61D5" w14:paraId="7813700A" w14:textId="77777777" w:rsidTr="00A577B9">
        <w:tc>
          <w:tcPr>
            <w:tcW w:w="8522" w:type="dxa"/>
            <w:shd w:val="clear" w:color="auto" w:fill="D9D9D9"/>
          </w:tcPr>
          <w:p w14:paraId="343BE02A" w14:textId="77777777" w:rsidR="009E61D5" w:rsidRDefault="009E61D5" w:rsidP="00A577B9">
            <w:pPr>
              <w:pStyle w:val="11"/>
              <w:framePr w:wrap="around" w:x="288" w:y="1"/>
              <w:rPr>
                <w:rFonts w:ascii="宋体" w:hAnsi="宋体"/>
              </w:rPr>
            </w:pPr>
            <w:r>
              <w:rPr>
                <w:rFonts w:hint="eastAsia"/>
              </w:rPr>
              <w:t>【建议】如果</w:t>
            </w:r>
            <w:r>
              <w:rPr>
                <w:rFonts w:ascii="宋体" w:hint="eastAsia"/>
              </w:rPr>
              <w:t>方法表示</w:t>
            </w:r>
            <w:r>
              <w:rPr>
                <w:rFonts w:ascii="宋体"/>
              </w:rPr>
              <w:t>一个操作，</w:t>
            </w:r>
            <w:r>
              <w:rPr>
                <w:rFonts w:ascii="宋体" w:hint="eastAsia"/>
              </w:rPr>
              <w:t>因此</w:t>
            </w:r>
            <w:r>
              <w:rPr>
                <w:rFonts w:ascii="宋体"/>
              </w:rPr>
              <w:t>方法名格式为&lt;</w:t>
            </w:r>
            <w:r>
              <w:rPr>
                <w:rFonts w:ascii="宋体" w:hint="eastAsia"/>
              </w:rPr>
              <w:t>表示</w:t>
            </w:r>
            <w:r>
              <w:rPr>
                <w:rFonts w:ascii="宋体"/>
              </w:rPr>
              <w:t>操作的</w:t>
            </w:r>
            <w:r>
              <w:rPr>
                <w:rFonts w:ascii="宋体" w:hint="eastAsia"/>
              </w:rPr>
              <w:t>动词</w:t>
            </w:r>
            <w:r>
              <w:rPr>
                <w:rFonts w:ascii="宋体"/>
              </w:rPr>
              <w:t>&gt;</w:t>
            </w:r>
            <w:r>
              <w:rPr>
                <w:rFonts w:ascii="宋体" w:hint="eastAsia"/>
              </w:rPr>
              <w:t>[操作</w:t>
            </w:r>
            <w:r>
              <w:rPr>
                <w:rFonts w:ascii="宋体"/>
              </w:rPr>
              <w:t>对象</w:t>
            </w:r>
            <w:r>
              <w:rPr>
                <w:rFonts w:ascii="宋体" w:hint="eastAsia"/>
              </w:rPr>
              <w:t>][条件]</w:t>
            </w:r>
            <w:r>
              <w:rPr>
                <w:rFonts w:hint="eastAsia"/>
              </w:rPr>
              <w:t>。</w:t>
            </w:r>
            <w:r>
              <w:t>操作对象</w:t>
            </w:r>
            <w:r>
              <w:rPr>
                <w:rFonts w:hint="eastAsia"/>
              </w:rPr>
              <w:t>一般</w:t>
            </w:r>
            <w:r>
              <w:t>可以忽略</w:t>
            </w:r>
            <w:r>
              <w:rPr>
                <w:rFonts w:hint="eastAsia"/>
              </w:rPr>
              <w:t>，</w:t>
            </w:r>
            <w:r>
              <w:t>因为</w:t>
            </w:r>
            <w:r>
              <w:rPr>
                <w:rFonts w:hint="eastAsia"/>
              </w:rPr>
              <w:t>通常</w:t>
            </w:r>
            <w:r>
              <w:t>这个方法操作的对象就是方法所在的类</w:t>
            </w:r>
            <w:r>
              <w:rPr>
                <w:rFonts w:hint="eastAsia"/>
              </w:rPr>
              <w:t>。</w:t>
            </w:r>
          </w:p>
        </w:tc>
      </w:tr>
    </w:tbl>
    <w:p w14:paraId="0A3BD3E0" w14:textId="45C8474D" w:rsidR="009E61D5" w:rsidRPr="009E61D5" w:rsidRDefault="009E61D5" w:rsidP="009E61D5">
      <w:pPr>
        <w:spacing w:before="100" w:after="100"/>
        <w:ind w:left="993" w:hanging="709"/>
      </w:pPr>
      <w:r w:rsidRPr="00D07EE3">
        <w:rPr>
          <w:rFonts w:hint="eastAsia"/>
          <w:b/>
        </w:rPr>
        <w:t>正例：</w:t>
      </w:r>
      <w:r>
        <w:t>add / addAll / sort / deleteUserById</w:t>
      </w:r>
    </w:p>
    <w:p w14:paraId="62ABEEA3" w14:textId="77777777" w:rsidR="00624F30" w:rsidRPr="009E61D5" w:rsidRDefault="00624F30" w:rsidP="00216EB3">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D95A12" w14:paraId="541CA998" w14:textId="77777777" w:rsidTr="00093028">
        <w:tc>
          <w:tcPr>
            <w:tcW w:w="8522" w:type="dxa"/>
            <w:shd w:val="clear" w:color="auto" w:fill="D9D9D9"/>
          </w:tcPr>
          <w:p w14:paraId="79AF45FB" w14:textId="145273F1" w:rsidR="00D95A12" w:rsidRDefault="00D95A12" w:rsidP="00415819">
            <w:pPr>
              <w:pStyle w:val="11"/>
              <w:framePr w:wrap="around" w:x="288" w:y="1"/>
              <w:rPr>
                <w:rFonts w:ascii="宋体" w:hAnsi="宋体"/>
              </w:rPr>
            </w:pPr>
            <w:r>
              <w:rPr>
                <w:rFonts w:hint="eastAsia"/>
              </w:rPr>
              <w:t>【建议】服务端</w:t>
            </w:r>
            <w:r>
              <w:t>三层模型</w:t>
            </w:r>
            <w:r>
              <w:rPr>
                <w:rFonts w:hint="eastAsia"/>
              </w:rPr>
              <w:t>中</w:t>
            </w:r>
            <w:r>
              <w:t>的</w:t>
            </w:r>
            <w:r w:rsidRPr="008A0857">
              <w:rPr>
                <w:rFonts w:asciiTheme="minorEastAsia" w:eastAsiaTheme="minorEastAsia" w:hAnsiTheme="minorEastAsia"/>
              </w:rPr>
              <w:t>Resource/Service/DAO</w:t>
            </w:r>
            <w:r w:rsidR="00DA63AA">
              <w:rPr>
                <w:rFonts w:asciiTheme="minorEastAsia" w:eastAsiaTheme="minorEastAsia" w:hAnsiTheme="minorEastAsia" w:hint="eastAsia"/>
              </w:rPr>
              <w:t>基本是</w:t>
            </w:r>
            <w:r w:rsidR="00DA63AA">
              <w:rPr>
                <w:rFonts w:asciiTheme="minorEastAsia" w:eastAsiaTheme="minorEastAsia" w:hAnsiTheme="minorEastAsia"/>
              </w:rPr>
              <w:t>对资源的操作，命名规则</w:t>
            </w:r>
            <w:r w:rsidR="00624F30">
              <w:rPr>
                <w:rFonts w:asciiTheme="minorEastAsia" w:eastAsiaTheme="minorEastAsia" w:hAnsiTheme="minorEastAsia" w:hint="eastAsia"/>
              </w:rPr>
              <w:t>根据</w:t>
            </w:r>
            <w:r w:rsidR="00624F30">
              <w:rPr>
                <w:rFonts w:asciiTheme="minorEastAsia" w:eastAsiaTheme="minorEastAsia" w:hAnsiTheme="minorEastAsia"/>
              </w:rPr>
              <w:t>对资源的</w:t>
            </w:r>
            <w:r w:rsidR="00624F30">
              <w:rPr>
                <w:rFonts w:asciiTheme="minorEastAsia" w:eastAsiaTheme="minorEastAsia" w:hAnsiTheme="minorEastAsia" w:hint="eastAsia"/>
              </w:rPr>
              <w:t>增删</w:t>
            </w:r>
            <w:r w:rsidR="00624F30">
              <w:rPr>
                <w:rFonts w:asciiTheme="minorEastAsia" w:eastAsiaTheme="minorEastAsia" w:hAnsiTheme="minorEastAsia"/>
              </w:rPr>
              <w:t>改查操作</w:t>
            </w:r>
            <w:r w:rsidR="00DA63AA">
              <w:rPr>
                <w:rFonts w:asciiTheme="minorEastAsia" w:eastAsiaTheme="minorEastAsia" w:hAnsiTheme="minorEastAsia"/>
              </w:rPr>
              <w:t>归纳为</w:t>
            </w:r>
            <w:r w:rsidR="00DA63AA">
              <w:rPr>
                <w:rFonts w:asciiTheme="minorEastAsia" w:eastAsiaTheme="minorEastAsia" w:hAnsiTheme="minorEastAsia" w:hint="eastAsia"/>
              </w:rPr>
              <w:t>以下</w:t>
            </w:r>
            <w:r w:rsidR="00DA63AA">
              <w:rPr>
                <w:rFonts w:asciiTheme="minorEastAsia" w:eastAsiaTheme="minorEastAsia" w:hAnsiTheme="minorEastAsia"/>
              </w:rPr>
              <w:t>几种情况</w:t>
            </w:r>
            <w:r w:rsidR="00624F30">
              <w:rPr>
                <w:rFonts w:hint="eastAsia"/>
              </w:rPr>
              <w:t>：</w:t>
            </w:r>
          </w:p>
        </w:tc>
      </w:tr>
    </w:tbl>
    <w:p w14:paraId="31C4D86A" w14:textId="77777777" w:rsidR="008D1083" w:rsidRPr="004D2592" w:rsidRDefault="008D1083" w:rsidP="001F1495"/>
    <w:tbl>
      <w:tblPr>
        <w:tblStyle w:val="a5"/>
        <w:tblW w:w="0" w:type="auto"/>
        <w:tblInd w:w="279" w:type="dxa"/>
        <w:tblLook w:val="04A0" w:firstRow="1" w:lastRow="0" w:firstColumn="1" w:lastColumn="0" w:noHBand="0" w:noVBand="1"/>
      </w:tblPr>
      <w:tblGrid>
        <w:gridCol w:w="1843"/>
        <w:gridCol w:w="3543"/>
        <w:gridCol w:w="3119"/>
      </w:tblGrid>
      <w:tr w:rsidR="00DA63AA" w14:paraId="748EDA80" w14:textId="77777777" w:rsidTr="008827BB">
        <w:tc>
          <w:tcPr>
            <w:tcW w:w="1843" w:type="dxa"/>
            <w:shd w:val="clear" w:color="auto" w:fill="D9D9D9" w:themeFill="background1" w:themeFillShade="D9"/>
          </w:tcPr>
          <w:p w14:paraId="04637482" w14:textId="15B54CDB" w:rsidR="00DA63AA" w:rsidRDefault="00DA63AA" w:rsidP="00DA63AA">
            <w:pPr>
              <w:spacing w:before="100" w:after="100"/>
              <w:jc w:val="center"/>
            </w:pPr>
            <w:r>
              <w:rPr>
                <w:rFonts w:hint="eastAsia"/>
              </w:rPr>
              <w:t>操作</w:t>
            </w:r>
          </w:p>
        </w:tc>
        <w:tc>
          <w:tcPr>
            <w:tcW w:w="3543" w:type="dxa"/>
            <w:shd w:val="clear" w:color="auto" w:fill="D9D9D9" w:themeFill="background1" w:themeFillShade="D9"/>
          </w:tcPr>
          <w:p w14:paraId="767944D6" w14:textId="22CF0CB7" w:rsidR="00DA63AA" w:rsidRDefault="00DA63AA" w:rsidP="00DA63AA">
            <w:pPr>
              <w:spacing w:before="100" w:after="100"/>
              <w:jc w:val="center"/>
            </w:pPr>
            <w:r>
              <w:rPr>
                <w:rFonts w:hint="eastAsia"/>
              </w:rPr>
              <w:t>命名规则</w:t>
            </w:r>
          </w:p>
        </w:tc>
        <w:tc>
          <w:tcPr>
            <w:tcW w:w="3119" w:type="dxa"/>
            <w:shd w:val="clear" w:color="auto" w:fill="D9D9D9" w:themeFill="background1" w:themeFillShade="D9"/>
          </w:tcPr>
          <w:p w14:paraId="2552CCFD" w14:textId="30D505F4" w:rsidR="00DA63AA" w:rsidRDefault="00DA63AA" w:rsidP="00DA63AA">
            <w:pPr>
              <w:spacing w:before="100" w:after="100"/>
              <w:jc w:val="center"/>
            </w:pPr>
            <w:r>
              <w:rPr>
                <w:rFonts w:hint="eastAsia"/>
              </w:rPr>
              <w:t>正</w:t>
            </w:r>
            <w:r>
              <w:t>例</w:t>
            </w:r>
          </w:p>
        </w:tc>
      </w:tr>
      <w:tr w:rsidR="00DA63AA" w14:paraId="4D04569E" w14:textId="77777777" w:rsidTr="008827BB">
        <w:tc>
          <w:tcPr>
            <w:tcW w:w="1843" w:type="dxa"/>
          </w:tcPr>
          <w:p w14:paraId="2761637A" w14:textId="61B1CD63" w:rsidR="00DA63AA" w:rsidRDefault="00DA63AA" w:rsidP="00D07EE3">
            <w:pPr>
              <w:spacing w:before="100" w:after="100"/>
            </w:pPr>
            <w:r w:rsidRPr="00DA63AA">
              <w:rPr>
                <w:rFonts w:hint="eastAsia"/>
              </w:rPr>
              <w:t>获取单个对象</w:t>
            </w:r>
          </w:p>
        </w:tc>
        <w:tc>
          <w:tcPr>
            <w:tcW w:w="3543" w:type="dxa"/>
          </w:tcPr>
          <w:p w14:paraId="5E320647" w14:textId="61476E4D" w:rsidR="00DA63AA" w:rsidRDefault="00DA63AA" w:rsidP="00D07EE3">
            <w:pPr>
              <w:spacing w:before="100" w:after="100"/>
            </w:pPr>
            <w:r w:rsidRPr="00DA63AA">
              <w:rPr>
                <w:rFonts w:hint="eastAsia"/>
              </w:rPr>
              <w:t>用</w:t>
            </w:r>
            <w:r w:rsidRPr="00DA63AA">
              <w:rPr>
                <w:rFonts w:hint="eastAsia"/>
              </w:rPr>
              <w:t>get/find</w:t>
            </w:r>
            <w:r w:rsidRPr="00DA63AA">
              <w:rPr>
                <w:rFonts w:hint="eastAsia"/>
              </w:rPr>
              <w:t>做前缀</w:t>
            </w:r>
          </w:p>
        </w:tc>
        <w:tc>
          <w:tcPr>
            <w:tcW w:w="3119" w:type="dxa"/>
          </w:tcPr>
          <w:p w14:paraId="4027AC28" w14:textId="377EC9F7" w:rsidR="00DA63AA" w:rsidRDefault="00DA63AA" w:rsidP="00DA63AA">
            <w:pPr>
              <w:spacing w:before="100" w:after="100"/>
            </w:pPr>
            <w:r>
              <w:t>fineOne / getUserById</w:t>
            </w:r>
          </w:p>
        </w:tc>
      </w:tr>
      <w:tr w:rsidR="00DA63AA" w14:paraId="2908A654" w14:textId="77777777" w:rsidTr="008827BB">
        <w:tc>
          <w:tcPr>
            <w:tcW w:w="1843" w:type="dxa"/>
          </w:tcPr>
          <w:p w14:paraId="3A7BCE4E" w14:textId="64B898DD" w:rsidR="00DA63AA" w:rsidRDefault="00DA63AA" w:rsidP="00D07EE3">
            <w:pPr>
              <w:spacing w:before="100" w:after="100"/>
            </w:pPr>
            <w:r w:rsidRPr="00DA63AA">
              <w:rPr>
                <w:rFonts w:hint="eastAsia"/>
              </w:rPr>
              <w:t>获取多个对象</w:t>
            </w:r>
          </w:p>
        </w:tc>
        <w:tc>
          <w:tcPr>
            <w:tcW w:w="3543" w:type="dxa"/>
          </w:tcPr>
          <w:p w14:paraId="7FFED4F8" w14:textId="2AE3B4A6" w:rsidR="00DA63AA" w:rsidRDefault="00DA63AA" w:rsidP="00D07EE3">
            <w:pPr>
              <w:spacing w:before="100" w:after="100"/>
            </w:pPr>
            <w:r>
              <w:rPr>
                <w:rFonts w:hint="eastAsia"/>
              </w:rPr>
              <w:t>1</w:t>
            </w:r>
            <w:r>
              <w:rPr>
                <w:rFonts w:hint="eastAsia"/>
              </w:rPr>
              <w:t>、</w:t>
            </w:r>
            <w:r w:rsidRPr="00DA63AA">
              <w:rPr>
                <w:rFonts w:hint="eastAsia"/>
              </w:rPr>
              <w:t>用</w:t>
            </w:r>
            <w:r w:rsidRPr="00DA63AA">
              <w:rPr>
                <w:rFonts w:hint="eastAsia"/>
              </w:rPr>
              <w:t>list</w:t>
            </w:r>
            <w:r>
              <w:rPr>
                <w:rFonts w:hint="eastAsia"/>
              </w:rPr>
              <w:t>做前缀</w:t>
            </w:r>
          </w:p>
          <w:p w14:paraId="3AA6572F" w14:textId="08B761D3" w:rsidR="00DA63AA" w:rsidRDefault="00DA63AA" w:rsidP="00D07EE3">
            <w:pPr>
              <w:spacing w:before="100" w:after="100"/>
            </w:pPr>
            <w:r>
              <w:rPr>
                <w:rFonts w:hint="eastAsia"/>
              </w:rPr>
              <w:t>2</w:t>
            </w:r>
            <w:r>
              <w:t>、</w:t>
            </w:r>
            <w:r w:rsidRPr="00DA63AA">
              <w:rPr>
                <w:rFonts w:hint="eastAsia"/>
              </w:rPr>
              <w:t>或者使用</w:t>
            </w:r>
            <w:r w:rsidRPr="00DA63AA">
              <w:rPr>
                <w:rFonts w:hint="eastAsia"/>
              </w:rPr>
              <w:t>get/find</w:t>
            </w:r>
            <w:r w:rsidRPr="00DA63AA">
              <w:rPr>
                <w:rFonts w:hint="eastAsia"/>
              </w:rPr>
              <w:t>前缀并且复数的名词结尾</w:t>
            </w:r>
          </w:p>
        </w:tc>
        <w:tc>
          <w:tcPr>
            <w:tcW w:w="3119" w:type="dxa"/>
          </w:tcPr>
          <w:p w14:paraId="34643765" w14:textId="77777777" w:rsidR="00DA63AA" w:rsidRDefault="00DA63AA" w:rsidP="00D07EE3">
            <w:pPr>
              <w:spacing w:before="100" w:after="100"/>
            </w:pPr>
            <w:r>
              <w:t>listUsers / list</w:t>
            </w:r>
          </w:p>
          <w:p w14:paraId="1A6B7F8B" w14:textId="426000B4" w:rsidR="00DA63AA" w:rsidRDefault="00DA63AA" w:rsidP="00D07EE3">
            <w:pPr>
              <w:spacing w:before="100" w:after="100"/>
            </w:pPr>
            <w:r>
              <w:t>getUsersByName / getUsers</w:t>
            </w:r>
          </w:p>
        </w:tc>
      </w:tr>
      <w:tr w:rsidR="00DA63AA" w14:paraId="5954EE11" w14:textId="77777777" w:rsidTr="008827BB">
        <w:tc>
          <w:tcPr>
            <w:tcW w:w="1843" w:type="dxa"/>
          </w:tcPr>
          <w:p w14:paraId="141C5B63" w14:textId="2A4E10D1" w:rsidR="00DA63AA" w:rsidRPr="00DA63AA" w:rsidRDefault="00DA63AA" w:rsidP="00D07EE3">
            <w:pPr>
              <w:spacing w:before="100" w:after="100"/>
            </w:pPr>
            <w:r w:rsidRPr="00DA63AA">
              <w:rPr>
                <w:rFonts w:hint="eastAsia"/>
              </w:rPr>
              <w:t>获取统计值</w:t>
            </w:r>
          </w:p>
        </w:tc>
        <w:tc>
          <w:tcPr>
            <w:tcW w:w="3543" w:type="dxa"/>
          </w:tcPr>
          <w:p w14:paraId="1EEA9E4A" w14:textId="62645C3C" w:rsidR="00DA63AA" w:rsidRDefault="00DA63AA" w:rsidP="00D07EE3">
            <w:pPr>
              <w:spacing w:before="100" w:after="100"/>
            </w:pPr>
            <w:r>
              <w:rPr>
                <w:rFonts w:hint="eastAsia"/>
              </w:rPr>
              <w:t>用</w:t>
            </w:r>
            <w:r>
              <w:t>count</w:t>
            </w:r>
            <w:r>
              <w:t>做前缀</w:t>
            </w:r>
          </w:p>
        </w:tc>
        <w:tc>
          <w:tcPr>
            <w:tcW w:w="3119" w:type="dxa"/>
          </w:tcPr>
          <w:p w14:paraId="29C72EA3" w14:textId="3D37E73B" w:rsidR="00DA63AA" w:rsidRDefault="00DA63AA" w:rsidP="00D07EE3">
            <w:pPr>
              <w:spacing w:before="100" w:after="100"/>
            </w:pPr>
            <w:r>
              <w:t>countBy</w:t>
            </w:r>
            <w:r w:rsidR="00624F30">
              <w:t>Name</w:t>
            </w:r>
          </w:p>
        </w:tc>
      </w:tr>
      <w:tr w:rsidR="00624F30" w14:paraId="1382F358" w14:textId="77777777" w:rsidTr="008827BB">
        <w:tc>
          <w:tcPr>
            <w:tcW w:w="1843" w:type="dxa"/>
          </w:tcPr>
          <w:p w14:paraId="3C2B93B7" w14:textId="0642B3FE" w:rsidR="00624F30" w:rsidRPr="00DA63AA" w:rsidRDefault="00624F30" w:rsidP="00D07EE3">
            <w:pPr>
              <w:spacing w:before="100" w:after="100"/>
            </w:pPr>
            <w:r w:rsidRPr="00624F30">
              <w:rPr>
                <w:rFonts w:hint="eastAsia"/>
              </w:rPr>
              <w:t>插入</w:t>
            </w:r>
          </w:p>
        </w:tc>
        <w:tc>
          <w:tcPr>
            <w:tcW w:w="3543" w:type="dxa"/>
          </w:tcPr>
          <w:p w14:paraId="6ECEA467" w14:textId="1505E638" w:rsidR="00624F30" w:rsidRDefault="00624F30" w:rsidP="00D07EE3">
            <w:pPr>
              <w:spacing w:before="100" w:after="100"/>
            </w:pPr>
            <w:r>
              <w:rPr>
                <w:rFonts w:hint="eastAsia"/>
              </w:rPr>
              <w:t>用</w:t>
            </w:r>
            <w:r w:rsidRPr="00624F30">
              <w:rPr>
                <w:rFonts w:hint="eastAsia"/>
              </w:rPr>
              <w:t>save</w:t>
            </w:r>
            <w:r w:rsidRPr="00624F30">
              <w:rPr>
                <w:rFonts w:hint="eastAsia"/>
              </w:rPr>
              <w:t>或</w:t>
            </w:r>
            <w:r w:rsidRPr="00624F30">
              <w:rPr>
                <w:rFonts w:hint="eastAsia"/>
              </w:rPr>
              <w:t>insert</w:t>
            </w:r>
            <w:r w:rsidRPr="00624F30">
              <w:rPr>
                <w:rFonts w:hint="eastAsia"/>
              </w:rPr>
              <w:t>做前缀</w:t>
            </w:r>
          </w:p>
        </w:tc>
        <w:tc>
          <w:tcPr>
            <w:tcW w:w="3119" w:type="dxa"/>
          </w:tcPr>
          <w:p w14:paraId="0885E3DB" w14:textId="7442B28D" w:rsidR="00624F30" w:rsidRDefault="00624F30" w:rsidP="00D07EE3">
            <w:pPr>
              <w:spacing w:before="100" w:after="100"/>
            </w:pPr>
            <w:r>
              <w:t>save</w:t>
            </w:r>
          </w:p>
        </w:tc>
      </w:tr>
      <w:tr w:rsidR="00624F30" w14:paraId="12CD3C8A" w14:textId="77777777" w:rsidTr="008827BB">
        <w:tc>
          <w:tcPr>
            <w:tcW w:w="1843" w:type="dxa"/>
          </w:tcPr>
          <w:p w14:paraId="20E11FA1" w14:textId="6698406A" w:rsidR="00624F30" w:rsidRPr="00624F30" w:rsidRDefault="00624F30" w:rsidP="00D07EE3">
            <w:pPr>
              <w:spacing w:before="100" w:after="100"/>
            </w:pPr>
            <w:r w:rsidRPr="00624F30">
              <w:rPr>
                <w:rFonts w:asciiTheme="minorEastAsia" w:eastAsiaTheme="minorEastAsia" w:hAnsiTheme="minorEastAsia" w:hint="eastAsia"/>
              </w:rPr>
              <w:t>删除</w:t>
            </w:r>
          </w:p>
        </w:tc>
        <w:tc>
          <w:tcPr>
            <w:tcW w:w="3543" w:type="dxa"/>
          </w:tcPr>
          <w:p w14:paraId="77872C64" w14:textId="5CB8E52D" w:rsidR="00624F30" w:rsidRPr="00624F30" w:rsidRDefault="00624F30" w:rsidP="00D07EE3">
            <w:pPr>
              <w:spacing w:before="100" w:after="100"/>
            </w:pPr>
            <w:r w:rsidRPr="00624F30">
              <w:rPr>
                <w:rFonts w:hint="eastAsia"/>
              </w:rPr>
              <w:t>用</w:t>
            </w:r>
            <w:r w:rsidRPr="00624F30">
              <w:rPr>
                <w:rFonts w:hint="eastAsia"/>
              </w:rPr>
              <w:t>remove</w:t>
            </w:r>
            <w:r w:rsidRPr="00624F30">
              <w:rPr>
                <w:rFonts w:hint="eastAsia"/>
              </w:rPr>
              <w:t>或</w:t>
            </w:r>
            <w:r w:rsidRPr="00624F30">
              <w:rPr>
                <w:rFonts w:hint="eastAsia"/>
              </w:rPr>
              <w:t>delete</w:t>
            </w:r>
            <w:r w:rsidRPr="00624F30">
              <w:rPr>
                <w:rFonts w:hint="eastAsia"/>
              </w:rPr>
              <w:t>做前缀</w:t>
            </w:r>
          </w:p>
        </w:tc>
        <w:tc>
          <w:tcPr>
            <w:tcW w:w="3119" w:type="dxa"/>
          </w:tcPr>
          <w:p w14:paraId="17BEEE6B" w14:textId="1D749965" w:rsidR="00624F30" w:rsidRPr="00624F30" w:rsidRDefault="00624F30" w:rsidP="00624F30">
            <w:pPr>
              <w:spacing w:before="100" w:after="100"/>
            </w:pPr>
            <w:r w:rsidRPr="00624F30">
              <w:rPr>
                <w:rFonts w:hint="eastAsia"/>
              </w:rPr>
              <w:t xml:space="preserve">removeAll / </w:t>
            </w:r>
            <w:r w:rsidRPr="00624F30">
              <w:t>deleteByName</w:t>
            </w:r>
          </w:p>
        </w:tc>
      </w:tr>
      <w:tr w:rsidR="00624F30" w14:paraId="791CF814" w14:textId="77777777" w:rsidTr="008827BB">
        <w:tc>
          <w:tcPr>
            <w:tcW w:w="1843" w:type="dxa"/>
          </w:tcPr>
          <w:p w14:paraId="73690D23" w14:textId="67661884" w:rsidR="00624F30" w:rsidRPr="00624F30" w:rsidRDefault="00624F30" w:rsidP="00D07EE3">
            <w:pPr>
              <w:spacing w:before="100" w:after="100"/>
              <w:rPr>
                <w:rFonts w:asciiTheme="minorEastAsia" w:eastAsiaTheme="minorEastAsia" w:hAnsiTheme="minorEastAsia"/>
              </w:rPr>
            </w:pPr>
            <w:r w:rsidRPr="00624F30">
              <w:rPr>
                <w:rFonts w:asciiTheme="minorEastAsia" w:eastAsiaTheme="minorEastAsia" w:hAnsiTheme="minorEastAsia" w:hint="eastAsia"/>
              </w:rPr>
              <w:t>修改</w:t>
            </w:r>
          </w:p>
        </w:tc>
        <w:tc>
          <w:tcPr>
            <w:tcW w:w="3543" w:type="dxa"/>
          </w:tcPr>
          <w:p w14:paraId="2029EB1B" w14:textId="582A83E2" w:rsidR="00624F30" w:rsidRPr="00624F30" w:rsidRDefault="00624F30" w:rsidP="00D07EE3">
            <w:pPr>
              <w:spacing w:before="100" w:after="100"/>
            </w:pPr>
            <w:r w:rsidRPr="00624F30">
              <w:rPr>
                <w:rFonts w:hint="eastAsia"/>
              </w:rPr>
              <w:t>用</w:t>
            </w:r>
            <w:r w:rsidRPr="00624F30">
              <w:rPr>
                <w:rFonts w:hint="eastAsia"/>
              </w:rPr>
              <w:t>update</w:t>
            </w:r>
            <w:r w:rsidRPr="00624F30">
              <w:rPr>
                <w:rFonts w:hint="eastAsia"/>
              </w:rPr>
              <w:t>做前缀</w:t>
            </w:r>
          </w:p>
        </w:tc>
        <w:tc>
          <w:tcPr>
            <w:tcW w:w="3119" w:type="dxa"/>
          </w:tcPr>
          <w:p w14:paraId="032D3A29" w14:textId="721253E2" w:rsidR="00624F30" w:rsidRPr="00624F30" w:rsidRDefault="00624F30" w:rsidP="00D07EE3">
            <w:pPr>
              <w:spacing w:before="100" w:after="100"/>
            </w:pPr>
            <w:r w:rsidRPr="00624F30">
              <w:rPr>
                <w:rFonts w:hint="eastAsia"/>
              </w:rPr>
              <w:t>update</w:t>
            </w:r>
          </w:p>
        </w:tc>
      </w:tr>
    </w:tbl>
    <w:p w14:paraId="59057141" w14:textId="6FB75F13" w:rsidR="00624F30" w:rsidRDefault="00624F30" w:rsidP="00624F30">
      <w:pPr>
        <w:spacing w:before="100" w:after="100"/>
        <w:ind w:left="993" w:hanging="709"/>
      </w:pPr>
      <w:r w:rsidRPr="00624F30">
        <w:rPr>
          <w:rFonts w:hint="eastAsia"/>
          <w:b/>
        </w:rPr>
        <w:t>说明</w:t>
      </w:r>
      <w:r w:rsidRPr="00624F30">
        <w:rPr>
          <w:b/>
        </w:rPr>
        <w:t>：</w:t>
      </w:r>
      <w:r w:rsidRPr="00624F30">
        <w:t>Spring Data JPA</w:t>
      </w:r>
      <w:r w:rsidRPr="00624F30">
        <w:t>的</w:t>
      </w:r>
      <w:r w:rsidRPr="00624F30">
        <w:t>DAO</w:t>
      </w:r>
      <w:r w:rsidRPr="00624F30">
        <w:rPr>
          <w:rFonts w:hint="eastAsia"/>
        </w:rPr>
        <w:t>层</w:t>
      </w:r>
      <w:r w:rsidRPr="00624F30">
        <w:t>（</w:t>
      </w:r>
      <w:r w:rsidRPr="00624F30">
        <w:rPr>
          <w:rFonts w:hint="eastAsia"/>
        </w:rPr>
        <w:t>R</w:t>
      </w:r>
      <w:r w:rsidRPr="00624F30">
        <w:t>epository</w:t>
      </w:r>
      <w:r w:rsidRPr="00624F30">
        <w:t>）</w:t>
      </w:r>
      <w:r w:rsidRPr="00624F30">
        <w:rPr>
          <w:rFonts w:hint="eastAsia"/>
        </w:rPr>
        <w:t>有</w:t>
      </w:r>
      <w:r>
        <w:rPr>
          <w:rFonts w:hint="eastAsia"/>
        </w:rPr>
        <w:t>比</w:t>
      </w:r>
      <w:r>
        <w:t>上</w:t>
      </w:r>
      <w:r>
        <w:rPr>
          <w:rFonts w:hint="eastAsia"/>
        </w:rPr>
        <w:t>表更为详细</w:t>
      </w:r>
      <w:r w:rsidRPr="00624F30">
        <w:t>的命名规则</w:t>
      </w:r>
      <w:r w:rsidRPr="00624F30">
        <w:rPr>
          <w:rFonts w:hint="eastAsia"/>
        </w:rPr>
        <w:t>，</w:t>
      </w:r>
      <w:r w:rsidRPr="00624F30">
        <w:t>请参考</w:t>
      </w:r>
      <w:r w:rsidRPr="00624F30">
        <w:t>Repository</w:t>
      </w:r>
      <w:r w:rsidRPr="00624F30">
        <w:t>的接口</w:t>
      </w:r>
      <w:r w:rsidRPr="00624F30">
        <w:rPr>
          <w:rFonts w:hint="eastAsia"/>
        </w:rPr>
        <w:t>定义</w:t>
      </w:r>
      <w:r w:rsidRPr="00624F30">
        <w:t>。</w:t>
      </w:r>
    </w:p>
    <w:p w14:paraId="58B380E1" w14:textId="77777777" w:rsidR="00A300A2" w:rsidRPr="00624F30" w:rsidRDefault="00A300A2" w:rsidP="00624F30">
      <w:pPr>
        <w:spacing w:before="100" w:after="100"/>
        <w:ind w:left="993" w:hanging="709"/>
        <w:rPr>
          <w:b/>
        </w:rPr>
      </w:pPr>
    </w:p>
    <w:p w14:paraId="25908F28" w14:textId="17318326" w:rsidR="004C5391" w:rsidRDefault="004C5391" w:rsidP="009F7A41">
      <w:pPr>
        <w:pStyle w:val="2"/>
        <w:tabs>
          <w:tab w:val="left" w:pos="709"/>
        </w:tabs>
        <w:ind w:left="142" w:hanging="83"/>
      </w:pPr>
      <w:bookmarkStart w:id="42" w:name="_Toc491856632"/>
      <w:r>
        <w:rPr>
          <w:rFonts w:hint="eastAsia"/>
        </w:rPr>
        <w:t>常量</w:t>
      </w:r>
      <w:r>
        <w:t>和</w:t>
      </w:r>
      <w:r>
        <w:rPr>
          <w:rFonts w:hint="eastAsia"/>
        </w:rPr>
        <w:t>变量</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A577B9" w14:paraId="25918283" w14:textId="77777777" w:rsidTr="00A577B9">
        <w:tc>
          <w:tcPr>
            <w:tcW w:w="8522" w:type="dxa"/>
            <w:shd w:val="clear" w:color="auto" w:fill="D9D9D9"/>
          </w:tcPr>
          <w:p w14:paraId="7978ACFE" w14:textId="4552DBBB" w:rsidR="00A577B9" w:rsidRDefault="00A577B9" w:rsidP="00A577B9">
            <w:pPr>
              <w:pStyle w:val="11"/>
              <w:framePr w:wrap="around" w:x="288" w:y="1"/>
              <w:rPr>
                <w:rFonts w:ascii="宋体" w:hAnsi="宋体"/>
              </w:rPr>
            </w:pPr>
            <w:r>
              <w:rPr>
                <w:rFonts w:hint="eastAsia"/>
              </w:rPr>
              <w:t>【规则】</w:t>
            </w:r>
            <w:r>
              <w:rPr>
                <w:rFonts w:ascii="宋体" w:hint="eastAsia"/>
              </w:rPr>
              <w:t>变量</w:t>
            </w:r>
            <w:r w:rsidRPr="008E0522">
              <w:rPr>
                <w:rFonts w:ascii="宋体" w:hint="eastAsia"/>
              </w:rPr>
              <w:t>名使用</w:t>
            </w:r>
            <w:r>
              <w:rPr>
                <w:rFonts w:ascii="宋体"/>
              </w:rPr>
              <w:t>low</w:t>
            </w:r>
            <w:r w:rsidRPr="008E0522">
              <w:rPr>
                <w:rFonts w:ascii="宋体" w:hint="eastAsia"/>
              </w:rPr>
              <w:t>erCamelCase风格，必须遵从驼峰形式</w:t>
            </w:r>
            <w:r>
              <w:rPr>
                <w:rFonts w:hint="eastAsia"/>
              </w:rPr>
              <w:t>。</w:t>
            </w:r>
          </w:p>
        </w:tc>
      </w:tr>
    </w:tbl>
    <w:p w14:paraId="5A48A757" w14:textId="77777777" w:rsidR="00A577B9" w:rsidRPr="00E30DD5" w:rsidRDefault="00A577B9" w:rsidP="00A577B9">
      <w:pPr>
        <w:spacing w:before="100" w:after="100"/>
        <w:ind w:left="993" w:hanging="709"/>
        <w:rPr>
          <w:b/>
        </w:rPr>
      </w:pPr>
      <w:r w:rsidRPr="00D07EE3">
        <w:rPr>
          <w:rFonts w:hint="eastAsia"/>
          <w:b/>
        </w:rPr>
        <w:t>正例：</w:t>
      </w:r>
      <w:r>
        <w:t>m</w:t>
      </w:r>
      <w:r w:rsidRPr="008E0522">
        <w:t>arcoPolo</w:t>
      </w:r>
      <w:r>
        <w:t xml:space="preserve"> / x</w:t>
      </w:r>
      <w:r w:rsidRPr="008E0522">
        <w:t xml:space="preserve">mlService </w:t>
      </w:r>
    </w:p>
    <w:p w14:paraId="3048A6F3" w14:textId="77777777" w:rsidR="00A577B9" w:rsidRDefault="00A577B9" w:rsidP="00A577B9">
      <w:pPr>
        <w:spacing w:before="100" w:after="100"/>
        <w:ind w:left="993" w:hanging="709"/>
      </w:pPr>
      <w:r>
        <w:rPr>
          <w:rFonts w:hint="eastAsia"/>
          <w:b/>
        </w:rPr>
        <w:t>反</w:t>
      </w:r>
      <w:r w:rsidRPr="00D07EE3">
        <w:rPr>
          <w:rFonts w:hint="eastAsia"/>
          <w:b/>
        </w:rPr>
        <w:t>例：</w:t>
      </w:r>
      <w:r>
        <w:t>M</w:t>
      </w:r>
      <w:r w:rsidRPr="008E0522">
        <w:t>acroPolo /</w:t>
      </w:r>
      <w:r w:rsidRPr="009E61D5">
        <w:t xml:space="preserve"> </w:t>
      </w:r>
      <w:r>
        <w:t>X</w:t>
      </w:r>
      <w:r w:rsidRPr="008E0522">
        <w:t>mlService</w:t>
      </w:r>
    </w:p>
    <w:p w14:paraId="34B406E1" w14:textId="77777777" w:rsidR="00A577B9" w:rsidRPr="00A577B9" w:rsidRDefault="00A577B9" w:rsidP="00A577B9">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4C5391" w14:paraId="2464C0B7" w14:textId="77777777" w:rsidTr="00093028">
        <w:tc>
          <w:tcPr>
            <w:tcW w:w="8522" w:type="dxa"/>
            <w:shd w:val="clear" w:color="auto" w:fill="D9D9D9"/>
          </w:tcPr>
          <w:p w14:paraId="35D0C00F" w14:textId="27647304" w:rsidR="004C5391" w:rsidRDefault="004C5391" w:rsidP="00C4085E">
            <w:pPr>
              <w:pStyle w:val="11"/>
              <w:framePr w:wrap="around" w:x="288" w:y="1"/>
              <w:rPr>
                <w:rFonts w:ascii="宋体" w:hAnsi="宋体"/>
              </w:rPr>
            </w:pPr>
            <w:r>
              <w:rPr>
                <w:rFonts w:hint="eastAsia"/>
              </w:rPr>
              <w:t>【</w:t>
            </w:r>
            <w:r w:rsidR="00862AC2">
              <w:rPr>
                <w:rFonts w:hint="eastAsia"/>
              </w:rPr>
              <w:t>规则</w:t>
            </w:r>
            <w:r>
              <w:rPr>
                <w:rFonts w:hint="eastAsia"/>
              </w:rPr>
              <w:t>】</w:t>
            </w:r>
            <w:r w:rsidR="00C4085E">
              <w:rPr>
                <w:rFonts w:hint="eastAsia"/>
              </w:rPr>
              <w:t>常量命名全部大写，单词间用下划线隔开</w:t>
            </w:r>
            <w:r>
              <w:rPr>
                <w:rFonts w:hint="eastAsia"/>
              </w:rPr>
              <w:t>。</w:t>
            </w:r>
          </w:p>
        </w:tc>
      </w:tr>
    </w:tbl>
    <w:p w14:paraId="4841E7F9" w14:textId="0E48113E" w:rsidR="004C5391" w:rsidRDefault="004C5391" w:rsidP="004C5391">
      <w:pPr>
        <w:spacing w:before="100" w:after="100"/>
        <w:ind w:left="993" w:hanging="709"/>
        <w:rPr>
          <w:rFonts w:asciiTheme="minorEastAsia" w:eastAsiaTheme="minorEastAsia" w:hAnsiTheme="minorEastAsia"/>
        </w:rPr>
      </w:pPr>
      <w:r w:rsidRPr="00D07EE3">
        <w:rPr>
          <w:rFonts w:hint="eastAsia"/>
          <w:b/>
        </w:rPr>
        <w:lastRenderedPageBreak/>
        <w:t>正例：</w:t>
      </w:r>
      <w:r w:rsidRPr="004C5391">
        <w:t>MAX_STOCK_COUNT</w:t>
      </w:r>
    </w:p>
    <w:p w14:paraId="6B247681" w14:textId="0E8EA2F5" w:rsidR="004C5391" w:rsidRDefault="004C5391" w:rsidP="004C5391">
      <w:pPr>
        <w:spacing w:before="100" w:after="100"/>
        <w:ind w:left="993" w:hanging="709"/>
      </w:pPr>
      <w:r>
        <w:rPr>
          <w:rFonts w:hint="eastAsia"/>
          <w:b/>
        </w:rPr>
        <w:t>反</w:t>
      </w:r>
      <w:r w:rsidRPr="00D07EE3">
        <w:rPr>
          <w:rFonts w:hint="eastAsia"/>
          <w:b/>
        </w:rPr>
        <w:t>例：</w:t>
      </w:r>
      <w:r>
        <w:t>MAX</w:t>
      </w:r>
      <w:r w:rsidRPr="004C5391">
        <w:t>_COUNT</w:t>
      </w:r>
    </w:p>
    <w:p w14:paraId="59CAF2B3" w14:textId="77777777" w:rsidR="005E2EB0" w:rsidRDefault="005E2EB0" w:rsidP="004C5391">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0B5CCE" w14:paraId="000D8559" w14:textId="77777777" w:rsidTr="00A577B9">
        <w:tc>
          <w:tcPr>
            <w:tcW w:w="8522" w:type="dxa"/>
            <w:shd w:val="clear" w:color="auto" w:fill="D9D9D9"/>
          </w:tcPr>
          <w:p w14:paraId="2E6F549B" w14:textId="67974A4F" w:rsidR="000B5CCE" w:rsidRDefault="000B5CCE" w:rsidP="005B1714">
            <w:pPr>
              <w:pStyle w:val="11"/>
              <w:framePr w:wrap="around" w:x="288" w:y="1"/>
              <w:rPr>
                <w:rFonts w:ascii="宋体" w:hAnsi="宋体"/>
              </w:rPr>
            </w:pPr>
            <w:r>
              <w:rPr>
                <w:rFonts w:hint="eastAsia"/>
              </w:rPr>
              <w:t>【规则】</w:t>
            </w:r>
            <w:r w:rsidR="005B1714">
              <w:t>集合</w:t>
            </w:r>
            <w:r w:rsidR="005B1714">
              <w:rPr>
                <w:rFonts w:hint="eastAsia"/>
              </w:rPr>
              <w:t>数据</w:t>
            </w:r>
            <w:r w:rsidR="005B1714">
              <w:t>类型的</w:t>
            </w:r>
            <w:r w:rsidR="005B1714">
              <w:rPr>
                <w:rFonts w:hint="eastAsia"/>
              </w:rPr>
              <w:t>常量</w:t>
            </w:r>
            <w:r w:rsidR="005B1714">
              <w:rPr>
                <w:rFonts w:hint="eastAsia"/>
              </w:rPr>
              <w:t>/</w:t>
            </w:r>
            <w:r w:rsidR="005B1714">
              <w:t>变量</w:t>
            </w:r>
            <w:r w:rsidR="005B1714">
              <w:rPr>
                <w:rFonts w:hint="eastAsia"/>
              </w:rPr>
              <w:t>名必须</w:t>
            </w:r>
            <w:r w:rsidR="005B1714">
              <w:t>是</w:t>
            </w:r>
            <w:r w:rsidR="005B1714">
              <w:rPr>
                <w:rFonts w:hint="eastAsia"/>
              </w:rPr>
              <w:t>名词</w:t>
            </w:r>
            <w:r w:rsidR="005B1714">
              <w:t>的复数形式，非集合数据类型</w:t>
            </w:r>
            <w:r w:rsidR="005B1714">
              <w:rPr>
                <w:rFonts w:hint="eastAsia"/>
              </w:rPr>
              <w:t>的常量</w:t>
            </w:r>
            <w:r w:rsidR="005B1714">
              <w:rPr>
                <w:rFonts w:hint="eastAsia"/>
              </w:rPr>
              <w:t>/</w:t>
            </w:r>
            <w:r w:rsidR="005B1714">
              <w:t>变量</w:t>
            </w:r>
            <w:r w:rsidR="005B1714">
              <w:rPr>
                <w:rFonts w:hint="eastAsia"/>
              </w:rPr>
              <w:t>名则</w:t>
            </w:r>
            <w:r w:rsidR="005B1714">
              <w:t>为名词的单数形式</w:t>
            </w:r>
            <w:r>
              <w:rPr>
                <w:rFonts w:hint="eastAsia"/>
              </w:rPr>
              <w:t>。</w:t>
            </w:r>
          </w:p>
        </w:tc>
      </w:tr>
    </w:tbl>
    <w:p w14:paraId="21C152F1" w14:textId="18C9C174" w:rsidR="000B5CCE" w:rsidRDefault="000B5CCE" w:rsidP="000B5CCE">
      <w:pPr>
        <w:spacing w:before="100" w:after="100"/>
        <w:ind w:left="993" w:hanging="709"/>
        <w:rPr>
          <w:rFonts w:asciiTheme="minorEastAsia" w:eastAsiaTheme="minorEastAsia" w:hAnsiTheme="minorEastAsia"/>
        </w:rPr>
      </w:pPr>
      <w:r w:rsidRPr="00D07EE3">
        <w:rPr>
          <w:rFonts w:hint="eastAsia"/>
          <w:b/>
        </w:rPr>
        <w:t>正例：</w:t>
      </w:r>
      <w:r w:rsidR="005B1714">
        <w:t>int customerNumber; List&lt;Integer&gt; customerNumbers;</w:t>
      </w:r>
    </w:p>
    <w:p w14:paraId="1097B674" w14:textId="275B192E" w:rsidR="000B5CCE" w:rsidRDefault="000B5CCE" w:rsidP="000B5CCE">
      <w:pPr>
        <w:spacing w:before="100" w:after="100"/>
        <w:ind w:left="993" w:hanging="709"/>
      </w:pPr>
      <w:r>
        <w:rPr>
          <w:rFonts w:hint="eastAsia"/>
          <w:b/>
        </w:rPr>
        <w:t>反</w:t>
      </w:r>
      <w:r w:rsidRPr="00D07EE3">
        <w:rPr>
          <w:rFonts w:hint="eastAsia"/>
          <w:b/>
        </w:rPr>
        <w:t>例：</w:t>
      </w:r>
      <w:r w:rsidR="005B1714">
        <w:t>List&lt;Integer&gt; customerNumberList;</w:t>
      </w:r>
    </w:p>
    <w:p w14:paraId="56376A4A" w14:textId="77777777" w:rsidR="000A46B4" w:rsidRDefault="000A46B4" w:rsidP="004C5391">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4C5391" w14:paraId="7D09E57A" w14:textId="77777777" w:rsidTr="00093028">
        <w:tc>
          <w:tcPr>
            <w:tcW w:w="8522" w:type="dxa"/>
            <w:shd w:val="clear" w:color="auto" w:fill="D9D9D9"/>
          </w:tcPr>
          <w:p w14:paraId="2458C853" w14:textId="3B46C193" w:rsidR="004C5391" w:rsidRDefault="00862AC2" w:rsidP="00A300A2">
            <w:pPr>
              <w:pStyle w:val="11"/>
              <w:framePr w:wrap="around" w:x="288" w:y="1"/>
              <w:rPr>
                <w:rFonts w:ascii="宋体" w:hAnsi="宋体"/>
              </w:rPr>
            </w:pPr>
            <w:r>
              <w:rPr>
                <w:rFonts w:hint="eastAsia"/>
              </w:rPr>
              <w:t>【规则</w:t>
            </w:r>
            <w:r w:rsidR="004C5391">
              <w:rPr>
                <w:rFonts w:hint="eastAsia"/>
              </w:rPr>
              <w:t>】</w:t>
            </w:r>
            <w:r w:rsidR="004C5391" w:rsidRPr="004C5391">
              <w:rPr>
                <w:rFonts w:hint="eastAsia"/>
              </w:rPr>
              <w:t>接口中的属性</w:t>
            </w:r>
            <w:r w:rsidR="00A300A2">
              <w:rPr>
                <w:rFonts w:hint="eastAsia"/>
              </w:rPr>
              <w:t>一定</w:t>
            </w:r>
            <w:r w:rsidR="004C5391">
              <w:rPr>
                <w:rFonts w:hint="eastAsia"/>
              </w:rPr>
              <w:t>是</w:t>
            </w:r>
            <w:r w:rsidR="00A300A2">
              <w:rPr>
                <w:rFonts w:hint="eastAsia"/>
              </w:rPr>
              <w:t>被</w:t>
            </w:r>
            <w:r w:rsidR="004C5391">
              <w:rPr>
                <w:rFonts w:hint="eastAsia"/>
              </w:rPr>
              <w:t>public</w:t>
            </w:r>
            <w:r w:rsidR="004C5391">
              <w:t xml:space="preserve"> static final</w:t>
            </w:r>
            <w:r w:rsidR="00A300A2">
              <w:rPr>
                <w:rFonts w:hint="eastAsia"/>
              </w:rPr>
              <w:t>修饰</w:t>
            </w:r>
            <w:r w:rsidR="004C5391">
              <w:t>的</w:t>
            </w:r>
            <w:r w:rsidR="004C5391">
              <w:rPr>
                <w:rFonts w:hint="eastAsia"/>
              </w:rPr>
              <w:t>（</w:t>
            </w:r>
            <w:r>
              <w:t>即使没有</w:t>
            </w:r>
            <w:r>
              <w:rPr>
                <w:rFonts w:hint="eastAsia"/>
              </w:rPr>
              <w:t>对</w:t>
            </w:r>
            <w:r w:rsidR="004C5391">
              <w:t>属性</w:t>
            </w:r>
            <w:r>
              <w:rPr>
                <w:rFonts w:hint="eastAsia"/>
              </w:rPr>
              <w:t>加</w:t>
            </w:r>
            <w:r w:rsidR="004C5391">
              <w:rPr>
                <w:rFonts w:hint="eastAsia"/>
              </w:rPr>
              <w:t>public</w:t>
            </w:r>
            <w:r w:rsidR="004C5391">
              <w:t xml:space="preserve"> static final</w:t>
            </w:r>
            <w:r>
              <w:rPr>
                <w:rFonts w:hint="eastAsia"/>
              </w:rPr>
              <w:t>限定词</w:t>
            </w:r>
            <w:r w:rsidR="004C5391">
              <w:t>），</w:t>
            </w:r>
            <w:r>
              <w:rPr>
                <w:rFonts w:hint="eastAsia"/>
              </w:rPr>
              <w:t>因此</w:t>
            </w:r>
            <w:r w:rsidR="004C5391" w:rsidRPr="004C5391">
              <w:rPr>
                <w:rFonts w:hint="eastAsia"/>
              </w:rPr>
              <w:t>命名必须遵循</w:t>
            </w:r>
            <w:r>
              <w:rPr>
                <w:rFonts w:hint="eastAsia"/>
              </w:rPr>
              <w:t>常量的</w:t>
            </w:r>
            <w:r>
              <w:t>命名规则</w:t>
            </w:r>
            <w:r w:rsidR="004C5391">
              <w:rPr>
                <w:rFonts w:hint="eastAsia"/>
              </w:rPr>
              <w:t>。</w:t>
            </w:r>
          </w:p>
        </w:tc>
      </w:tr>
    </w:tbl>
    <w:p w14:paraId="7FB5648A" w14:textId="5B6CBB85" w:rsidR="004C5391" w:rsidRDefault="004C5391" w:rsidP="004C5391">
      <w:pPr>
        <w:spacing w:before="100" w:after="100"/>
        <w:ind w:left="993" w:hanging="709"/>
      </w:pPr>
      <w:r w:rsidRPr="00D07EE3">
        <w:rPr>
          <w:rFonts w:hint="eastAsia"/>
          <w:b/>
        </w:rPr>
        <w:t>正例：</w:t>
      </w:r>
    </w:p>
    <w:p w14:paraId="5289F1D9" w14:textId="77777777" w:rsidR="000A46B4" w:rsidRPr="0026617F" w:rsidRDefault="000A46B4" w:rsidP="008827BB">
      <w:pPr>
        <w:widowControl w:val="0"/>
        <w:autoSpaceDE w:val="0"/>
        <w:autoSpaceDN w:val="0"/>
        <w:adjustRightInd w:val="0"/>
        <w:ind w:leftChars="354" w:left="850"/>
      </w:pPr>
      <w:r w:rsidRPr="0026617F">
        <w:t>public interface Demo {</w:t>
      </w:r>
    </w:p>
    <w:p w14:paraId="110FF9E9" w14:textId="32E22D9C" w:rsidR="000A46B4" w:rsidRPr="0026617F" w:rsidRDefault="0026617F" w:rsidP="008827BB">
      <w:pPr>
        <w:widowControl w:val="0"/>
        <w:autoSpaceDE w:val="0"/>
        <w:autoSpaceDN w:val="0"/>
        <w:adjustRightInd w:val="0"/>
        <w:ind w:leftChars="354" w:left="850"/>
      </w:pPr>
      <w:r>
        <w:t xml:space="preserve">         </w:t>
      </w:r>
      <w:r w:rsidR="000A46B4" w:rsidRPr="0026617F">
        <w:t>int P_1 = 0;</w:t>
      </w:r>
    </w:p>
    <w:p w14:paraId="2CF31E96" w14:textId="29FC75FE" w:rsidR="000A46B4" w:rsidRPr="0026617F" w:rsidRDefault="000A46B4" w:rsidP="008827BB">
      <w:pPr>
        <w:widowControl w:val="0"/>
        <w:autoSpaceDE w:val="0"/>
        <w:autoSpaceDN w:val="0"/>
        <w:adjustRightInd w:val="0"/>
        <w:ind w:leftChars="354" w:left="850"/>
      </w:pPr>
      <w:r w:rsidRPr="0026617F">
        <w:t xml:space="preserve">     </w:t>
      </w:r>
      <w:r w:rsidR="0026617F">
        <w:t xml:space="preserve">   </w:t>
      </w:r>
      <w:r w:rsidRPr="0026617F">
        <w:t xml:space="preserve"> public static final int P_2 = 0;</w:t>
      </w:r>
    </w:p>
    <w:p w14:paraId="7562CE61" w14:textId="70F91B76" w:rsidR="000A46B4" w:rsidRPr="0026617F" w:rsidRDefault="000A46B4" w:rsidP="008827BB">
      <w:pPr>
        <w:spacing w:before="100" w:after="100"/>
        <w:ind w:leftChars="354" w:left="1559" w:hanging="709"/>
      </w:pPr>
      <w:r w:rsidRPr="0026617F">
        <w:t>}</w:t>
      </w:r>
    </w:p>
    <w:p w14:paraId="0614E867" w14:textId="50C83E0E" w:rsidR="004C5391" w:rsidRDefault="004C5391" w:rsidP="004C5391">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0A46B4" w14:paraId="2F68AF40" w14:textId="77777777" w:rsidTr="00093028">
        <w:tc>
          <w:tcPr>
            <w:tcW w:w="8522" w:type="dxa"/>
            <w:shd w:val="clear" w:color="auto" w:fill="D9D9D9"/>
          </w:tcPr>
          <w:p w14:paraId="341BF3E7" w14:textId="3A0D568E" w:rsidR="000A46B4" w:rsidRDefault="000A46B4" w:rsidP="00415819">
            <w:pPr>
              <w:pStyle w:val="11"/>
              <w:framePr w:wrap="around" w:x="288" w:y="1"/>
              <w:rPr>
                <w:rFonts w:ascii="宋体" w:hAnsi="宋体"/>
              </w:rPr>
            </w:pPr>
            <w:r>
              <w:rPr>
                <w:rFonts w:hint="eastAsia"/>
              </w:rPr>
              <w:t>【规则】</w:t>
            </w:r>
            <w:r w:rsidRPr="000A46B4">
              <w:rPr>
                <w:rFonts w:hint="eastAsia"/>
              </w:rPr>
              <w:t>枚举成员名称需要全大写，单词间用下划线隔开</w:t>
            </w:r>
            <w:r>
              <w:rPr>
                <w:rFonts w:hint="eastAsia"/>
              </w:rPr>
              <w:t>。</w:t>
            </w:r>
            <w:r w:rsidRPr="008A0857">
              <w:rPr>
                <w:rFonts w:asciiTheme="minorEastAsia" w:eastAsiaTheme="minorEastAsia" w:hAnsiTheme="minorEastAsia" w:hint="eastAsia"/>
              </w:rPr>
              <w:t>枚举其实就是特殊的常量类，且构造方法被默认强制是私有</w:t>
            </w:r>
            <w:r w:rsidR="00026F9C">
              <w:rPr>
                <w:rFonts w:asciiTheme="minorEastAsia" w:eastAsiaTheme="minorEastAsia" w:hAnsiTheme="minorEastAsia" w:hint="eastAsia"/>
              </w:rPr>
              <w:t>。</w:t>
            </w:r>
          </w:p>
        </w:tc>
      </w:tr>
    </w:tbl>
    <w:p w14:paraId="26F585D5" w14:textId="53FDEC7E" w:rsidR="000A46B4" w:rsidRDefault="000A46B4" w:rsidP="004C5391">
      <w:pPr>
        <w:spacing w:before="100" w:after="100"/>
        <w:ind w:left="993" w:hanging="709"/>
      </w:pPr>
      <w:r w:rsidRPr="00D07EE3">
        <w:rPr>
          <w:rFonts w:hint="eastAsia"/>
          <w:b/>
        </w:rPr>
        <w:t>正例：</w:t>
      </w:r>
      <w:r w:rsidRPr="000A46B4">
        <w:rPr>
          <w:rFonts w:hint="eastAsia"/>
        </w:rPr>
        <w:t>成员名称：</w:t>
      </w:r>
      <w:r w:rsidRPr="000A46B4">
        <w:t>SUCCESS / UNKOWN_REASON</w:t>
      </w:r>
      <w:r w:rsidRPr="000A46B4">
        <w:rPr>
          <w:rFonts w:hint="eastAsia"/>
        </w:rPr>
        <w:t>。</w:t>
      </w:r>
    </w:p>
    <w:p w14:paraId="74C3D64D" w14:textId="77777777" w:rsidR="00026F9C" w:rsidRDefault="00026F9C" w:rsidP="00026F9C">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026F9C" w14:paraId="04C79D3A" w14:textId="77777777" w:rsidTr="00093028">
        <w:tc>
          <w:tcPr>
            <w:tcW w:w="8522" w:type="dxa"/>
            <w:shd w:val="clear" w:color="auto" w:fill="D9D9D9"/>
          </w:tcPr>
          <w:p w14:paraId="18014BDA" w14:textId="1DAA926B" w:rsidR="00026F9C" w:rsidRDefault="00026F9C" w:rsidP="00415819">
            <w:pPr>
              <w:pStyle w:val="11"/>
              <w:framePr w:wrap="around" w:x="288" w:y="1"/>
              <w:rPr>
                <w:rFonts w:ascii="宋体" w:hAnsi="宋体"/>
              </w:rPr>
            </w:pPr>
            <w:r>
              <w:rPr>
                <w:rFonts w:hint="eastAsia"/>
              </w:rPr>
              <w:t>【规则】实体</w:t>
            </w:r>
            <w:r>
              <w:t>、</w:t>
            </w:r>
            <w:r>
              <w:t>DTO</w:t>
            </w:r>
            <w:r w:rsidRPr="00026F9C">
              <w:rPr>
                <w:rFonts w:hint="eastAsia"/>
              </w:rPr>
              <w:t>类中的任何布尔类型的变量，都不要加</w:t>
            </w:r>
            <w:r w:rsidRPr="00026F9C">
              <w:rPr>
                <w:rFonts w:hint="eastAsia"/>
              </w:rPr>
              <w:t>is</w:t>
            </w:r>
            <w:r w:rsidRPr="00026F9C">
              <w:rPr>
                <w:rFonts w:hint="eastAsia"/>
              </w:rPr>
              <w:t>，否则部分框架解析会引起序列化错误</w:t>
            </w:r>
            <w:r>
              <w:rPr>
                <w:rFonts w:hint="eastAsia"/>
              </w:rPr>
              <w:t>。</w:t>
            </w:r>
          </w:p>
        </w:tc>
      </w:tr>
    </w:tbl>
    <w:p w14:paraId="78E761EE" w14:textId="3D38DA8E" w:rsidR="00026F9C" w:rsidRDefault="00026F9C" w:rsidP="00026F9C">
      <w:pPr>
        <w:spacing w:before="100" w:after="100"/>
        <w:ind w:left="993" w:hanging="709"/>
      </w:pPr>
      <w:r w:rsidRPr="00D07EE3">
        <w:rPr>
          <w:rFonts w:hint="eastAsia"/>
          <w:b/>
        </w:rPr>
        <w:t>正例：</w:t>
      </w:r>
      <w:r w:rsidRPr="00026F9C">
        <w:t>boolean success</w:t>
      </w:r>
    </w:p>
    <w:p w14:paraId="5FA4D993" w14:textId="500FF97E" w:rsidR="00026F9C" w:rsidRDefault="00026F9C" w:rsidP="00026F9C">
      <w:pPr>
        <w:spacing w:before="100" w:after="100"/>
        <w:ind w:left="993" w:hanging="709"/>
      </w:pPr>
      <w:r>
        <w:rPr>
          <w:rFonts w:hint="eastAsia"/>
          <w:b/>
        </w:rPr>
        <w:t>反</w:t>
      </w:r>
      <w:r w:rsidRPr="00D07EE3">
        <w:rPr>
          <w:rFonts w:hint="eastAsia"/>
          <w:b/>
        </w:rPr>
        <w:t>例：</w:t>
      </w:r>
      <w:r w:rsidRPr="00026F9C">
        <w:t>boolean isSuccess</w:t>
      </w:r>
    </w:p>
    <w:p w14:paraId="3A066E08" w14:textId="77777777" w:rsidR="00026F9C" w:rsidRDefault="00026F9C" w:rsidP="00026F9C">
      <w:pPr>
        <w:spacing w:before="100" w:after="100"/>
        <w:ind w:left="993" w:hanging="709"/>
      </w:pPr>
      <w:r w:rsidRPr="00026F9C">
        <w:rPr>
          <w:rFonts w:hint="eastAsia"/>
          <w:b/>
        </w:rPr>
        <w:t>说明</w:t>
      </w:r>
      <w:r w:rsidRPr="00026F9C">
        <w:rPr>
          <w:b/>
        </w:rPr>
        <w:t>：</w:t>
      </w:r>
      <w:r w:rsidRPr="00026F9C">
        <w:rPr>
          <w:rFonts w:hint="eastAsia"/>
        </w:rPr>
        <w:t>定义为基本数据类型</w:t>
      </w:r>
      <w:r w:rsidRPr="00026F9C">
        <w:t>boolean isSuccess</w:t>
      </w:r>
      <w:r w:rsidRPr="00026F9C">
        <w:rPr>
          <w:rFonts w:hint="eastAsia"/>
        </w:rPr>
        <w:t>；的属性，它的方法也是</w:t>
      </w:r>
      <w:r w:rsidRPr="00026F9C">
        <w:t>isSuccess()</w:t>
      </w:r>
      <w:r w:rsidRPr="00026F9C">
        <w:rPr>
          <w:rFonts w:hint="eastAsia"/>
        </w:rPr>
        <w:t>，</w:t>
      </w:r>
      <w:r w:rsidRPr="00026F9C">
        <w:t>RPC</w:t>
      </w:r>
      <w:r w:rsidRPr="00026F9C">
        <w:rPr>
          <w:rFonts w:hint="eastAsia"/>
        </w:rPr>
        <w:t>框架在反向解析的时候，</w:t>
      </w:r>
      <w:r w:rsidRPr="00026F9C">
        <w:t>“</w:t>
      </w:r>
      <w:r w:rsidRPr="00026F9C">
        <w:rPr>
          <w:rFonts w:hint="eastAsia"/>
        </w:rPr>
        <w:t>以为</w:t>
      </w:r>
      <w:r w:rsidRPr="00026F9C">
        <w:t>”</w:t>
      </w:r>
      <w:r w:rsidRPr="00026F9C">
        <w:rPr>
          <w:rFonts w:hint="eastAsia"/>
        </w:rPr>
        <w:t>对应的属性名称是</w:t>
      </w:r>
      <w:r w:rsidRPr="00026F9C">
        <w:t>success</w:t>
      </w:r>
      <w:r w:rsidRPr="00026F9C">
        <w:rPr>
          <w:rFonts w:hint="eastAsia"/>
        </w:rPr>
        <w:t>，导致属性获取不到，进而抛出异常。</w:t>
      </w:r>
    </w:p>
    <w:p w14:paraId="2F972027" w14:textId="77777777" w:rsidR="00080F1D" w:rsidRPr="00730151" w:rsidRDefault="00080F1D" w:rsidP="00785794">
      <w:pPr>
        <w:spacing w:before="100" w:after="100"/>
        <w:rPr>
          <w:b/>
          <w:color w:val="FF0000"/>
        </w:rPr>
      </w:pPr>
    </w:p>
    <w:p w14:paraId="52DAF43D" w14:textId="065B828D" w:rsidR="001025EC" w:rsidRDefault="001025EC" w:rsidP="001025EC">
      <w:pPr>
        <w:pStyle w:val="1"/>
        <w:tabs>
          <w:tab w:val="left" w:pos="720"/>
        </w:tabs>
        <w:ind w:left="720" w:hanging="720"/>
      </w:pPr>
      <w:bookmarkStart w:id="43" w:name="_Toc36894222"/>
      <w:bookmarkStart w:id="44" w:name="_Toc66956831"/>
      <w:bookmarkStart w:id="45" w:name="_Toc67998033"/>
      <w:bookmarkStart w:id="46" w:name="_Toc283307139"/>
      <w:bookmarkStart w:id="47" w:name="_Toc491856633"/>
      <w:r>
        <w:rPr>
          <w:rFonts w:hint="eastAsia"/>
        </w:rPr>
        <w:t>声明</w:t>
      </w:r>
      <w:bookmarkEnd w:id="43"/>
      <w:bookmarkEnd w:id="44"/>
      <w:bookmarkEnd w:id="45"/>
      <w:bookmarkEnd w:id="46"/>
      <w:r w:rsidR="00127010">
        <w:rPr>
          <w:rFonts w:hint="eastAsia"/>
        </w:rPr>
        <w:t>和</w:t>
      </w:r>
      <w:r w:rsidR="00127010">
        <w:t>调用</w:t>
      </w:r>
      <w:bookmarkEnd w:id="47"/>
    </w:p>
    <w:p w14:paraId="69BB5D85" w14:textId="548E22E2" w:rsidR="0003600B" w:rsidRDefault="0003600B" w:rsidP="009F7A41">
      <w:pPr>
        <w:pStyle w:val="2"/>
        <w:tabs>
          <w:tab w:val="left" w:pos="709"/>
        </w:tabs>
        <w:ind w:left="142" w:hanging="83"/>
      </w:pPr>
      <w:bookmarkStart w:id="48" w:name="_Toc491856634"/>
      <w:r>
        <w:t>类和接口</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03600B" w14:paraId="1289AE01" w14:textId="77777777" w:rsidTr="00730151">
        <w:tc>
          <w:tcPr>
            <w:tcW w:w="8522" w:type="dxa"/>
            <w:shd w:val="clear" w:color="auto" w:fill="D9D9D9"/>
          </w:tcPr>
          <w:p w14:paraId="53FFAC81" w14:textId="305FA33A" w:rsidR="0003600B" w:rsidRPr="0054766E" w:rsidRDefault="0003600B" w:rsidP="00415819">
            <w:pPr>
              <w:pStyle w:val="11"/>
              <w:framePr w:wrap="around" w:x="288" w:y="1"/>
              <w:rPr>
                <w:rFonts w:ascii="Courier New" w:hAnsi="Courier New"/>
              </w:rPr>
            </w:pPr>
            <w:r>
              <w:rPr>
                <w:rFonts w:hint="eastAsia"/>
              </w:rPr>
              <w:lastRenderedPageBreak/>
              <w:t>【</w:t>
            </w:r>
            <w:r w:rsidR="00127010">
              <w:rPr>
                <w:rFonts w:hint="eastAsia"/>
              </w:rPr>
              <w:t>规则</w:t>
            </w:r>
            <w:r>
              <w:rPr>
                <w:rFonts w:hint="eastAsia"/>
              </w:rPr>
              <w:t>】</w:t>
            </w:r>
            <w:r w:rsidR="00127010" w:rsidRPr="00127010">
              <w:rPr>
                <w:rFonts w:hint="eastAsia"/>
              </w:rPr>
              <w:t>避免通过一个类的对象引用访问此类的静态变量或静态方法，无谓增加编译器解析成本，直接用类名来访问即可</w:t>
            </w:r>
            <w:r w:rsidR="0054766E">
              <w:rPr>
                <w:rFonts w:ascii="Courier New" w:hAnsi="Courier New" w:hint="eastAsia"/>
              </w:rPr>
              <w:t>。</w:t>
            </w:r>
          </w:p>
        </w:tc>
      </w:tr>
    </w:tbl>
    <w:p w14:paraId="7117F54A" w14:textId="5D311369" w:rsidR="00127010" w:rsidRPr="008A0857" w:rsidRDefault="00127010" w:rsidP="00127010">
      <w:pPr>
        <w:spacing w:before="100" w:after="100"/>
        <w:ind w:left="993" w:hanging="709"/>
        <w:rPr>
          <w:rFonts w:asciiTheme="minorEastAsia" w:eastAsiaTheme="minorEastAsia" w:hAnsiTheme="minorEastAsia"/>
        </w:rPr>
      </w:pPr>
      <w:r w:rsidRPr="00127010">
        <w:rPr>
          <w:rFonts w:hint="eastAsia"/>
          <w:b/>
        </w:rPr>
        <w:t>正</w:t>
      </w:r>
      <w:r w:rsidRPr="00127010">
        <w:rPr>
          <w:b/>
        </w:rPr>
        <w:t>例</w:t>
      </w:r>
      <w:r w:rsidRPr="00127010">
        <w:rPr>
          <w:rFonts w:hint="eastAsia"/>
          <w:b/>
        </w:rPr>
        <w:t>：</w:t>
      </w:r>
      <w:r w:rsidRPr="00127010">
        <w:t>ThisClass.staticMethod() / ThisClass.staticProperty;</w:t>
      </w:r>
    </w:p>
    <w:p w14:paraId="487190BF" w14:textId="77777777" w:rsidR="00127010" w:rsidRPr="00127010" w:rsidRDefault="00127010" w:rsidP="00127010">
      <w:pPr>
        <w:spacing w:before="100" w:after="100"/>
        <w:ind w:left="993" w:hanging="709"/>
        <w:rPr>
          <w:b/>
        </w:rPr>
      </w:pPr>
      <w:r w:rsidRPr="00127010">
        <w:rPr>
          <w:rFonts w:hint="eastAsia"/>
          <w:b/>
        </w:rPr>
        <w:t>反例：</w:t>
      </w:r>
      <w:r w:rsidRPr="00127010">
        <w:t xml:space="preserve">this.staticMethod() / this.staticProperty </w:t>
      </w:r>
    </w:p>
    <w:p w14:paraId="7DC4D91B" w14:textId="77777777" w:rsidR="00127010" w:rsidRDefault="00127010" w:rsidP="005A6E38">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785794" w14:paraId="53DD7218" w14:textId="77777777" w:rsidTr="00730151">
        <w:tc>
          <w:tcPr>
            <w:tcW w:w="8522" w:type="dxa"/>
            <w:shd w:val="clear" w:color="auto" w:fill="D9D9D9"/>
          </w:tcPr>
          <w:p w14:paraId="24365812" w14:textId="6005B565" w:rsidR="00785794" w:rsidRPr="0054766E" w:rsidRDefault="00785794" w:rsidP="00415819">
            <w:pPr>
              <w:pStyle w:val="11"/>
              <w:framePr w:wrap="around" w:x="288" w:y="1"/>
              <w:rPr>
                <w:rFonts w:ascii="Courier New" w:hAnsi="Courier New"/>
              </w:rPr>
            </w:pPr>
            <w:r>
              <w:rPr>
                <w:rFonts w:hint="eastAsia"/>
              </w:rPr>
              <w:t>【规则】类</w:t>
            </w:r>
            <w:r>
              <w:t>和接口应该</w:t>
            </w:r>
            <w:r>
              <w:rPr>
                <w:rFonts w:hint="eastAsia"/>
              </w:rPr>
              <w:t>按照</w:t>
            </w:r>
            <w:r w:rsidR="00563A56">
              <w:t>功能和分层模型</w:t>
            </w:r>
            <w:r>
              <w:rPr>
                <w:rFonts w:hint="eastAsia"/>
              </w:rPr>
              <w:t>声明</w:t>
            </w:r>
            <w:r>
              <w:t>package</w:t>
            </w:r>
            <w:r>
              <w:t>语句</w:t>
            </w:r>
            <w:r>
              <w:rPr>
                <w:rFonts w:ascii="Courier New" w:hAnsi="Courier New" w:hint="eastAsia"/>
              </w:rPr>
              <w:t>，</w:t>
            </w:r>
            <w:r>
              <w:rPr>
                <w:rFonts w:ascii="Courier New" w:hAnsi="Courier New"/>
              </w:rPr>
              <w:t>将同类功能的类和接口放在各自的包中。</w:t>
            </w:r>
          </w:p>
        </w:tc>
      </w:tr>
    </w:tbl>
    <w:p w14:paraId="748F5F81" w14:textId="50D3274C" w:rsidR="00785794" w:rsidRPr="00563A56" w:rsidRDefault="00785794" w:rsidP="00563A56">
      <w:pPr>
        <w:spacing w:before="100" w:after="100"/>
        <w:ind w:left="993" w:hanging="709"/>
      </w:pPr>
      <w:r w:rsidRPr="00026F9C">
        <w:rPr>
          <w:rFonts w:hint="eastAsia"/>
          <w:b/>
        </w:rPr>
        <w:t>说明</w:t>
      </w:r>
      <w:r w:rsidRPr="00026F9C">
        <w:rPr>
          <w:b/>
        </w:rPr>
        <w:t>：</w:t>
      </w:r>
      <w:r w:rsidR="00A300A2">
        <w:rPr>
          <w:rFonts w:hint="eastAsia"/>
        </w:rPr>
        <w:t>服务端可以</w:t>
      </w:r>
      <w:r w:rsidR="00563A56">
        <w:rPr>
          <w:rFonts w:hint="eastAsia"/>
        </w:rPr>
        <w:t>按</w:t>
      </w:r>
      <w:r w:rsidR="00563A56">
        <w:t>类的功能和分层模型分为以下几个包</w:t>
      </w:r>
      <w:r>
        <w:rPr>
          <w:rFonts w:hint="eastAsia"/>
        </w:rPr>
        <w:t>：</w:t>
      </w:r>
      <w:r>
        <w:t>Resource</w:t>
      </w:r>
      <w:r>
        <w:t>、</w:t>
      </w:r>
      <w:r>
        <w:t>Service</w:t>
      </w:r>
      <w:r>
        <w:rPr>
          <w:rFonts w:hint="eastAsia"/>
        </w:rPr>
        <w:t>、</w:t>
      </w:r>
      <w:r>
        <w:t>Dao</w:t>
      </w:r>
      <w:r w:rsidR="00563A56">
        <w:rPr>
          <w:rFonts w:hint="eastAsia"/>
        </w:rPr>
        <w:t>、</w:t>
      </w:r>
      <w:r w:rsidR="00563A56">
        <w:t>DTO</w:t>
      </w:r>
      <w:r w:rsidR="00563A56">
        <w:t>、</w:t>
      </w:r>
      <w:r w:rsidR="00563A56">
        <w:t>Model</w:t>
      </w:r>
      <w:r w:rsidR="00563A56">
        <w:t>。</w:t>
      </w:r>
      <w:r w:rsidR="00563A56">
        <w:rPr>
          <w:rFonts w:hint="eastAsia"/>
        </w:rPr>
        <w:t>开发者</w:t>
      </w:r>
      <w:r w:rsidR="00563A56">
        <w:t>可以根据实际</w:t>
      </w:r>
      <w:r w:rsidR="00563A56">
        <w:rPr>
          <w:rFonts w:hint="eastAsia"/>
        </w:rPr>
        <w:t>需要</w:t>
      </w:r>
      <w:r w:rsidR="00563A56">
        <w:t>进行调整</w:t>
      </w:r>
      <w:r w:rsidR="00563A56">
        <w:rPr>
          <w:rFonts w:hint="eastAsia"/>
        </w:rPr>
        <w:t>。</w:t>
      </w:r>
    </w:p>
    <w:p w14:paraId="1E47CAB7" w14:textId="77777777" w:rsidR="00785794" w:rsidRPr="00127010" w:rsidRDefault="00785794" w:rsidP="005A6E38">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127010" w14:paraId="222CD9D3" w14:textId="77777777" w:rsidTr="00730151">
        <w:tc>
          <w:tcPr>
            <w:tcW w:w="8522" w:type="dxa"/>
            <w:shd w:val="clear" w:color="auto" w:fill="D9D9D9"/>
          </w:tcPr>
          <w:p w14:paraId="2218882D" w14:textId="62A5CDCE" w:rsidR="00127010" w:rsidRPr="0054766E" w:rsidRDefault="00127010" w:rsidP="00415819">
            <w:pPr>
              <w:pStyle w:val="11"/>
              <w:framePr w:wrap="around" w:x="288" w:y="1"/>
              <w:rPr>
                <w:rFonts w:ascii="Courier New" w:hAnsi="Courier New"/>
              </w:rPr>
            </w:pPr>
            <w:r>
              <w:rPr>
                <w:rFonts w:hint="eastAsia"/>
              </w:rPr>
              <w:t>【</w:t>
            </w:r>
            <w:r w:rsidR="000F45B4">
              <w:rPr>
                <w:rFonts w:hint="eastAsia"/>
              </w:rPr>
              <w:t>建议</w:t>
            </w:r>
            <w:r>
              <w:rPr>
                <w:rFonts w:hint="eastAsia"/>
              </w:rPr>
              <w:t>】从严</w:t>
            </w:r>
            <w:r>
              <w:t>控制</w:t>
            </w:r>
            <w:r w:rsidRPr="0003600B">
              <w:rPr>
                <w:rFonts w:ascii="Courier New" w:hAnsi="Courier New" w:hint="eastAsia"/>
              </w:rPr>
              <w:t>类成员与方法访问控制</w:t>
            </w:r>
            <w:r>
              <w:rPr>
                <w:rFonts w:ascii="Courier New" w:hAnsi="Courier New" w:hint="eastAsia"/>
              </w:rPr>
              <w:t>。</w:t>
            </w:r>
          </w:p>
        </w:tc>
      </w:tr>
    </w:tbl>
    <w:p w14:paraId="2DAD4553" w14:textId="240DDB62" w:rsidR="00127010" w:rsidRDefault="00127010" w:rsidP="00127010">
      <w:pPr>
        <w:spacing w:before="100" w:after="100"/>
      </w:pPr>
    </w:p>
    <w:tbl>
      <w:tblPr>
        <w:tblStyle w:val="a5"/>
        <w:tblpPr w:leftFromText="180" w:rightFromText="180" w:vertAnchor="text" w:horzAnchor="margin" w:tblpXSpec="center" w:tblpY="20"/>
        <w:tblOverlap w:val="never"/>
        <w:tblW w:w="0" w:type="auto"/>
        <w:tblLayout w:type="fixed"/>
        <w:tblLook w:val="04A0" w:firstRow="1" w:lastRow="0" w:firstColumn="1" w:lastColumn="0" w:noHBand="0" w:noVBand="1"/>
      </w:tblPr>
      <w:tblGrid>
        <w:gridCol w:w="4106"/>
        <w:gridCol w:w="4190"/>
      </w:tblGrid>
      <w:tr w:rsidR="00127010" w14:paraId="7E7608F5" w14:textId="77777777" w:rsidTr="00730151">
        <w:tc>
          <w:tcPr>
            <w:tcW w:w="4106" w:type="dxa"/>
            <w:shd w:val="clear" w:color="auto" w:fill="D9D9D9" w:themeFill="background1" w:themeFillShade="D9"/>
          </w:tcPr>
          <w:p w14:paraId="6B495A8A" w14:textId="77777777" w:rsidR="00127010" w:rsidRPr="005A6E38" w:rsidRDefault="00127010" w:rsidP="00730151">
            <w:r w:rsidRPr="005A6E38">
              <w:t>常见</w:t>
            </w:r>
            <w:r w:rsidRPr="005A6E38">
              <w:rPr>
                <w:rFonts w:hint="eastAsia"/>
              </w:rPr>
              <w:t>应用</w:t>
            </w:r>
            <w:r w:rsidRPr="005A6E38">
              <w:t>场景</w:t>
            </w:r>
          </w:p>
        </w:tc>
        <w:tc>
          <w:tcPr>
            <w:tcW w:w="4190" w:type="dxa"/>
            <w:shd w:val="clear" w:color="auto" w:fill="D9D9D9" w:themeFill="background1" w:themeFillShade="D9"/>
          </w:tcPr>
          <w:p w14:paraId="782354B8" w14:textId="77777777" w:rsidR="00127010" w:rsidRPr="005A6E38" w:rsidRDefault="00127010" w:rsidP="00730151">
            <w:r w:rsidRPr="005A6E38">
              <w:rPr>
                <w:rFonts w:ascii="Courier New" w:hAnsi="Courier New" w:hint="eastAsia"/>
              </w:rPr>
              <w:t>访问控制</w:t>
            </w:r>
            <w:r w:rsidRPr="005A6E38">
              <w:t>实现</w:t>
            </w:r>
            <w:r w:rsidRPr="005A6E38">
              <w:rPr>
                <w:rFonts w:hint="eastAsia"/>
              </w:rPr>
              <w:t>方式</w:t>
            </w:r>
          </w:p>
        </w:tc>
      </w:tr>
      <w:tr w:rsidR="00127010" w14:paraId="219F727A" w14:textId="77777777" w:rsidTr="00730151">
        <w:tc>
          <w:tcPr>
            <w:tcW w:w="4106" w:type="dxa"/>
          </w:tcPr>
          <w:p w14:paraId="1142916C" w14:textId="77777777" w:rsidR="00127010" w:rsidRDefault="00127010" w:rsidP="00730151">
            <w:r w:rsidRPr="008A0857">
              <w:rPr>
                <w:rFonts w:asciiTheme="minorEastAsia" w:eastAsiaTheme="minorEastAsia" w:hAnsiTheme="minorEastAsia" w:hint="eastAsia"/>
              </w:rPr>
              <w:t>不允许外部直接通过</w:t>
            </w:r>
            <w:r w:rsidRPr="008A0857">
              <w:rPr>
                <w:rFonts w:asciiTheme="minorEastAsia" w:eastAsiaTheme="minorEastAsia" w:hAnsiTheme="minorEastAsia"/>
              </w:rPr>
              <w:t>new</w:t>
            </w:r>
            <w:r w:rsidRPr="008A0857">
              <w:rPr>
                <w:rFonts w:asciiTheme="minorEastAsia" w:eastAsiaTheme="minorEastAsia" w:hAnsiTheme="minorEastAsia" w:hint="eastAsia"/>
              </w:rPr>
              <w:t>来创建对象</w:t>
            </w:r>
          </w:p>
        </w:tc>
        <w:tc>
          <w:tcPr>
            <w:tcW w:w="4190" w:type="dxa"/>
          </w:tcPr>
          <w:p w14:paraId="41D19DCC" w14:textId="77777777" w:rsidR="00127010" w:rsidRDefault="00127010" w:rsidP="00730151">
            <w:r>
              <w:t>private</w:t>
            </w:r>
            <w:r>
              <w:t>构造函数</w:t>
            </w:r>
          </w:p>
        </w:tc>
      </w:tr>
      <w:tr w:rsidR="00127010" w14:paraId="6D1B05A7" w14:textId="77777777" w:rsidTr="00730151">
        <w:tc>
          <w:tcPr>
            <w:tcW w:w="4106" w:type="dxa"/>
          </w:tcPr>
          <w:p w14:paraId="7CF78437" w14:textId="77777777" w:rsidR="00127010" w:rsidRDefault="00127010" w:rsidP="00730151">
            <w:r w:rsidRPr="008A0857">
              <w:rPr>
                <w:rFonts w:asciiTheme="minorEastAsia" w:eastAsiaTheme="minorEastAsia" w:hAnsiTheme="minorEastAsia" w:hint="eastAsia"/>
              </w:rPr>
              <w:t>工具类</w:t>
            </w:r>
          </w:p>
        </w:tc>
        <w:tc>
          <w:tcPr>
            <w:tcW w:w="4190" w:type="dxa"/>
          </w:tcPr>
          <w:p w14:paraId="3E982046" w14:textId="77777777" w:rsidR="00127010" w:rsidRDefault="00127010" w:rsidP="00730151">
            <w:r w:rsidRPr="005A6E38">
              <w:rPr>
                <w:rFonts w:hint="eastAsia"/>
              </w:rPr>
              <w:t>不允许有</w:t>
            </w:r>
            <w:r w:rsidRPr="005A6E38">
              <w:rPr>
                <w:rFonts w:hint="eastAsia"/>
              </w:rPr>
              <w:t>public</w:t>
            </w:r>
            <w:r w:rsidRPr="005A6E38">
              <w:rPr>
                <w:rFonts w:hint="eastAsia"/>
              </w:rPr>
              <w:t>或</w:t>
            </w:r>
            <w:r w:rsidRPr="005A6E38">
              <w:rPr>
                <w:rFonts w:hint="eastAsia"/>
              </w:rPr>
              <w:t>default</w:t>
            </w:r>
            <w:r w:rsidRPr="005A6E38">
              <w:rPr>
                <w:rFonts w:hint="eastAsia"/>
              </w:rPr>
              <w:t>构造方法</w:t>
            </w:r>
          </w:p>
        </w:tc>
      </w:tr>
      <w:tr w:rsidR="00127010" w14:paraId="0C02DEA0" w14:textId="77777777" w:rsidTr="00730151">
        <w:tc>
          <w:tcPr>
            <w:tcW w:w="4106" w:type="dxa"/>
          </w:tcPr>
          <w:p w14:paraId="40B4CAE8" w14:textId="77777777" w:rsidR="00127010" w:rsidRDefault="00127010" w:rsidP="00730151">
            <w:r w:rsidRPr="008A0857">
              <w:rPr>
                <w:rFonts w:asciiTheme="minorEastAsia" w:eastAsiaTheme="minorEastAsia" w:hAnsiTheme="minorEastAsia" w:hint="eastAsia"/>
              </w:rPr>
              <w:t>类</w:t>
            </w:r>
            <w:r>
              <w:rPr>
                <w:rFonts w:asciiTheme="minorEastAsia" w:eastAsiaTheme="minorEastAsia" w:hAnsiTheme="minorEastAsia" w:hint="eastAsia"/>
              </w:rPr>
              <w:t>的</w:t>
            </w:r>
            <w:r w:rsidRPr="008A0857">
              <w:rPr>
                <w:rFonts w:asciiTheme="minorEastAsia" w:eastAsiaTheme="minorEastAsia" w:hAnsiTheme="minorEastAsia" w:hint="eastAsia"/>
              </w:rPr>
              <w:t>非</w:t>
            </w:r>
            <w:r w:rsidRPr="008A0857">
              <w:rPr>
                <w:rFonts w:asciiTheme="minorEastAsia" w:eastAsiaTheme="minorEastAsia" w:hAnsiTheme="minorEastAsia"/>
              </w:rPr>
              <w:t>static</w:t>
            </w:r>
            <w:r w:rsidRPr="008A0857">
              <w:rPr>
                <w:rFonts w:asciiTheme="minorEastAsia" w:eastAsiaTheme="minorEastAsia" w:hAnsiTheme="minorEastAsia" w:hint="eastAsia"/>
              </w:rPr>
              <w:t>成员变量并且与子类共享</w:t>
            </w:r>
          </w:p>
        </w:tc>
        <w:tc>
          <w:tcPr>
            <w:tcW w:w="4190" w:type="dxa"/>
          </w:tcPr>
          <w:p w14:paraId="72D90E34" w14:textId="77777777" w:rsidR="00127010" w:rsidRDefault="00127010" w:rsidP="00730151">
            <w:r w:rsidRPr="008A0857">
              <w:rPr>
                <w:rFonts w:asciiTheme="minorEastAsia" w:eastAsiaTheme="minorEastAsia" w:hAnsiTheme="minorEastAsia"/>
              </w:rPr>
              <w:t>protected</w:t>
            </w:r>
          </w:p>
        </w:tc>
      </w:tr>
      <w:tr w:rsidR="00127010" w14:paraId="6894DE28" w14:textId="77777777" w:rsidTr="00730151">
        <w:tc>
          <w:tcPr>
            <w:tcW w:w="4106" w:type="dxa"/>
          </w:tcPr>
          <w:p w14:paraId="65234BCE" w14:textId="77777777" w:rsidR="00127010" w:rsidRDefault="00127010" w:rsidP="00730151">
            <w:r w:rsidRPr="008A0857">
              <w:rPr>
                <w:rFonts w:asciiTheme="minorEastAsia" w:eastAsiaTheme="minorEastAsia" w:hAnsiTheme="minorEastAsia" w:hint="eastAsia"/>
              </w:rPr>
              <w:t>类</w:t>
            </w:r>
            <w:r>
              <w:rPr>
                <w:rFonts w:asciiTheme="minorEastAsia" w:eastAsiaTheme="minorEastAsia" w:hAnsiTheme="minorEastAsia" w:hint="eastAsia"/>
              </w:rPr>
              <w:t>的</w:t>
            </w:r>
            <w:r w:rsidRPr="008A0857">
              <w:rPr>
                <w:rFonts w:asciiTheme="minorEastAsia" w:eastAsiaTheme="minorEastAsia" w:hAnsiTheme="minorEastAsia" w:hint="eastAsia"/>
              </w:rPr>
              <w:t>非</w:t>
            </w:r>
            <w:r w:rsidRPr="008A0857">
              <w:rPr>
                <w:rFonts w:asciiTheme="minorEastAsia" w:eastAsiaTheme="minorEastAsia" w:hAnsiTheme="minorEastAsia"/>
              </w:rPr>
              <w:t>static</w:t>
            </w:r>
            <w:r w:rsidRPr="008A0857">
              <w:rPr>
                <w:rFonts w:asciiTheme="minorEastAsia" w:eastAsiaTheme="minorEastAsia" w:hAnsiTheme="minorEastAsia" w:hint="eastAsia"/>
              </w:rPr>
              <w:t>成员变量并且仅在本类使用</w:t>
            </w:r>
          </w:p>
        </w:tc>
        <w:tc>
          <w:tcPr>
            <w:tcW w:w="4190" w:type="dxa"/>
          </w:tcPr>
          <w:p w14:paraId="16201A12" w14:textId="77777777" w:rsidR="00127010" w:rsidRDefault="00127010" w:rsidP="00730151">
            <w:r w:rsidRPr="008A0857">
              <w:rPr>
                <w:rFonts w:asciiTheme="minorEastAsia" w:eastAsiaTheme="minorEastAsia" w:hAnsiTheme="minorEastAsia"/>
              </w:rPr>
              <w:t>private</w:t>
            </w:r>
          </w:p>
        </w:tc>
      </w:tr>
      <w:tr w:rsidR="00127010" w14:paraId="7396444D" w14:textId="77777777" w:rsidTr="00730151">
        <w:tc>
          <w:tcPr>
            <w:tcW w:w="4106" w:type="dxa"/>
          </w:tcPr>
          <w:p w14:paraId="321B9885" w14:textId="77777777" w:rsidR="00127010" w:rsidRDefault="00127010" w:rsidP="00730151">
            <w:r w:rsidRPr="008A0857">
              <w:rPr>
                <w:rFonts w:asciiTheme="minorEastAsia" w:eastAsiaTheme="minorEastAsia" w:hAnsiTheme="minorEastAsia" w:hint="eastAsia"/>
              </w:rPr>
              <w:t>类</w:t>
            </w:r>
            <w:r>
              <w:rPr>
                <w:rFonts w:asciiTheme="minorEastAsia" w:eastAsiaTheme="minorEastAsia" w:hAnsiTheme="minorEastAsia" w:hint="eastAsia"/>
              </w:rPr>
              <w:t>的</w:t>
            </w:r>
            <w:r w:rsidRPr="008A0857">
              <w:rPr>
                <w:rFonts w:asciiTheme="minorEastAsia" w:eastAsiaTheme="minorEastAsia" w:hAnsiTheme="minorEastAsia"/>
              </w:rPr>
              <w:t>static</w:t>
            </w:r>
            <w:r w:rsidRPr="008A0857">
              <w:rPr>
                <w:rFonts w:asciiTheme="minorEastAsia" w:eastAsiaTheme="minorEastAsia" w:hAnsiTheme="minorEastAsia" w:hint="eastAsia"/>
              </w:rPr>
              <w:t>成员变量如果仅在本类使用</w:t>
            </w:r>
          </w:p>
        </w:tc>
        <w:tc>
          <w:tcPr>
            <w:tcW w:w="4190" w:type="dxa"/>
          </w:tcPr>
          <w:p w14:paraId="67B7070C" w14:textId="77777777" w:rsidR="00127010" w:rsidRDefault="00127010" w:rsidP="00730151">
            <w:r w:rsidRPr="008A0857">
              <w:rPr>
                <w:rFonts w:asciiTheme="minorEastAsia" w:eastAsiaTheme="minorEastAsia" w:hAnsiTheme="minorEastAsia"/>
              </w:rPr>
              <w:t>private</w:t>
            </w:r>
          </w:p>
        </w:tc>
      </w:tr>
      <w:tr w:rsidR="00127010" w14:paraId="289BCD2D" w14:textId="77777777" w:rsidTr="00730151">
        <w:tc>
          <w:tcPr>
            <w:tcW w:w="4106" w:type="dxa"/>
          </w:tcPr>
          <w:p w14:paraId="66C74238" w14:textId="77777777" w:rsidR="00127010" w:rsidRPr="008A0857" w:rsidRDefault="00127010" w:rsidP="00730151">
            <w:pPr>
              <w:rPr>
                <w:rFonts w:asciiTheme="minorEastAsia" w:eastAsiaTheme="minorEastAsia" w:hAnsiTheme="minorEastAsia"/>
              </w:rPr>
            </w:pPr>
            <w:r w:rsidRPr="008A0857">
              <w:rPr>
                <w:rFonts w:asciiTheme="minorEastAsia" w:eastAsiaTheme="minorEastAsia" w:hAnsiTheme="minorEastAsia" w:hint="eastAsia"/>
              </w:rPr>
              <w:t>类</w:t>
            </w:r>
            <w:r>
              <w:rPr>
                <w:rFonts w:asciiTheme="minorEastAsia" w:eastAsiaTheme="minorEastAsia" w:hAnsiTheme="minorEastAsia" w:hint="eastAsia"/>
              </w:rPr>
              <w:t>的</w:t>
            </w:r>
            <w:r w:rsidRPr="008A0857">
              <w:rPr>
                <w:rFonts w:asciiTheme="minorEastAsia" w:eastAsiaTheme="minorEastAsia" w:hAnsiTheme="minorEastAsia" w:hint="eastAsia"/>
              </w:rPr>
              <w:t>成员方法</w:t>
            </w:r>
            <w:r>
              <w:rPr>
                <w:rFonts w:asciiTheme="minorEastAsia" w:eastAsiaTheme="minorEastAsia" w:hAnsiTheme="minorEastAsia" w:hint="eastAsia"/>
              </w:rPr>
              <w:t>且</w:t>
            </w:r>
            <w:r w:rsidRPr="008A0857">
              <w:rPr>
                <w:rFonts w:asciiTheme="minorEastAsia" w:eastAsiaTheme="minorEastAsia" w:hAnsiTheme="minorEastAsia" w:hint="eastAsia"/>
              </w:rPr>
              <w:t>只供类内部调用</w:t>
            </w:r>
          </w:p>
        </w:tc>
        <w:tc>
          <w:tcPr>
            <w:tcW w:w="4190" w:type="dxa"/>
          </w:tcPr>
          <w:p w14:paraId="05444F1D" w14:textId="77777777" w:rsidR="00127010" w:rsidRPr="008A0857" w:rsidRDefault="00127010" w:rsidP="00730151">
            <w:pPr>
              <w:rPr>
                <w:rFonts w:asciiTheme="minorEastAsia" w:eastAsiaTheme="minorEastAsia" w:hAnsiTheme="minorEastAsia"/>
              </w:rPr>
            </w:pPr>
            <w:r w:rsidRPr="008A0857">
              <w:rPr>
                <w:rFonts w:asciiTheme="minorEastAsia" w:eastAsiaTheme="minorEastAsia" w:hAnsiTheme="minorEastAsia"/>
              </w:rPr>
              <w:t>private</w:t>
            </w:r>
          </w:p>
        </w:tc>
      </w:tr>
      <w:tr w:rsidR="00127010" w14:paraId="51428521" w14:textId="77777777" w:rsidTr="00730151">
        <w:tc>
          <w:tcPr>
            <w:tcW w:w="4106" w:type="dxa"/>
          </w:tcPr>
          <w:p w14:paraId="7C1AEF51" w14:textId="77777777" w:rsidR="00127010" w:rsidRPr="008A0857" w:rsidRDefault="00127010" w:rsidP="00730151">
            <w:pPr>
              <w:rPr>
                <w:rFonts w:asciiTheme="minorEastAsia" w:eastAsiaTheme="minorEastAsia" w:hAnsiTheme="minorEastAsia"/>
              </w:rPr>
            </w:pPr>
            <w:r w:rsidRPr="008A0857">
              <w:rPr>
                <w:rFonts w:asciiTheme="minorEastAsia" w:eastAsiaTheme="minorEastAsia" w:hAnsiTheme="minorEastAsia" w:hint="eastAsia"/>
              </w:rPr>
              <w:t>类</w:t>
            </w:r>
            <w:r>
              <w:rPr>
                <w:rFonts w:asciiTheme="minorEastAsia" w:eastAsiaTheme="minorEastAsia" w:hAnsiTheme="minorEastAsia" w:hint="eastAsia"/>
              </w:rPr>
              <w:t>的</w:t>
            </w:r>
            <w:r w:rsidRPr="008A0857">
              <w:rPr>
                <w:rFonts w:asciiTheme="minorEastAsia" w:eastAsiaTheme="minorEastAsia" w:hAnsiTheme="minorEastAsia" w:hint="eastAsia"/>
              </w:rPr>
              <w:t>成员方法</w:t>
            </w:r>
            <w:r>
              <w:rPr>
                <w:rFonts w:asciiTheme="minorEastAsia" w:eastAsiaTheme="minorEastAsia" w:hAnsiTheme="minorEastAsia" w:hint="eastAsia"/>
              </w:rPr>
              <w:t>且</w:t>
            </w:r>
            <w:r w:rsidRPr="008A0857">
              <w:rPr>
                <w:rFonts w:asciiTheme="minorEastAsia" w:eastAsiaTheme="minorEastAsia" w:hAnsiTheme="minorEastAsia" w:hint="eastAsia"/>
              </w:rPr>
              <w:t>只对继承类公开</w:t>
            </w:r>
          </w:p>
        </w:tc>
        <w:tc>
          <w:tcPr>
            <w:tcW w:w="4190" w:type="dxa"/>
          </w:tcPr>
          <w:p w14:paraId="305BEA91" w14:textId="77777777" w:rsidR="00127010" w:rsidRPr="008A0857" w:rsidRDefault="00127010" w:rsidP="00730151">
            <w:pPr>
              <w:rPr>
                <w:rFonts w:asciiTheme="minorEastAsia" w:eastAsiaTheme="minorEastAsia" w:hAnsiTheme="minorEastAsia"/>
              </w:rPr>
            </w:pPr>
            <w:r w:rsidRPr="008A0857">
              <w:rPr>
                <w:rFonts w:asciiTheme="minorEastAsia" w:eastAsiaTheme="minorEastAsia" w:hAnsiTheme="minorEastAsia"/>
              </w:rPr>
              <w:t>protected</w:t>
            </w:r>
          </w:p>
        </w:tc>
      </w:tr>
    </w:tbl>
    <w:p w14:paraId="7FFA35A0" w14:textId="77777777" w:rsidR="00127010" w:rsidRPr="005A6E38" w:rsidRDefault="00127010" w:rsidP="00127010">
      <w:pPr>
        <w:spacing w:before="100" w:after="100"/>
        <w:ind w:left="993" w:hanging="709"/>
      </w:pPr>
      <w:r w:rsidRPr="00026F9C">
        <w:rPr>
          <w:rFonts w:hint="eastAsia"/>
          <w:b/>
        </w:rPr>
        <w:t>说明</w:t>
      </w:r>
      <w:r w:rsidRPr="00026F9C">
        <w:rPr>
          <w:b/>
        </w:rPr>
        <w:t>：</w:t>
      </w:r>
      <w:r w:rsidRPr="008A0857">
        <w:rPr>
          <w:rFonts w:asciiTheme="minorEastAsia" w:eastAsiaTheme="minorEastAsia" w:hAnsiTheme="minorEastAsia" w:hint="eastAsia"/>
        </w:rPr>
        <w:t>任何类、方法、参数、变量，严控访问范围。过宽泛的访问范围，不利于模块解耦。对越宽泛</w:t>
      </w:r>
      <w:r w:rsidRPr="008A0857">
        <w:rPr>
          <w:rFonts w:asciiTheme="minorEastAsia" w:eastAsiaTheme="minorEastAsia" w:hAnsiTheme="minorEastAsia"/>
        </w:rPr>
        <w:t>的访问对象进行修改/删除，需要做更多的影响分析，引起</w:t>
      </w:r>
      <w:r w:rsidRPr="008A0857">
        <w:rPr>
          <w:rFonts w:asciiTheme="minorEastAsia" w:eastAsiaTheme="minorEastAsia" w:hAnsiTheme="minorEastAsia" w:hint="eastAsia"/>
        </w:rPr>
        <w:t>错误</w:t>
      </w:r>
      <w:r w:rsidRPr="008A0857">
        <w:rPr>
          <w:rFonts w:asciiTheme="minorEastAsia" w:eastAsiaTheme="minorEastAsia" w:hAnsiTheme="minorEastAsia"/>
        </w:rPr>
        <w:t>的风险也更大</w:t>
      </w:r>
      <w:r w:rsidRPr="00026F9C">
        <w:rPr>
          <w:rFonts w:hint="eastAsia"/>
        </w:rPr>
        <w:t>。</w:t>
      </w:r>
    </w:p>
    <w:p w14:paraId="4734BB65" w14:textId="77777777" w:rsidR="0003600B" w:rsidRPr="00127010" w:rsidRDefault="0003600B" w:rsidP="0003600B">
      <w:pPr>
        <w:spacing w:before="100" w:after="100"/>
        <w:ind w:left="993" w:hanging="709"/>
      </w:pPr>
    </w:p>
    <w:p w14:paraId="6D96CAF3" w14:textId="08693577" w:rsidR="0003600B" w:rsidRDefault="0003600B" w:rsidP="009F7A41">
      <w:pPr>
        <w:pStyle w:val="2"/>
        <w:tabs>
          <w:tab w:val="left" w:pos="709"/>
        </w:tabs>
        <w:ind w:left="142" w:hanging="83"/>
      </w:pPr>
      <w:bookmarkStart w:id="49" w:name="_Toc491856635"/>
      <w:r>
        <w:t>方法</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2B45EF" w14:paraId="07EA719E" w14:textId="77777777" w:rsidTr="00730151">
        <w:tc>
          <w:tcPr>
            <w:tcW w:w="8522" w:type="dxa"/>
            <w:shd w:val="clear" w:color="auto" w:fill="D9D9D9"/>
          </w:tcPr>
          <w:p w14:paraId="295A4A8B" w14:textId="2F3F5293" w:rsidR="002B45EF" w:rsidRDefault="002B45EF" w:rsidP="00415819">
            <w:pPr>
              <w:pStyle w:val="11"/>
              <w:framePr w:wrap="around" w:x="288" w:y="1"/>
              <w:rPr>
                <w:rFonts w:ascii="宋体" w:hAnsi="宋体"/>
              </w:rPr>
            </w:pPr>
            <w:r>
              <w:rPr>
                <w:rFonts w:hint="eastAsia"/>
              </w:rPr>
              <w:t>【规则】</w:t>
            </w:r>
            <w:r w:rsidR="00C35CF9" w:rsidRPr="00C35CF9">
              <w:rPr>
                <w:rFonts w:ascii="Courier New" w:hAnsi="Courier New" w:hint="eastAsia"/>
              </w:rPr>
              <w:t>所有的覆写方法，必须加</w:t>
            </w:r>
            <w:r w:rsidR="00C35CF9" w:rsidRPr="00C35CF9">
              <w:rPr>
                <w:rFonts w:ascii="Courier New" w:hAnsi="Courier New"/>
              </w:rPr>
              <w:t>@Override</w:t>
            </w:r>
            <w:r w:rsidR="00C35CF9" w:rsidRPr="00C35CF9">
              <w:rPr>
                <w:rFonts w:ascii="Courier New" w:hAnsi="Courier New" w:hint="eastAsia"/>
              </w:rPr>
              <w:t>注解</w:t>
            </w:r>
            <w:r>
              <w:rPr>
                <w:rFonts w:hint="eastAsia"/>
              </w:rPr>
              <w:t>。</w:t>
            </w:r>
          </w:p>
        </w:tc>
      </w:tr>
    </w:tbl>
    <w:p w14:paraId="481579F0" w14:textId="77777777" w:rsidR="002B45EF" w:rsidRPr="00A66F25" w:rsidRDefault="002B45EF" w:rsidP="002B45EF">
      <w:pPr>
        <w:spacing w:before="100" w:after="100"/>
        <w:ind w:left="993" w:hanging="709"/>
        <w:rPr>
          <w:b/>
        </w:rPr>
      </w:pPr>
      <w:r w:rsidRPr="00A66F25">
        <w:rPr>
          <w:rFonts w:hint="eastAsia"/>
          <w:b/>
        </w:rPr>
        <w:t>正例：</w:t>
      </w:r>
    </w:p>
    <w:p w14:paraId="123E366A" w14:textId="77777777" w:rsidR="00C35CF9" w:rsidRPr="00C7187C" w:rsidRDefault="00C35CF9" w:rsidP="008827BB">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@Override</w:t>
      </w:r>
    </w:p>
    <w:p w14:paraId="77BA4C2F" w14:textId="776D30E2" w:rsidR="00C35CF9" w:rsidRPr="00C7187C" w:rsidRDefault="00C35CF9" w:rsidP="008827BB">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public boolean equals(Object obj) {</w:t>
      </w:r>
    </w:p>
    <w:p w14:paraId="41099272" w14:textId="32F94982" w:rsidR="00C35CF9" w:rsidRPr="00C7187C" w:rsidRDefault="00C35CF9" w:rsidP="008827BB">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 xml:space="preserve">    return false;</w:t>
      </w:r>
    </w:p>
    <w:p w14:paraId="752ECA25" w14:textId="4AFD04FC" w:rsidR="002B45EF" w:rsidRPr="00C7187C" w:rsidRDefault="00C35CF9" w:rsidP="008827BB">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w:t>
      </w:r>
    </w:p>
    <w:p w14:paraId="1F0DD1C6" w14:textId="35DB0D58" w:rsidR="002B45EF" w:rsidRDefault="002B45EF" w:rsidP="002B45EF">
      <w:pPr>
        <w:spacing w:before="100" w:after="100"/>
        <w:ind w:left="993" w:hanging="709"/>
        <w:rPr>
          <w:rFonts w:ascii="Consolas" w:hAnsi="Consolas" w:cs="Consolas"/>
          <w:bCs/>
        </w:rPr>
      </w:pPr>
      <w:r w:rsidRPr="00A66F25">
        <w:rPr>
          <w:rFonts w:hint="eastAsia"/>
          <w:b/>
        </w:rPr>
        <w:lastRenderedPageBreak/>
        <w:t>反例：</w:t>
      </w:r>
    </w:p>
    <w:p w14:paraId="22E73976" w14:textId="77777777" w:rsidR="00C35CF9" w:rsidRPr="00C7187C" w:rsidRDefault="00C35CF9" w:rsidP="008827BB">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public boolean equals(Object obj) {</w:t>
      </w:r>
    </w:p>
    <w:p w14:paraId="1B942ECC" w14:textId="77777777" w:rsidR="00C35CF9" w:rsidRPr="00C7187C" w:rsidRDefault="00C35CF9" w:rsidP="008827BB">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 xml:space="preserve">    return false;</w:t>
      </w:r>
    </w:p>
    <w:p w14:paraId="1ED4142A" w14:textId="77777777" w:rsidR="00C35CF9" w:rsidRPr="00C7187C" w:rsidRDefault="00C35CF9" w:rsidP="008827BB">
      <w:pPr>
        <w:widowControl w:val="0"/>
        <w:autoSpaceDE w:val="0"/>
        <w:autoSpaceDN w:val="0"/>
        <w:adjustRightInd w:val="0"/>
        <w:ind w:leftChars="354" w:left="850"/>
        <w:rPr>
          <w:rFonts w:asciiTheme="minorEastAsia" w:eastAsiaTheme="minorEastAsia" w:hAnsiTheme="minorEastAsia"/>
        </w:rPr>
      </w:pPr>
      <w:r w:rsidRPr="00C7187C">
        <w:rPr>
          <w:rFonts w:asciiTheme="minorEastAsia" w:eastAsiaTheme="minorEastAsia" w:hAnsiTheme="minorEastAsia"/>
        </w:rPr>
        <w:t>}</w:t>
      </w:r>
    </w:p>
    <w:p w14:paraId="5C25D080" w14:textId="13A77F73" w:rsidR="007B2246" w:rsidRDefault="007B2246" w:rsidP="007B2246">
      <w:pPr>
        <w:spacing w:before="100" w:after="100"/>
        <w:ind w:left="993" w:hanging="709"/>
      </w:pPr>
      <w:r w:rsidRPr="00026F9C">
        <w:rPr>
          <w:rFonts w:hint="eastAsia"/>
          <w:b/>
        </w:rPr>
        <w:t>说明</w:t>
      </w:r>
      <w:r w:rsidRPr="00026F9C">
        <w:rPr>
          <w:b/>
        </w:rPr>
        <w:t>：</w:t>
      </w:r>
      <w:r>
        <w:rPr>
          <w:rFonts w:hint="eastAsia"/>
        </w:rPr>
        <w:t>加</w:t>
      </w:r>
      <w:r>
        <w:rPr>
          <w:rFonts w:hint="eastAsia"/>
        </w:rPr>
        <w:t>O</w:t>
      </w:r>
      <w:r>
        <w:t>verride</w:t>
      </w:r>
      <w:r>
        <w:t>注解可以起到判断方法是否正确覆盖的作用</w:t>
      </w:r>
      <w:r>
        <w:rPr>
          <w:rFonts w:hint="eastAsia"/>
        </w:rPr>
        <w:t>，</w:t>
      </w:r>
      <w:r>
        <w:t>也便于</w:t>
      </w:r>
      <w:r>
        <w:rPr>
          <w:rFonts w:hint="eastAsia"/>
        </w:rPr>
        <w:t>代码</w:t>
      </w:r>
      <w:r>
        <w:t>阅读</w:t>
      </w:r>
      <w:r w:rsidRPr="00026F9C">
        <w:rPr>
          <w:rFonts w:hint="eastAsia"/>
        </w:rPr>
        <w:t>。</w:t>
      </w:r>
    </w:p>
    <w:p w14:paraId="47E4F7A3" w14:textId="77777777" w:rsidR="007B2246" w:rsidRPr="00026F9C" w:rsidRDefault="007B2246" w:rsidP="007B2246">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7B2246" w14:paraId="07ECF970" w14:textId="77777777" w:rsidTr="00730151">
        <w:tc>
          <w:tcPr>
            <w:tcW w:w="8522" w:type="dxa"/>
            <w:shd w:val="clear" w:color="auto" w:fill="D9D9D9"/>
          </w:tcPr>
          <w:p w14:paraId="23DA4745" w14:textId="2B4FA3D3" w:rsidR="007B2246" w:rsidRDefault="007B2246" w:rsidP="00415819">
            <w:pPr>
              <w:pStyle w:val="11"/>
              <w:framePr w:wrap="around" w:x="288" w:y="1"/>
              <w:rPr>
                <w:rFonts w:ascii="宋体" w:hAnsi="宋体"/>
              </w:rPr>
            </w:pPr>
            <w:r>
              <w:rPr>
                <w:rFonts w:hint="eastAsia"/>
              </w:rPr>
              <w:t>【规则】</w:t>
            </w:r>
            <w:r>
              <w:rPr>
                <w:rFonts w:ascii="Courier New" w:hAnsi="Courier New" w:hint="eastAsia"/>
              </w:rPr>
              <w:t>对过时</w:t>
            </w:r>
            <w:r>
              <w:rPr>
                <w:rFonts w:ascii="Courier New" w:hAnsi="Courier New"/>
              </w:rPr>
              <w:t>的方法</w:t>
            </w:r>
            <w:r w:rsidRPr="00C35CF9">
              <w:rPr>
                <w:rFonts w:ascii="Courier New" w:hAnsi="Courier New" w:hint="eastAsia"/>
              </w:rPr>
              <w:t>必须加</w:t>
            </w:r>
            <w:r>
              <w:rPr>
                <w:rFonts w:ascii="Courier New" w:hAnsi="Courier New"/>
              </w:rPr>
              <w:t>@Deprecated</w:t>
            </w:r>
            <w:r w:rsidRPr="00C35CF9">
              <w:rPr>
                <w:rFonts w:ascii="Courier New" w:hAnsi="Courier New" w:hint="eastAsia"/>
              </w:rPr>
              <w:t>注解</w:t>
            </w:r>
            <w:r>
              <w:rPr>
                <w:rFonts w:hint="eastAsia"/>
              </w:rPr>
              <w:t>，并且</w:t>
            </w:r>
            <w:r>
              <w:t>在</w:t>
            </w:r>
            <w:r>
              <w:t>javadoc</w:t>
            </w:r>
            <w:r>
              <w:t>中表明过时原因和替代方法</w:t>
            </w:r>
            <w:r>
              <w:rPr>
                <w:rFonts w:hint="eastAsia"/>
              </w:rPr>
              <w:t>，过时方法</w:t>
            </w:r>
            <w:r>
              <w:t>不能</w:t>
            </w:r>
            <w:r>
              <w:rPr>
                <w:rFonts w:hint="eastAsia"/>
              </w:rPr>
              <w:t>直接</w:t>
            </w:r>
            <w:r>
              <w:t>删除</w:t>
            </w:r>
            <w:r>
              <w:rPr>
                <w:rFonts w:hint="eastAsia"/>
              </w:rPr>
              <w:t>。</w:t>
            </w:r>
            <w:r>
              <w:rPr>
                <w:rFonts w:ascii="宋体" w:hAnsi="宋体" w:hint="eastAsia"/>
              </w:rPr>
              <w:t>调用方也</w:t>
            </w:r>
            <w:r>
              <w:rPr>
                <w:rFonts w:ascii="宋体" w:hAnsi="宋体"/>
              </w:rPr>
              <w:t>不能</w:t>
            </w:r>
            <w:r>
              <w:rPr>
                <w:rFonts w:ascii="宋体" w:hAnsi="宋体" w:hint="eastAsia"/>
              </w:rPr>
              <w:t>在新写</w:t>
            </w:r>
            <w:r>
              <w:rPr>
                <w:rFonts w:ascii="宋体" w:hAnsi="宋体"/>
              </w:rPr>
              <w:t>的代码中使用已经过时的方法。</w:t>
            </w:r>
          </w:p>
        </w:tc>
      </w:tr>
    </w:tbl>
    <w:p w14:paraId="006F30F8" w14:textId="530411E6" w:rsidR="007B2246" w:rsidRDefault="007B2246" w:rsidP="007B2246">
      <w:pPr>
        <w:spacing w:before="100" w:after="100"/>
        <w:ind w:left="993" w:hanging="709"/>
        <w:rPr>
          <w:rFonts w:asciiTheme="minorEastAsia" w:eastAsiaTheme="minorEastAsia" w:hAnsiTheme="minorEastAsia"/>
        </w:rPr>
      </w:pPr>
      <w:r w:rsidRPr="00026F9C">
        <w:rPr>
          <w:rFonts w:hint="eastAsia"/>
          <w:b/>
        </w:rPr>
        <w:t>说明</w:t>
      </w:r>
      <w:r w:rsidRPr="00026F9C">
        <w:rPr>
          <w:b/>
        </w:rPr>
        <w:t>：</w:t>
      </w:r>
      <w:r w:rsidRPr="008A0857">
        <w:rPr>
          <w:rFonts w:asciiTheme="minorEastAsia" w:eastAsiaTheme="minorEastAsia" w:hAnsiTheme="minorEastAsia"/>
        </w:rPr>
        <w:t xml:space="preserve">java.net.URLDecoder </w:t>
      </w:r>
      <w:r w:rsidRPr="008A0857">
        <w:rPr>
          <w:rFonts w:asciiTheme="minorEastAsia" w:eastAsiaTheme="minorEastAsia" w:hAnsiTheme="minorEastAsia" w:hint="eastAsia"/>
        </w:rPr>
        <w:t>中的方法</w:t>
      </w:r>
      <w:r w:rsidRPr="008A0857">
        <w:rPr>
          <w:rFonts w:asciiTheme="minorEastAsia" w:eastAsiaTheme="minorEastAsia" w:hAnsiTheme="minorEastAsia"/>
        </w:rPr>
        <w:t xml:space="preserve">decode(String encodeStr) </w:t>
      </w:r>
      <w:r w:rsidRPr="008A0857">
        <w:rPr>
          <w:rFonts w:asciiTheme="minorEastAsia" w:eastAsiaTheme="minorEastAsia" w:hAnsiTheme="minorEastAsia" w:hint="eastAsia"/>
        </w:rPr>
        <w:t>这个方法已经过时，应该使用双参数</w:t>
      </w:r>
      <w:r w:rsidRPr="008A0857">
        <w:rPr>
          <w:rFonts w:asciiTheme="minorEastAsia" w:eastAsiaTheme="minorEastAsia" w:hAnsiTheme="minorEastAsia"/>
        </w:rPr>
        <w:t>decode(String source, String encode)</w:t>
      </w:r>
      <w:r w:rsidRPr="008A0857">
        <w:rPr>
          <w:rFonts w:asciiTheme="minorEastAsia" w:eastAsiaTheme="minorEastAsia" w:hAnsiTheme="minorEastAsia" w:hint="eastAsia"/>
        </w:rPr>
        <w:t>。接口提供方既然明确是过时接口，那么有义务同时提供新的接口；作为调用方来说，有义务去考证过时方法的新</w:t>
      </w:r>
      <w:r>
        <w:rPr>
          <w:rFonts w:asciiTheme="minorEastAsia" w:eastAsiaTheme="minorEastAsia" w:hAnsiTheme="minorEastAsia" w:hint="eastAsia"/>
        </w:rPr>
        <w:t>接口</w:t>
      </w:r>
      <w:r w:rsidRPr="008A0857">
        <w:rPr>
          <w:rFonts w:asciiTheme="minorEastAsia" w:eastAsiaTheme="minorEastAsia" w:hAnsiTheme="minorEastAsia" w:hint="eastAsia"/>
        </w:rPr>
        <w:t>是什么</w:t>
      </w:r>
      <w:r>
        <w:rPr>
          <w:rFonts w:asciiTheme="minorEastAsia" w:eastAsiaTheme="minorEastAsia" w:hAnsiTheme="minorEastAsia" w:hint="eastAsia"/>
        </w:rPr>
        <w:t>。</w:t>
      </w:r>
    </w:p>
    <w:p w14:paraId="0F51B05C" w14:textId="77777777" w:rsidR="00A04F41" w:rsidRPr="00026F9C" w:rsidRDefault="00A04F41" w:rsidP="00A04F41">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A04F41" w14:paraId="078D3DB3" w14:textId="77777777" w:rsidTr="00730151">
        <w:tc>
          <w:tcPr>
            <w:tcW w:w="8522" w:type="dxa"/>
            <w:shd w:val="clear" w:color="auto" w:fill="D9D9D9"/>
          </w:tcPr>
          <w:p w14:paraId="4BE767FD" w14:textId="08E3BFCE" w:rsidR="00A04F41" w:rsidRDefault="00A04F41" w:rsidP="00415819">
            <w:pPr>
              <w:pStyle w:val="11"/>
              <w:framePr w:wrap="around" w:x="288" w:y="1"/>
              <w:rPr>
                <w:rFonts w:ascii="宋体" w:hAnsi="宋体"/>
              </w:rPr>
            </w:pPr>
            <w:r>
              <w:rPr>
                <w:rFonts w:hint="eastAsia"/>
              </w:rPr>
              <w:t>【规则】</w:t>
            </w:r>
            <w:r>
              <w:rPr>
                <w:rFonts w:ascii="Courier New" w:hAnsi="Courier New" w:hint="eastAsia"/>
              </w:rPr>
              <w:t>对外暴露的接口</w:t>
            </w:r>
            <w:r w:rsidRPr="00A04F41">
              <w:rPr>
                <w:rFonts w:ascii="Courier New" w:hAnsi="Courier New" w:hint="eastAsia"/>
              </w:rPr>
              <w:t>签名，原则上不允许修改方法签名，避免对接口调用方产生影响</w:t>
            </w:r>
            <w:r>
              <w:rPr>
                <w:rFonts w:ascii="宋体" w:hAnsi="宋体"/>
              </w:rPr>
              <w:t>。</w:t>
            </w:r>
          </w:p>
        </w:tc>
      </w:tr>
    </w:tbl>
    <w:p w14:paraId="5084C3A8" w14:textId="6ED407C3" w:rsidR="00A04F41" w:rsidRDefault="00A04F41" w:rsidP="00A04F41">
      <w:pPr>
        <w:spacing w:before="100" w:after="100"/>
        <w:ind w:left="993" w:hanging="709"/>
        <w:rPr>
          <w:rFonts w:asciiTheme="minorEastAsia" w:eastAsiaTheme="minorEastAsia" w:hAnsiTheme="minorEastAsia"/>
        </w:rPr>
      </w:pPr>
      <w:r w:rsidRPr="00026F9C">
        <w:rPr>
          <w:rFonts w:hint="eastAsia"/>
          <w:b/>
        </w:rPr>
        <w:t>说明</w:t>
      </w:r>
      <w:r w:rsidRPr="00026F9C">
        <w:rPr>
          <w:b/>
        </w:rPr>
        <w:t>：</w:t>
      </w:r>
      <w:r>
        <w:rPr>
          <w:rFonts w:asciiTheme="minorEastAsia" w:eastAsiaTheme="minorEastAsia" w:hAnsiTheme="minorEastAsia" w:hint="eastAsia"/>
        </w:rPr>
        <w:t>遵守面向</w:t>
      </w:r>
      <w:r>
        <w:rPr>
          <w:rFonts w:asciiTheme="minorEastAsia" w:eastAsiaTheme="minorEastAsia" w:hAnsiTheme="minorEastAsia"/>
        </w:rPr>
        <w:t>对象</w:t>
      </w:r>
      <w:r>
        <w:rPr>
          <w:rFonts w:asciiTheme="minorEastAsia" w:eastAsiaTheme="minorEastAsia" w:hAnsiTheme="minorEastAsia" w:hint="eastAsia"/>
        </w:rPr>
        <w:t>设计</w:t>
      </w:r>
      <w:r>
        <w:rPr>
          <w:rFonts w:asciiTheme="minorEastAsia" w:eastAsiaTheme="minorEastAsia" w:hAnsiTheme="minorEastAsia"/>
        </w:rPr>
        <w:t>原则的开闭原则</w:t>
      </w:r>
      <w:r w:rsidR="00916B7D">
        <w:rPr>
          <w:rFonts w:asciiTheme="minorEastAsia" w:eastAsiaTheme="minorEastAsia" w:hAnsiTheme="minorEastAsia" w:hint="eastAsia"/>
        </w:rPr>
        <w:t>。</w:t>
      </w:r>
    </w:p>
    <w:p w14:paraId="0637C731" w14:textId="77777777" w:rsidR="00916B7D" w:rsidRPr="00026F9C" w:rsidRDefault="00916B7D" w:rsidP="00916B7D">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916B7D" w14:paraId="760D9890" w14:textId="77777777" w:rsidTr="00730151">
        <w:tc>
          <w:tcPr>
            <w:tcW w:w="8522" w:type="dxa"/>
            <w:shd w:val="clear" w:color="auto" w:fill="D9D9D9"/>
          </w:tcPr>
          <w:p w14:paraId="24E165DD" w14:textId="2441F1CB" w:rsidR="00916B7D" w:rsidRDefault="00916B7D" w:rsidP="00415819">
            <w:pPr>
              <w:pStyle w:val="11"/>
              <w:framePr w:wrap="around" w:x="288" w:y="1"/>
              <w:rPr>
                <w:rFonts w:ascii="宋体" w:hAnsi="宋体"/>
              </w:rPr>
            </w:pPr>
            <w:r>
              <w:rPr>
                <w:rFonts w:hint="eastAsia"/>
              </w:rPr>
              <w:t>【规则】</w:t>
            </w:r>
            <w:r w:rsidRPr="00916B7D">
              <w:rPr>
                <w:rFonts w:ascii="Courier New" w:hAnsi="Courier New"/>
              </w:rPr>
              <w:t>POJO</w:t>
            </w:r>
            <w:r w:rsidRPr="00916B7D">
              <w:rPr>
                <w:rFonts w:ascii="Courier New" w:hAnsi="Courier New" w:hint="eastAsia"/>
              </w:rPr>
              <w:t>类必须</w:t>
            </w:r>
            <w:r>
              <w:rPr>
                <w:rFonts w:ascii="Courier New" w:hAnsi="Courier New" w:hint="eastAsia"/>
              </w:rPr>
              <w:t>改写</w:t>
            </w:r>
            <w:r w:rsidRPr="00916B7D">
              <w:rPr>
                <w:rFonts w:ascii="Courier New" w:hAnsi="Courier New"/>
              </w:rPr>
              <w:t>toString</w:t>
            </w:r>
            <w:r w:rsidRPr="00916B7D">
              <w:rPr>
                <w:rFonts w:ascii="Courier New" w:hAnsi="Courier New" w:hint="eastAsia"/>
              </w:rPr>
              <w:t>方法。可以使用</w:t>
            </w:r>
            <w:r w:rsidRPr="00916B7D">
              <w:rPr>
                <w:rFonts w:ascii="Courier New" w:hAnsi="Courier New"/>
              </w:rPr>
              <w:t>IDE</w:t>
            </w:r>
            <w:r w:rsidRPr="00916B7D">
              <w:rPr>
                <w:rFonts w:ascii="Courier New" w:hAnsi="Courier New" w:hint="eastAsia"/>
              </w:rPr>
              <w:t>提供的</w:t>
            </w:r>
            <w:r w:rsidRPr="00916B7D">
              <w:rPr>
                <w:rFonts w:ascii="Courier New" w:hAnsi="Courier New"/>
              </w:rPr>
              <w:t>toString</w:t>
            </w:r>
            <w:r w:rsidRPr="00916B7D">
              <w:rPr>
                <w:rFonts w:ascii="Courier New" w:hAnsi="Courier New" w:hint="eastAsia"/>
              </w:rPr>
              <w:t>代码生成功能。</w:t>
            </w:r>
          </w:p>
        </w:tc>
      </w:tr>
    </w:tbl>
    <w:p w14:paraId="02A2BEE2" w14:textId="49C91F0B" w:rsidR="00916B7D" w:rsidRDefault="00916B7D" w:rsidP="00916B7D">
      <w:pPr>
        <w:spacing w:before="100" w:after="100"/>
        <w:ind w:left="993" w:hanging="709"/>
        <w:rPr>
          <w:rFonts w:asciiTheme="minorEastAsia" w:eastAsiaTheme="minorEastAsia" w:hAnsiTheme="minorEastAsia"/>
        </w:rPr>
      </w:pPr>
      <w:r w:rsidRPr="00026F9C">
        <w:rPr>
          <w:rFonts w:hint="eastAsia"/>
          <w:b/>
        </w:rPr>
        <w:t>说明</w:t>
      </w:r>
      <w:r w:rsidRPr="00026F9C">
        <w:rPr>
          <w:b/>
        </w:rPr>
        <w:t>：</w:t>
      </w:r>
      <w:r w:rsidRPr="008A0857">
        <w:rPr>
          <w:rFonts w:asciiTheme="minorEastAsia" w:eastAsiaTheme="minorEastAsia" w:hAnsiTheme="minorEastAsia" w:hint="eastAsia"/>
        </w:rPr>
        <w:t>使用工具类</w:t>
      </w:r>
      <w:r w:rsidRPr="008A0857">
        <w:rPr>
          <w:rFonts w:asciiTheme="minorEastAsia" w:eastAsiaTheme="minorEastAsia" w:hAnsiTheme="minorEastAsia"/>
        </w:rPr>
        <w:t>source&gt; generate toString</w:t>
      </w:r>
      <w:r w:rsidRPr="008A0857">
        <w:rPr>
          <w:rFonts w:asciiTheme="minorEastAsia" w:eastAsiaTheme="minorEastAsia" w:hAnsiTheme="minorEastAsia" w:hint="eastAsia"/>
        </w:rPr>
        <w:t>时，如果继承了另一个</w:t>
      </w:r>
      <w:r w:rsidRPr="008A0857">
        <w:rPr>
          <w:rFonts w:asciiTheme="minorEastAsia" w:eastAsiaTheme="minorEastAsia" w:hAnsiTheme="minorEastAsia"/>
        </w:rPr>
        <w:t>POJO</w:t>
      </w:r>
      <w:r w:rsidRPr="008A0857">
        <w:rPr>
          <w:rFonts w:asciiTheme="minorEastAsia" w:eastAsiaTheme="minorEastAsia" w:hAnsiTheme="minorEastAsia" w:hint="eastAsia"/>
        </w:rPr>
        <w:t>类，注意在前面加一下</w:t>
      </w:r>
      <w:r w:rsidRPr="008A0857">
        <w:rPr>
          <w:rFonts w:asciiTheme="minorEastAsia" w:eastAsiaTheme="minorEastAsia" w:hAnsiTheme="minorEastAsia"/>
        </w:rPr>
        <w:t>super.toString</w:t>
      </w:r>
      <w:r w:rsidRPr="008A0857">
        <w:rPr>
          <w:rFonts w:asciiTheme="minorEastAsia" w:eastAsiaTheme="minorEastAsia" w:hAnsiTheme="minorEastAsia" w:hint="eastAsia"/>
        </w:rPr>
        <w:t>。</w:t>
      </w:r>
      <w:r w:rsidRPr="008A0857">
        <w:rPr>
          <w:rFonts w:asciiTheme="minorEastAsia" w:eastAsiaTheme="minorEastAsia" w:hAnsiTheme="minorEastAsia"/>
        </w:rPr>
        <w:t xml:space="preserve"> </w:t>
      </w:r>
      <w:r w:rsidRPr="008A0857">
        <w:rPr>
          <w:rFonts w:asciiTheme="minorEastAsia" w:eastAsiaTheme="minorEastAsia" w:hAnsiTheme="minorEastAsia" w:hint="eastAsia"/>
        </w:rPr>
        <w:t>在方法执行抛出异常时，可以直接调用</w:t>
      </w:r>
      <w:r w:rsidRPr="008A0857">
        <w:rPr>
          <w:rFonts w:asciiTheme="minorEastAsia" w:eastAsiaTheme="minorEastAsia" w:hAnsiTheme="minorEastAsia"/>
        </w:rPr>
        <w:t>POJO</w:t>
      </w:r>
      <w:r w:rsidRPr="008A0857">
        <w:rPr>
          <w:rFonts w:asciiTheme="minorEastAsia" w:eastAsiaTheme="minorEastAsia" w:hAnsiTheme="minorEastAsia" w:hint="eastAsia"/>
        </w:rPr>
        <w:t>的</w:t>
      </w:r>
      <w:r w:rsidRPr="008A0857">
        <w:rPr>
          <w:rFonts w:asciiTheme="minorEastAsia" w:eastAsiaTheme="minorEastAsia" w:hAnsiTheme="minorEastAsia"/>
        </w:rPr>
        <w:t>toString()</w:t>
      </w:r>
      <w:r>
        <w:rPr>
          <w:rFonts w:asciiTheme="minorEastAsia" w:eastAsiaTheme="minorEastAsia" w:hAnsiTheme="minorEastAsia" w:hint="eastAsia"/>
        </w:rPr>
        <w:t>方法打印其属性值，便于排查问题。</w:t>
      </w:r>
    </w:p>
    <w:p w14:paraId="0864EF54" w14:textId="77777777" w:rsidR="007C619D" w:rsidRPr="00026F9C" w:rsidRDefault="007C619D" w:rsidP="007C619D">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7C619D" w14:paraId="214709CF" w14:textId="77777777" w:rsidTr="00730151">
        <w:tc>
          <w:tcPr>
            <w:tcW w:w="8522" w:type="dxa"/>
            <w:shd w:val="clear" w:color="auto" w:fill="D9D9D9"/>
          </w:tcPr>
          <w:p w14:paraId="233E1F64" w14:textId="10E5B5D1" w:rsidR="007C619D" w:rsidRDefault="007C619D" w:rsidP="00415819">
            <w:pPr>
              <w:pStyle w:val="11"/>
              <w:framePr w:wrap="around" w:x="288" w:y="1"/>
              <w:rPr>
                <w:rFonts w:ascii="宋体" w:hAnsi="宋体"/>
              </w:rPr>
            </w:pPr>
            <w:r>
              <w:rPr>
                <w:rFonts w:hint="eastAsia"/>
              </w:rPr>
              <w:t>【规则】</w:t>
            </w:r>
            <w:r w:rsidRPr="007C619D">
              <w:rPr>
                <w:rFonts w:ascii="Courier New" w:hAnsi="Courier New" w:hint="eastAsia"/>
              </w:rPr>
              <w:t>构造方法里面禁止加入任何业务逻辑，如果有初始化逻辑，请放在</w:t>
            </w:r>
            <w:r w:rsidRPr="007C619D">
              <w:rPr>
                <w:rFonts w:ascii="Courier New" w:hAnsi="Courier New" w:hint="eastAsia"/>
              </w:rPr>
              <w:t>init</w:t>
            </w:r>
            <w:r w:rsidRPr="007C619D">
              <w:rPr>
                <w:rFonts w:ascii="Courier New" w:hAnsi="Courier New" w:hint="eastAsia"/>
              </w:rPr>
              <w:t>方法中，在构造函数调用</w:t>
            </w:r>
            <w:r w:rsidRPr="007C619D">
              <w:rPr>
                <w:rFonts w:ascii="Courier New" w:hAnsi="Courier New" w:hint="eastAsia"/>
              </w:rPr>
              <w:t>init</w:t>
            </w:r>
            <w:r>
              <w:rPr>
                <w:rFonts w:ascii="Courier New" w:hAnsi="Courier New" w:hint="eastAsia"/>
              </w:rPr>
              <w:t>方法</w:t>
            </w:r>
            <w:r w:rsidRPr="00916B7D">
              <w:rPr>
                <w:rFonts w:ascii="Courier New" w:hAnsi="Courier New" w:hint="eastAsia"/>
              </w:rPr>
              <w:t>。</w:t>
            </w:r>
          </w:p>
        </w:tc>
      </w:tr>
    </w:tbl>
    <w:p w14:paraId="01F17D20" w14:textId="268F17E0" w:rsidR="00916B7D" w:rsidRPr="007C619D" w:rsidRDefault="00916B7D" w:rsidP="007C619D">
      <w:pPr>
        <w:spacing w:before="100" w:after="100"/>
        <w:ind w:left="993" w:hanging="709"/>
        <w:rPr>
          <w:rFonts w:asciiTheme="minorEastAsia" w:eastAsia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916B7D" w14:paraId="1D3832F7" w14:textId="77777777" w:rsidTr="00730151">
        <w:tc>
          <w:tcPr>
            <w:tcW w:w="8522" w:type="dxa"/>
            <w:shd w:val="clear" w:color="auto" w:fill="D9D9D9"/>
          </w:tcPr>
          <w:p w14:paraId="2859EF25" w14:textId="329DFC96" w:rsidR="00916B7D" w:rsidRDefault="00916B7D" w:rsidP="00916B7D">
            <w:pPr>
              <w:pStyle w:val="11"/>
              <w:framePr w:wrap="around" w:x="288" w:y="1"/>
              <w:rPr>
                <w:rFonts w:ascii="宋体" w:hAnsi="宋体"/>
              </w:rPr>
            </w:pPr>
            <w:r>
              <w:rPr>
                <w:rFonts w:hint="eastAsia"/>
              </w:rPr>
              <w:t>【建议】</w:t>
            </w:r>
            <w:r w:rsidRPr="00916B7D">
              <w:rPr>
                <w:rFonts w:ascii="Courier New" w:hAnsi="Courier New" w:hint="eastAsia"/>
              </w:rPr>
              <w:t>当一个类有多个构造方法，或者多个同名方法，这些方法应该按顺序放置在一起，便于阅读。</w:t>
            </w:r>
          </w:p>
        </w:tc>
      </w:tr>
    </w:tbl>
    <w:p w14:paraId="31FDE245" w14:textId="77777777" w:rsidR="00916B7D" w:rsidRPr="00026F9C" w:rsidRDefault="00916B7D" w:rsidP="00916B7D">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916B7D" w14:paraId="2E3DA260" w14:textId="77777777" w:rsidTr="00730151">
        <w:tc>
          <w:tcPr>
            <w:tcW w:w="8522" w:type="dxa"/>
            <w:shd w:val="clear" w:color="auto" w:fill="D9D9D9"/>
          </w:tcPr>
          <w:p w14:paraId="73DE3253" w14:textId="577CC7D3" w:rsidR="00916B7D" w:rsidRDefault="00916B7D" w:rsidP="00415819">
            <w:pPr>
              <w:pStyle w:val="11"/>
              <w:framePr w:wrap="around" w:x="288" w:y="1"/>
              <w:rPr>
                <w:rFonts w:ascii="宋体" w:hAnsi="宋体"/>
              </w:rPr>
            </w:pPr>
            <w:r>
              <w:rPr>
                <w:rFonts w:hint="eastAsia"/>
              </w:rPr>
              <w:t>【建议】</w:t>
            </w:r>
            <w:r w:rsidRPr="00916B7D">
              <w:rPr>
                <w:rFonts w:hint="eastAsia"/>
              </w:rPr>
              <w:t>setter</w:t>
            </w:r>
            <w:r w:rsidRPr="00916B7D">
              <w:rPr>
                <w:rFonts w:hint="eastAsia"/>
              </w:rPr>
              <w:t>方法中，参数名称与类成员变量名称一致，</w:t>
            </w:r>
            <w:r w:rsidRPr="00916B7D">
              <w:rPr>
                <w:rFonts w:hint="eastAsia"/>
              </w:rPr>
              <w:t>this.</w:t>
            </w:r>
            <w:r w:rsidRPr="00916B7D">
              <w:rPr>
                <w:rFonts w:hint="eastAsia"/>
              </w:rPr>
              <w:t>成员名</w:t>
            </w:r>
            <w:r w:rsidRPr="00916B7D">
              <w:rPr>
                <w:rFonts w:hint="eastAsia"/>
              </w:rPr>
              <w:t>=</w:t>
            </w:r>
            <w:r w:rsidRPr="00916B7D">
              <w:rPr>
                <w:rFonts w:hint="eastAsia"/>
              </w:rPr>
              <w:t>参数名。在</w:t>
            </w:r>
            <w:r w:rsidRPr="00916B7D">
              <w:rPr>
                <w:rFonts w:hint="eastAsia"/>
              </w:rPr>
              <w:t>getter/setter</w:t>
            </w:r>
            <w:r w:rsidR="007C619D">
              <w:rPr>
                <w:rFonts w:hint="eastAsia"/>
              </w:rPr>
              <w:t>方法中，</w:t>
            </w:r>
            <w:r w:rsidRPr="00916B7D">
              <w:rPr>
                <w:rFonts w:hint="eastAsia"/>
              </w:rPr>
              <w:t>不要增加业务逻辑，增加排查问题难度</w:t>
            </w:r>
            <w:r w:rsidRPr="00916B7D">
              <w:rPr>
                <w:rFonts w:ascii="Courier New" w:hAnsi="Courier New" w:hint="eastAsia"/>
              </w:rPr>
              <w:t>。</w:t>
            </w:r>
          </w:p>
        </w:tc>
      </w:tr>
    </w:tbl>
    <w:p w14:paraId="148C1C8B" w14:textId="77777777" w:rsidR="00C7187C" w:rsidRDefault="00C7187C" w:rsidP="00C7187C">
      <w:pPr>
        <w:spacing w:before="100" w:after="100"/>
        <w:ind w:left="993" w:hanging="709"/>
      </w:pPr>
      <w:r w:rsidRPr="00A66F25">
        <w:rPr>
          <w:rFonts w:hint="eastAsia"/>
          <w:b/>
        </w:rPr>
        <w:t>正例：</w:t>
      </w:r>
      <w:r>
        <w:t xml:space="preserve">    </w:t>
      </w:r>
    </w:p>
    <w:p w14:paraId="7861420E" w14:textId="5E2FB252" w:rsidR="00C7187C" w:rsidRDefault="00C7187C" w:rsidP="008827BB">
      <w:pPr>
        <w:spacing w:before="100" w:after="100"/>
        <w:ind w:leftChars="354" w:left="850"/>
      </w:pPr>
      <w:r>
        <w:t>public void setName(String name) {</w:t>
      </w:r>
    </w:p>
    <w:p w14:paraId="46301DC7" w14:textId="77777777" w:rsidR="00C7187C" w:rsidRDefault="00C7187C" w:rsidP="008827BB">
      <w:pPr>
        <w:spacing w:before="100" w:after="100"/>
        <w:ind w:leftChars="354" w:left="850"/>
      </w:pPr>
      <w:r>
        <w:lastRenderedPageBreak/>
        <w:t xml:space="preserve">        this.name = name;</w:t>
      </w:r>
    </w:p>
    <w:p w14:paraId="236AF1F5" w14:textId="66D8EBF9" w:rsidR="007C619D" w:rsidRDefault="00C7187C" w:rsidP="008827BB">
      <w:pPr>
        <w:spacing w:before="100" w:after="100"/>
        <w:ind w:leftChars="354" w:left="850"/>
      </w:pPr>
      <w:r>
        <w:t>}</w:t>
      </w:r>
    </w:p>
    <w:p w14:paraId="0A7D2C6B" w14:textId="13132966" w:rsidR="00C7187C" w:rsidRDefault="00C7187C" w:rsidP="00C7187C">
      <w:pPr>
        <w:spacing w:before="100" w:after="100"/>
        <w:ind w:left="993" w:hanging="709"/>
      </w:pPr>
      <w:r>
        <w:rPr>
          <w:rFonts w:hint="eastAsia"/>
          <w:b/>
        </w:rPr>
        <w:t>反</w:t>
      </w:r>
      <w:r w:rsidRPr="00A66F25">
        <w:rPr>
          <w:rFonts w:hint="eastAsia"/>
          <w:b/>
        </w:rPr>
        <w:t>例：</w:t>
      </w:r>
      <w:r>
        <w:t xml:space="preserve">    </w:t>
      </w:r>
    </w:p>
    <w:p w14:paraId="7F1DC48E" w14:textId="74252113" w:rsidR="00C7187C" w:rsidRDefault="00C7187C" w:rsidP="008827BB">
      <w:pPr>
        <w:spacing w:before="100" w:after="100"/>
        <w:ind w:leftChars="354" w:left="850"/>
      </w:pPr>
      <w:r>
        <w:t>public void setName(String firstName) {</w:t>
      </w:r>
    </w:p>
    <w:p w14:paraId="340A8AED" w14:textId="4DAC63DA" w:rsidR="00C7187C" w:rsidRDefault="00C7187C" w:rsidP="008827BB">
      <w:pPr>
        <w:spacing w:before="100" w:after="100"/>
        <w:ind w:leftChars="354" w:left="850"/>
      </w:pPr>
      <w:r>
        <w:t xml:space="preserve">        this.name = firstName+this.lastName;</w:t>
      </w:r>
    </w:p>
    <w:p w14:paraId="13806C02" w14:textId="77777777" w:rsidR="00C7187C" w:rsidRPr="00C7187C" w:rsidRDefault="00C7187C" w:rsidP="008827BB">
      <w:pPr>
        <w:spacing w:before="100" w:after="100"/>
        <w:ind w:leftChars="354" w:left="850"/>
        <w:rPr>
          <w:b/>
        </w:rPr>
      </w:pPr>
      <w:r>
        <w:t>}</w:t>
      </w:r>
    </w:p>
    <w:p w14:paraId="368AEB99" w14:textId="77777777" w:rsidR="00C7187C" w:rsidRPr="00C7187C" w:rsidRDefault="00C7187C" w:rsidP="00C7187C">
      <w:pPr>
        <w:spacing w:before="100" w:after="100"/>
        <w:ind w:left="993" w:hanging="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7C619D" w14:paraId="642BB5EC" w14:textId="77777777" w:rsidTr="00730151">
        <w:tc>
          <w:tcPr>
            <w:tcW w:w="8522" w:type="dxa"/>
            <w:shd w:val="clear" w:color="auto" w:fill="D9D9D9"/>
          </w:tcPr>
          <w:p w14:paraId="58D0FAA0" w14:textId="690ACCA1" w:rsidR="007C619D" w:rsidRDefault="007C619D" w:rsidP="00415819">
            <w:pPr>
              <w:pStyle w:val="11"/>
              <w:framePr w:wrap="around" w:x="288" w:y="1"/>
              <w:rPr>
                <w:rFonts w:ascii="宋体" w:hAnsi="宋体"/>
              </w:rPr>
            </w:pPr>
            <w:r>
              <w:rPr>
                <w:rFonts w:hint="eastAsia"/>
              </w:rPr>
              <w:t>【建议】</w:t>
            </w:r>
            <w:r w:rsidRPr="007C619D">
              <w:rPr>
                <w:rFonts w:hint="eastAsia"/>
              </w:rPr>
              <w:t>不使用可变参数编程</w:t>
            </w:r>
            <w:r w:rsidRPr="007C619D">
              <w:rPr>
                <w:rFonts w:hint="eastAsia"/>
              </w:rPr>
              <w:t xml:space="preserve">, </w:t>
            </w:r>
            <w:r>
              <w:rPr>
                <w:rFonts w:hint="eastAsia"/>
              </w:rPr>
              <w:t>使用数组代替。</w:t>
            </w:r>
          </w:p>
        </w:tc>
      </w:tr>
    </w:tbl>
    <w:p w14:paraId="207CF91F" w14:textId="247E95F4" w:rsidR="007C619D" w:rsidRPr="00A66F25" w:rsidRDefault="007C619D" w:rsidP="007C619D">
      <w:pPr>
        <w:spacing w:before="100" w:after="100"/>
        <w:ind w:left="993" w:hanging="709"/>
        <w:rPr>
          <w:b/>
        </w:rPr>
      </w:pPr>
      <w:r w:rsidRPr="00A66F25">
        <w:rPr>
          <w:rFonts w:hint="eastAsia"/>
          <w:b/>
        </w:rPr>
        <w:t>正例：</w:t>
      </w:r>
      <w:r w:rsidRPr="007C619D">
        <w:t>public User getUsers(Integer[] ids);</w:t>
      </w:r>
    </w:p>
    <w:p w14:paraId="6B739FE7" w14:textId="2C3A5A75" w:rsidR="007C619D" w:rsidRDefault="007C619D" w:rsidP="007C619D">
      <w:pPr>
        <w:spacing w:before="100" w:after="100"/>
        <w:ind w:left="993" w:hanging="709"/>
        <w:rPr>
          <w:rFonts w:ascii="Consolas" w:hAnsi="Consolas" w:cs="Consolas"/>
          <w:bCs/>
        </w:rPr>
      </w:pPr>
      <w:r w:rsidRPr="00A66F25">
        <w:rPr>
          <w:rFonts w:hint="eastAsia"/>
          <w:b/>
        </w:rPr>
        <w:t>反例：</w:t>
      </w:r>
      <w:r w:rsidRPr="007C619D">
        <w:t>public User getUsers(Integer... ids);</w:t>
      </w:r>
    </w:p>
    <w:p w14:paraId="5C45325A" w14:textId="40DA83AB" w:rsidR="007C619D" w:rsidRDefault="007C619D" w:rsidP="007C619D">
      <w:pPr>
        <w:spacing w:before="100" w:after="100"/>
        <w:ind w:left="993" w:hanging="709"/>
        <w:rPr>
          <w:rFonts w:asciiTheme="minorEastAsia" w:eastAsiaTheme="minorEastAsia" w:hAnsiTheme="minorEastAsia"/>
        </w:rPr>
      </w:pPr>
      <w:r w:rsidRPr="00026F9C">
        <w:rPr>
          <w:rFonts w:hint="eastAsia"/>
          <w:b/>
        </w:rPr>
        <w:t>说明</w:t>
      </w:r>
      <w:r w:rsidRPr="00026F9C">
        <w:rPr>
          <w:b/>
        </w:rPr>
        <w:t>：</w:t>
      </w:r>
      <w:r w:rsidRPr="008A0857">
        <w:rPr>
          <w:rFonts w:asciiTheme="minorEastAsia" w:eastAsiaTheme="minorEastAsia" w:hAnsiTheme="minorEastAsia" w:hint="eastAsia"/>
        </w:rPr>
        <w:t>当</w:t>
      </w:r>
      <w:r w:rsidRPr="008A0857">
        <w:rPr>
          <w:rFonts w:asciiTheme="minorEastAsia" w:eastAsiaTheme="minorEastAsia" w:hAnsiTheme="minorEastAsia"/>
        </w:rPr>
        <w:t>同时存在public User getUsers(Integer... ids); public User getUsers(Object ids); public User getUsers(Integer ids);</w:t>
      </w:r>
      <w:r w:rsidRPr="008A0857">
        <w:rPr>
          <w:rFonts w:asciiTheme="minorEastAsia" w:eastAsiaTheme="minorEastAsia" w:hAnsiTheme="minorEastAsia" w:hint="eastAsia"/>
        </w:rPr>
        <w:t>这样</w:t>
      </w:r>
      <w:r w:rsidRPr="008A0857">
        <w:rPr>
          <w:rFonts w:asciiTheme="minorEastAsia" w:eastAsiaTheme="minorEastAsia" w:hAnsiTheme="minorEastAsia"/>
        </w:rPr>
        <w:t>的重载方法</w:t>
      </w:r>
      <w:r w:rsidRPr="008A0857">
        <w:rPr>
          <w:rFonts w:asciiTheme="minorEastAsia" w:eastAsiaTheme="minorEastAsia" w:hAnsiTheme="minorEastAsia" w:hint="eastAsia"/>
        </w:rPr>
        <w:t>时。</w:t>
      </w:r>
      <w:r w:rsidRPr="008A0857">
        <w:rPr>
          <w:rFonts w:asciiTheme="minorEastAsia" w:eastAsiaTheme="minorEastAsia" w:hAnsiTheme="minorEastAsia"/>
        </w:rPr>
        <w:t>如果使用者</w:t>
      </w:r>
      <w:r w:rsidRPr="008A0857">
        <w:rPr>
          <w:rFonts w:asciiTheme="minorEastAsia" w:eastAsiaTheme="minorEastAsia" w:hAnsiTheme="minorEastAsia" w:hint="eastAsia"/>
        </w:rPr>
        <w:t>对参数</w:t>
      </w:r>
      <w:r>
        <w:rPr>
          <w:rFonts w:asciiTheme="minorEastAsia" w:eastAsiaTheme="minorEastAsia" w:hAnsiTheme="minorEastAsia"/>
        </w:rPr>
        <w:t>类型绑定理解不透彻，很容易理解错误，从而导致使用了非预期的方法</w:t>
      </w:r>
      <w:r>
        <w:rPr>
          <w:rFonts w:asciiTheme="minorEastAsia" w:eastAsiaTheme="minorEastAsia" w:hAnsiTheme="minorEastAsia" w:hint="eastAsia"/>
        </w:rPr>
        <w:t>。</w:t>
      </w:r>
    </w:p>
    <w:p w14:paraId="567CF91A" w14:textId="77777777" w:rsidR="001025EC" w:rsidRPr="004F4E97" w:rsidRDefault="001025EC" w:rsidP="009F7A41">
      <w:pPr>
        <w:pStyle w:val="2"/>
        <w:tabs>
          <w:tab w:val="left" w:pos="709"/>
        </w:tabs>
        <w:ind w:left="142" w:hanging="83"/>
      </w:pPr>
      <w:bookmarkStart w:id="50" w:name="_Toc491856636"/>
      <w:r>
        <w:rPr>
          <w:rFonts w:hint="eastAsia"/>
        </w:rPr>
        <w:t>常量</w:t>
      </w:r>
      <w:r>
        <w:t>和</w:t>
      </w:r>
      <w:r>
        <w:rPr>
          <w:rFonts w:hint="eastAsia"/>
        </w:rPr>
        <w:t>变量</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1025EC" w14:paraId="2654EC43" w14:textId="77777777" w:rsidTr="00093028">
        <w:tc>
          <w:tcPr>
            <w:tcW w:w="8522" w:type="dxa"/>
            <w:shd w:val="clear" w:color="auto" w:fill="D9D9D9"/>
          </w:tcPr>
          <w:p w14:paraId="2D80193C" w14:textId="5E593AAA" w:rsidR="001025EC" w:rsidRDefault="001025EC" w:rsidP="00415819">
            <w:pPr>
              <w:pStyle w:val="11"/>
              <w:framePr w:wrap="around" w:x="288" w:y="1"/>
              <w:rPr>
                <w:rFonts w:ascii="宋体" w:hAnsi="宋体"/>
              </w:rPr>
            </w:pPr>
            <w:r>
              <w:rPr>
                <w:rFonts w:hint="eastAsia"/>
              </w:rPr>
              <w:t>【规则】</w:t>
            </w:r>
            <w:r>
              <w:rPr>
                <w:rFonts w:ascii="Courier New" w:hAnsi="Courier New" w:hint="eastAsia"/>
              </w:rPr>
              <w:t>一行只声明一个变量</w:t>
            </w:r>
            <w:r>
              <w:rPr>
                <w:rFonts w:ascii="Courier New" w:hAnsi="Courier New" w:hint="eastAsia"/>
              </w:rPr>
              <w:t>/</w:t>
            </w:r>
            <w:r>
              <w:rPr>
                <w:rFonts w:ascii="Courier New" w:hAnsi="Courier New"/>
              </w:rPr>
              <w:t>常量</w:t>
            </w:r>
            <w:r>
              <w:rPr>
                <w:rFonts w:hint="eastAsia"/>
              </w:rPr>
              <w:t>。</w:t>
            </w:r>
          </w:p>
        </w:tc>
      </w:tr>
    </w:tbl>
    <w:p w14:paraId="54B77CF9" w14:textId="77777777" w:rsidR="00093028" w:rsidRPr="00053F2C" w:rsidRDefault="001025EC" w:rsidP="001025EC">
      <w:pPr>
        <w:spacing w:before="100" w:after="100"/>
        <w:ind w:left="993" w:hanging="709"/>
      </w:pPr>
      <w:r w:rsidRPr="00A66F25">
        <w:rPr>
          <w:rFonts w:hint="eastAsia"/>
          <w:b/>
        </w:rPr>
        <w:t>正例：</w:t>
      </w:r>
    </w:p>
    <w:p w14:paraId="310DFDDA" w14:textId="77777777" w:rsidR="00093028" w:rsidRPr="00053F2C" w:rsidRDefault="00093028" w:rsidP="00093028">
      <w:pPr>
        <w:widowControl w:val="0"/>
        <w:autoSpaceDE w:val="0"/>
        <w:autoSpaceDN w:val="0"/>
        <w:adjustRightInd w:val="0"/>
        <w:ind w:firstLine="993"/>
      </w:pPr>
      <w:r w:rsidRPr="00053F2C">
        <w:t>int size = 0;</w:t>
      </w:r>
    </w:p>
    <w:p w14:paraId="092A6F8F" w14:textId="6A0FD73F" w:rsidR="00093028" w:rsidRPr="00A66F25" w:rsidRDefault="00093028" w:rsidP="00093028">
      <w:pPr>
        <w:spacing w:before="100" w:after="100"/>
        <w:ind w:left="993"/>
      </w:pPr>
      <w:r w:rsidRPr="00053F2C">
        <w:t>int length = 0;</w:t>
      </w:r>
    </w:p>
    <w:p w14:paraId="10303D52" w14:textId="64F74D70" w:rsidR="00093028" w:rsidRPr="00A66F25" w:rsidRDefault="001025EC" w:rsidP="00093028">
      <w:pPr>
        <w:spacing w:before="100" w:after="100"/>
        <w:ind w:left="993" w:hanging="709"/>
        <w:rPr>
          <w:b/>
        </w:rPr>
      </w:pPr>
      <w:r w:rsidRPr="00A66F25">
        <w:rPr>
          <w:rFonts w:hint="eastAsia"/>
          <w:b/>
        </w:rPr>
        <w:t>反例：</w:t>
      </w:r>
      <w:r w:rsidR="00093028" w:rsidRPr="00053F2C">
        <w:t>int size=0, length=0;</w:t>
      </w:r>
    </w:p>
    <w:p w14:paraId="36739E67" w14:textId="3916E1FB" w:rsidR="001025EC" w:rsidRPr="00093028" w:rsidRDefault="001025EC" w:rsidP="001025EC">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536773" w14:paraId="5B6CDF79" w14:textId="77777777" w:rsidTr="00730151">
        <w:tc>
          <w:tcPr>
            <w:tcW w:w="8522" w:type="dxa"/>
            <w:shd w:val="clear" w:color="auto" w:fill="D9D9D9"/>
          </w:tcPr>
          <w:p w14:paraId="2E06F189" w14:textId="202C8777" w:rsidR="00536773" w:rsidRDefault="00536773" w:rsidP="00415819">
            <w:pPr>
              <w:pStyle w:val="11"/>
              <w:framePr w:wrap="around" w:x="288" w:y="1"/>
              <w:rPr>
                <w:rFonts w:ascii="宋体" w:hAnsi="宋体"/>
              </w:rPr>
            </w:pPr>
            <w:r>
              <w:rPr>
                <w:rFonts w:hint="eastAsia"/>
              </w:rPr>
              <w:t>【规则】</w:t>
            </w:r>
            <w:r w:rsidRPr="00536773">
              <w:rPr>
                <w:rFonts w:ascii="Courier New" w:hAnsi="Courier New" w:hint="eastAsia"/>
              </w:rPr>
              <w:t>long</w:t>
            </w:r>
            <w:r w:rsidRPr="00536773">
              <w:rPr>
                <w:rFonts w:ascii="Courier New" w:hAnsi="Courier New" w:hint="eastAsia"/>
              </w:rPr>
              <w:t>或者</w:t>
            </w:r>
            <w:r w:rsidRPr="00536773">
              <w:rPr>
                <w:rFonts w:ascii="Courier New" w:hAnsi="Courier New" w:hint="eastAsia"/>
              </w:rPr>
              <w:t>Long</w:t>
            </w:r>
            <w:r w:rsidRPr="00536773">
              <w:rPr>
                <w:rFonts w:ascii="Courier New" w:hAnsi="Courier New" w:hint="eastAsia"/>
              </w:rPr>
              <w:t>初始赋值时，必须使用大写的</w:t>
            </w:r>
            <w:r w:rsidRPr="00536773">
              <w:rPr>
                <w:rFonts w:ascii="Courier New" w:hAnsi="Courier New" w:hint="eastAsia"/>
              </w:rPr>
              <w:t>L</w:t>
            </w:r>
            <w:r w:rsidRPr="00536773">
              <w:rPr>
                <w:rFonts w:ascii="Courier New" w:hAnsi="Courier New" w:hint="eastAsia"/>
              </w:rPr>
              <w:t>，不能是小写的</w:t>
            </w:r>
            <w:r w:rsidRPr="00536773">
              <w:rPr>
                <w:rFonts w:ascii="Courier New" w:hAnsi="Courier New" w:hint="eastAsia"/>
              </w:rPr>
              <w:t>l</w:t>
            </w:r>
            <w:r w:rsidRPr="00536773">
              <w:rPr>
                <w:rFonts w:ascii="Courier New" w:hAnsi="Courier New" w:hint="eastAsia"/>
              </w:rPr>
              <w:t>，小写容易跟数字</w:t>
            </w:r>
            <w:r w:rsidRPr="00536773">
              <w:rPr>
                <w:rFonts w:ascii="Courier New" w:hAnsi="Courier New" w:hint="eastAsia"/>
              </w:rPr>
              <w:t>1</w:t>
            </w:r>
            <w:r w:rsidRPr="00536773">
              <w:rPr>
                <w:rFonts w:ascii="Courier New" w:hAnsi="Courier New" w:hint="eastAsia"/>
              </w:rPr>
              <w:t>混淆，造成误解</w:t>
            </w:r>
            <w:r>
              <w:rPr>
                <w:rFonts w:hint="eastAsia"/>
              </w:rPr>
              <w:t>。</w:t>
            </w:r>
          </w:p>
        </w:tc>
      </w:tr>
    </w:tbl>
    <w:p w14:paraId="1A147BC4" w14:textId="4871713D" w:rsidR="00536773" w:rsidRPr="00A66F25" w:rsidRDefault="00536773" w:rsidP="00536773">
      <w:pPr>
        <w:spacing w:before="100" w:after="100"/>
        <w:ind w:left="993" w:hanging="709"/>
        <w:rPr>
          <w:b/>
        </w:rPr>
      </w:pPr>
      <w:r w:rsidRPr="00A66F25">
        <w:rPr>
          <w:rFonts w:hint="eastAsia"/>
          <w:b/>
        </w:rPr>
        <w:t>正例：</w:t>
      </w:r>
      <w:r w:rsidRPr="00053F2C">
        <w:t>long size = 1l;</w:t>
      </w:r>
    </w:p>
    <w:p w14:paraId="40ADC1F9" w14:textId="2BE08E95" w:rsidR="00536773" w:rsidRDefault="00536773" w:rsidP="00536773">
      <w:pPr>
        <w:spacing w:before="100" w:after="100"/>
        <w:ind w:left="993" w:hanging="709"/>
      </w:pPr>
      <w:r w:rsidRPr="00A66F25">
        <w:rPr>
          <w:rFonts w:hint="eastAsia"/>
          <w:b/>
        </w:rPr>
        <w:t>反例：</w:t>
      </w:r>
      <w:r w:rsidRPr="00053F2C">
        <w:t>long size = 1L;</w:t>
      </w:r>
    </w:p>
    <w:p w14:paraId="51B39DFD" w14:textId="77777777" w:rsidR="00A300A2" w:rsidRDefault="00A300A2" w:rsidP="00A300A2">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A300A2" w14:paraId="6BE8977C" w14:textId="77777777" w:rsidTr="00730151">
        <w:tc>
          <w:tcPr>
            <w:tcW w:w="8522" w:type="dxa"/>
            <w:shd w:val="clear" w:color="auto" w:fill="D9D9D9"/>
          </w:tcPr>
          <w:p w14:paraId="72C0DCEE" w14:textId="77777777" w:rsidR="00A300A2" w:rsidRDefault="00A300A2" w:rsidP="00730151">
            <w:pPr>
              <w:pStyle w:val="11"/>
              <w:framePr w:wrap="around" w:x="288" w:y="1"/>
              <w:rPr>
                <w:rFonts w:ascii="宋体" w:hAnsi="宋体"/>
              </w:rPr>
            </w:pPr>
            <w:r>
              <w:rPr>
                <w:rFonts w:hint="eastAsia"/>
              </w:rPr>
              <w:t>【规则】</w:t>
            </w:r>
            <w:r w:rsidRPr="00026F9C">
              <w:rPr>
                <w:rFonts w:hint="eastAsia"/>
              </w:rPr>
              <w:t>中括号数组类型的一部分，数组定义如下：</w:t>
            </w:r>
            <w:r w:rsidRPr="00026F9C">
              <w:t>String[] args;</w:t>
            </w:r>
          </w:p>
        </w:tc>
      </w:tr>
    </w:tbl>
    <w:p w14:paraId="55086828" w14:textId="77777777" w:rsidR="00A300A2" w:rsidRDefault="00A300A2" w:rsidP="00A300A2">
      <w:pPr>
        <w:spacing w:before="100" w:after="100"/>
        <w:ind w:left="993" w:hanging="709"/>
      </w:pPr>
      <w:r w:rsidRPr="00D07EE3">
        <w:rPr>
          <w:rFonts w:hint="eastAsia"/>
          <w:b/>
        </w:rPr>
        <w:t>正例：</w:t>
      </w:r>
      <w:r w:rsidRPr="00026F9C">
        <w:t>String[] args</w:t>
      </w:r>
    </w:p>
    <w:p w14:paraId="3E90A6F7" w14:textId="77777777" w:rsidR="00A300A2" w:rsidRDefault="00A300A2" w:rsidP="00A300A2">
      <w:pPr>
        <w:spacing w:before="100" w:after="100"/>
        <w:ind w:left="993" w:hanging="709"/>
      </w:pPr>
      <w:r>
        <w:rPr>
          <w:rFonts w:hint="eastAsia"/>
          <w:b/>
        </w:rPr>
        <w:t>反</w:t>
      </w:r>
      <w:r w:rsidRPr="00D07EE3">
        <w:rPr>
          <w:rFonts w:hint="eastAsia"/>
          <w:b/>
        </w:rPr>
        <w:t>例：</w:t>
      </w:r>
      <w:r w:rsidRPr="00026F9C">
        <w:t>String args[] / String [] args / String []args</w:t>
      </w:r>
    </w:p>
    <w:p w14:paraId="06F30002" w14:textId="77777777" w:rsidR="007C619D" w:rsidRPr="00093028" w:rsidRDefault="007C619D" w:rsidP="007C619D">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7C619D" w14:paraId="3756AB0C" w14:textId="77777777" w:rsidTr="00730151">
        <w:tc>
          <w:tcPr>
            <w:tcW w:w="8522" w:type="dxa"/>
            <w:shd w:val="clear" w:color="auto" w:fill="D9D9D9"/>
          </w:tcPr>
          <w:p w14:paraId="3353F7D0" w14:textId="6755B5CC" w:rsidR="007C619D" w:rsidRDefault="007C619D" w:rsidP="00415819">
            <w:pPr>
              <w:pStyle w:val="11"/>
              <w:framePr w:wrap="around" w:x="288" w:y="1"/>
              <w:rPr>
                <w:rFonts w:ascii="宋体" w:hAnsi="宋体"/>
              </w:rPr>
            </w:pPr>
            <w:r>
              <w:rPr>
                <w:rFonts w:hint="eastAsia"/>
              </w:rPr>
              <w:lastRenderedPageBreak/>
              <w:t>【规则】</w:t>
            </w:r>
            <w:r w:rsidRPr="007C619D">
              <w:rPr>
                <w:rFonts w:hint="eastAsia"/>
              </w:rPr>
              <w:t>定义</w:t>
            </w:r>
            <w:r w:rsidR="004165B2">
              <w:rPr>
                <w:rFonts w:hint="eastAsia"/>
              </w:rPr>
              <w:t>E</w:t>
            </w:r>
            <w:r w:rsidR="004165B2">
              <w:t>ntity</w:t>
            </w:r>
            <w:r w:rsidRPr="007C619D">
              <w:rPr>
                <w:rFonts w:hint="eastAsia"/>
              </w:rPr>
              <w:t>/DTO/VO</w:t>
            </w:r>
            <w:r w:rsidRPr="007C619D">
              <w:rPr>
                <w:rFonts w:hint="eastAsia"/>
              </w:rPr>
              <w:t>等</w:t>
            </w:r>
            <w:r w:rsidRPr="007C619D">
              <w:rPr>
                <w:rFonts w:hint="eastAsia"/>
              </w:rPr>
              <w:t>POJO</w:t>
            </w:r>
            <w:r w:rsidRPr="007C619D">
              <w:rPr>
                <w:rFonts w:hint="eastAsia"/>
              </w:rPr>
              <w:t>类时，不要设定任何属性默认值</w:t>
            </w:r>
            <w:r>
              <w:rPr>
                <w:rFonts w:hint="eastAsia"/>
              </w:rPr>
              <w:t>。</w:t>
            </w:r>
            <w:r w:rsidR="004165B2">
              <w:rPr>
                <w:rFonts w:hint="eastAsia"/>
              </w:rPr>
              <w:t>也不要</w:t>
            </w:r>
            <w:r w:rsidR="004165B2">
              <w:t>使用</w:t>
            </w:r>
            <w:r w:rsidR="004165B2">
              <w:rPr>
                <w:rFonts w:hint="eastAsia"/>
              </w:rPr>
              <w:t>基本</w:t>
            </w:r>
            <w:r w:rsidR="004165B2">
              <w:t>数据类型</w:t>
            </w:r>
            <w:r w:rsidR="004165B2">
              <w:rPr>
                <w:rFonts w:hint="eastAsia"/>
              </w:rPr>
              <w:t>的</w:t>
            </w:r>
            <w:r w:rsidR="004165B2">
              <w:t>属性（</w:t>
            </w:r>
            <w:r w:rsidR="004165B2">
              <w:rPr>
                <w:rFonts w:hint="eastAsia"/>
              </w:rPr>
              <w:t>基本</w:t>
            </w:r>
            <w:r w:rsidR="004165B2">
              <w:t>数据类型有默认值，例如</w:t>
            </w:r>
            <w:r w:rsidR="004165B2">
              <w:t>boolean</w:t>
            </w:r>
            <w:r w:rsidR="004165B2">
              <w:t>默认为</w:t>
            </w:r>
            <w:r w:rsidR="004165B2">
              <w:t>false</w:t>
            </w:r>
            <w:r w:rsidR="004165B2">
              <w:t>，而</w:t>
            </w:r>
            <w:r w:rsidR="004165B2">
              <w:t>Boolean</w:t>
            </w:r>
            <w:r w:rsidR="004165B2">
              <w:t>默认值为</w:t>
            </w:r>
            <w:r w:rsidR="004165B2">
              <w:t>null</w:t>
            </w:r>
            <w:r w:rsidR="004165B2">
              <w:t>）</w:t>
            </w:r>
          </w:p>
        </w:tc>
      </w:tr>
    </w:tbl>
    <w:p w14:paraId="2072C5E8" w14:textId="389A31E6" w:rsidR="007C619D" w:rsidRDefault="007C619D" w:rsidP="007C619D">
      <w:pPr>
        <w:spacing w:before="100" w:after="100"/>
        <w:ind w:left="993" w:hanging="709"/>
        <w:rPr>
          <w:rFonts w:asciiTheme="minorEastAsia" w:eastAsiaTheme="minorEastAsia" w:hAnsiTheme="minorEastAsia"/>
        </w:rPr>
      </w:pPr>
      <w:r w:rsidRPr="00A66F25">
        <w:rPr>
          <w:rFonts w:hint="eastAsia"/>
          <w:b/>
        </w:rPr>
        <w:t>反例：</w:t>
      </w:r>
      <w:r w:rsidRPr="008A0857">
        <w:rPr>
          <w:rFonts w:asciiTheme="minorEastAsia" w:eastAsiaTheme="minorEastAsia" w:hAnsiTheme="minorEastAsia" w:hint="eastAsia"/>
        </w:rPr>
        <w:t>某业务的</w:t>
      </w:r>
      <w:r w:rsidRPr="008A0857">
        <w:rPr>
          <w:rFonts w:asciiTheme="minorEastAsia" w:eastAsiaTheme="minorEastAsia" w:hAnsiTheme="minorEastAsia"/>
        </w:rPr>
        <w:t>DO</w:t>
      </w:r>
      <w:r w:rsidRPr="008A0857">
        <w:rPr>
          <w:rFonts w:asciiTheme="minorEastAsia" w:eastAsiaTheme="minorEastAsia" w:hAnsiTheme="minorEastAsia" w:hint="eastAsia"/>
        </w:rPr>
        <w:t>的</w:t>
      </w:r>
      <w:r w:rsidRPr="008A0857">
        <w:rPr>
          <w:rFonts w:asciiTheme="minorEastAsia" w:eastAsiaTheme="minorEastAsia" w:hAnsiTheme="minorEastAsia"/>
        </w:rPr>
        <w:t>gmtCreate</w:t>
      </w:r>
      <w:r w:rsidRPr="008A0857">
        <w:rPr>
          <w:rFonts w:asciiTheme="minorEastAsia" w:eastAsiaTheme="minorEastAsia" w:hAnsiTheme="minorEastAsia" w:hint="eastAsia"/>
        </w:rPr>
        <w:t>默认值为</w:t>
      </w:r>
      <w:r w:rsidRPr="008A0857">
        <w:rPr>
          <w:rFonts w:asciiTheme="minorEastAsia" w:eastAsiaTheme="minorEastAsia" w:hAnsiTheme="minorEastAsia"/>
        </w:rPr>
        <w:t>new Date();</w:t>
      </w:r>
      <w:r w:rsidRPr="008A0857">
        <w:rPr>
          <w:rFonts w:asciiTheme="minorEastAsia" w:eastAsiaTheme="minorEastAsia" w:hAnsiTheme="minorEastAsia" w:hint="eastAsia"/>
        </w:rPr>
        <w:t>但是这个属性在数据提取时并没有置入具体值，在更新其它字段时又附带更新了此字段，导致创建时间被修改成当前时间</w:t>
      </w:r>
    </w:p>
    <w:p w14:paraId="5A1E4F99" w14:textId="77777777" w:rsidR="006C2499" w:rsidRPr="00093028" w:rsidRDefault="006C2499" w:rsidP="006C2499">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6C2499" w14:paraId="5E687D7E" w14:textId="77777777" w:rsidTr="00730151">
        <w:tc>
          <w:tcPr>
            <w:tcW w:w="8522" w:type="dxa"/>
            <w:shd w:val="clear" w:color="auto" w:fill="D9D9D9"/>
          </w:tcPr>
          <w:p w14:paraId="57E0995E" w14:textId="5E2C3D95" w:rsidR="006C2499" w:rsidRPr="0003600B" w:rsidRDefault="0003600B" w:rsidP="00415819">
            <w:pPr>
              <w:pStyle w:val="11"/>
              <w:framePr w:wrap="around" w:x="288" w:y="1"/>
            </w:pPr>
            <w:r>
              <w:rPr>
                <w:rFonts w:hint="eastAsia"/>
              </w:rPr>
              <w:t>【建议</w:t>
            </w:r>
            <w:r w:rsidR="006C2499">
              <w:rPr>
                <w:rFonts w:hint="eastAsia"/>
              </w:rPr>
              <w:t>】</w:t>
            </w:r>
            <w:r w:rsidR="006C2499" w:rsidRPr="008A0857">
              <w:rPr>
                <w:rFonts w:asciiTheme="minorEastAsia" w:eastAsiaTheme="minorEastAsia" w:hAnsiTheme="minorEastAsia" w:hint="eastAsia"/>
              </w:rPr>
              <w:t>不需要重新赋值的变量，包括类属性、局部变量</w:t>
            </w:r>
            <w:r>
              <w:rPr>
                <w:rFonts w:asciiTheme="minorEastAsia" w:eastAsiaTheme="minorEastAsia" w:hAnsiTheme="minorEastAsia" w:hint="eastAsia"/>
              </w:rPr>
              <w:t>。</w:t>
            </w:r>
            <w:r w:rsidRPr="004165B2">
              <w:rPr>
                <w:rFonts w:asciiTheme="minorEastAsia" w:eastAsiaTheme="minorEastAsia" w:hAnsiTheme="minorEastAsia" w:hint="eastAsia"/>
              </w:rPr>
              <w:t>使用</w:t>
            </w:r>
            <w:r w:rsidR="006C2499" w:rsidRPr="004165B2">
              <w:rPr>
                <w:rFonts w:asciiTheme="minorEastAsia" w:eastAsiaTheme="minorEastAsia" w:hAnsiTheme="minorEastAsia"/>
              </w:rPr>
              <w:t>final</w:t>
            </w:r>
            <w:r w:rsidRPr="004165B2">
              <w:rPr>
                <w:rFonts w:asciiTheme="minorEastAsia" w:eastAsiaTheme="minorEastAsia" w:hAnsiTheme="minorEastAsia" w:hint="eastAsia"/>
              </w:rPr>
              <w:t>关键字</w:t>
            </w:r>
            <w:r w:rsidRPr="004165B2">
              <w:rPr>
                <w:rFonts w:asciiTheme="minorEastAsia" w:eastAsiaTheme="minorEastAsia" w:hAnsiTheme="minorEastAsia"/>
              </w:rPr>
              <w:t>修饰</w:t>
            </w:r>
            <w:r w:rsidR="006C2499" w:rsidRPr="004165B2">
              <w:rPr>
                <w:rFonts w:asciiTheme="minorEastAsia" w:eastAsiaTheme="minorEastAsia" w:hAnsiTheme="minorEastAsia" w:hint="eastAsia"/>
              </w:rPr>
              <w:t>。</w:t>
            </w:r>
          </w:p>
        </w:tc>
      </w:tr>
    </w:tbl>
    <w:p w14:paraId="4368B1E9" w14:textId="220C903B" w:rsidR="006C2499" w:rsidRPr="008A0857" w:rsidRDefault="0003600B" w:rsidP="0003600B">
      <w:pPr>
        <w:spacing w:before="100" w:after="100"/>
        <w:ind w:left="993" w:hanging="709"/>
        <w:rPr>
          <w:rFonts w:asciiTheme="minorEastAsia" w:eastAsiaTheme="minorEastAsia" w:hAnsiTheme="minorEastAsia"/>
        </w:rPr>
      </w:pPr>
      <w:r>
        <w:rPr>
          <w:rFonts w:hint="eastAsia"/>
          <w:b/>
        </w:rPr>
        <w:t>说明</w:t>
      </w:r>
      <w:r w:rsidR="006C2499" w:rsidRPr="00A66F25">
        <w:rPr>
          <w:rFonts w:hint="eastAsia"/>
          <w:b/>
        </w:rPr>
        <w:t>：</w:t>
      </w:r>
      <w:r>
        <w:rPr>
          <w:rFonts w:asciiTheme="minorEastAsia" w:eastAsiaTheme="minorEastAsia" w:hAnsiTheme="minorEastAsia" w:hint="eastAsia"/>
        </w:rPr>
        <w:t>final可以</w:t>
      </w:r>
      <w:r w:rsidR="00457726">
        <w:rPr>
          <w:rFonts w:asciiTheme="minorEastAsia" w:eastAsiaTheme="minorEastAsia" w:hAnsiTheme="minorEastAsia"/>
        </w:rPr>
        <w:t>提高程序</w:t>
      </w:r>
      <w:r w:rsidR="00457726">
        <w:rPr>
          <w:rFonts w:asciiTheme="minorEastAsia" w:eastAsiaTheme="minorEastAsia" w:hAnsiTheme="minorEastAsia" w:hint="eastAsia"/>
        </w:rPr>
        <w:t>执行</w:t>
      </w:r>
      <w:r>
        <w:rPr>
          <w:rFonts w:asciiTheme="minorEastAsia" w:eastAsiaTheme="minorEastAsia" w:hAnsiTheme="minorEastAsia"/>
        </w:rPr>
        <w:t>效率</w:t>
      </w:r>
      <w:r>
        <w:rPr>
          <w:rFonts w:asciiTheme="minorEastAsia" w:eastAsiaTheme="minorEastAsia" w:hAnsiTheme="minorEastAsia" w:hint="eastAsia"/>
        </w:rPr>
        <w:t>。</w:t>
      </w:r>
    </w:p>
    <w:p w14:paraId="036F6E55" w14:textId="77777777" w:rsidR="00A66F25" w:rsidRPr="006C2499" w:rsidRDefault="00A66F25" w:rsidP="00A66F25">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A66F25" w14:paraId="4201EA5C" w14:textId="77777777" w:rsidTr="00730151">
        <w:tc>
          <w:tcPr>
            <w:tcW w:w="8522" w:type="dxa"/>
            <w:shd w:val="clear" w:color="auto" w:fill="D9D9D9"/>
          </w:tcPr>
          <w:p w14:paraId="64E861EF" w14:textId="5705DEF4" w:rsidR="00A66F25" w:rsidRDefault="00A66F25" w:rsidP="00415819">
            <w:pPr>
              <w:pStyle w:val="11"/>
              <w:framePr w:wrap="around" w:x="288" w:y="1"/>
              <w:rPr>
                <w:rFonts w:ascii="宋体" w:hAnsi="宋体"/>
              </w:rPr>
            </w:pPr>
            <w:r>
              <w:rPr>
                <w:rFonts w:hint="eastAsia"/>
              </w:rPr>
              <w:t>【建议】</w:t>
            </w:r>
            <w:r w:rsidRPr="00A66F25">
              <w:rPr>
                <w:rFonts w:ascii="Courier New" w:hAnsi="Courier New" w:hint="eastAsia"/>
              </w:rPr>
              <w:t>魔法值（即未经定义的常量）不</w:t>
            </w:r>
            <w:r w:rsidRPr="00A66F25">
              <w:rPr>
                <w:rFonts w:ascii="Courier New" w:hAnsi="Courier New"/>
              </w:rPr>
              <w:t>要</w:t>
            </w:r>
            <w:r w:rsidRPr="00A66F25">
              <w:rPr>
                <w:rFonts w:ascii="Courier New" w:hAnsi="Courier New" w:hint="eastAsia"/>
              </w:rPr>
              <w:t>直接出现在代码中。</w:t>
            </w:r>
          </w:p>
        </w:tc>
      </w:tr>
    </w:tbl>
    <w:p w14:paraId="5E88B1C6" w14:textId="4857C93B" w:rsidR="00A66F25" w:rsidRPr="00536773" w:rsidRDefault="00A66F25" w:rsidP="00A66F25">
      <w:pPr>
        <w:spacing w:before="100" w:after="100"/>
        <w:ind w:left="993" w:hanging="709"/>
        <w:rPr>
          <w:b/>
        </w:rPr>
      </w:pPr>
      <w:r w:rsidRPr="00D07EE3">
        <w:rPr>
          <w:rFonts w:hint="eastAsia"/>
          <w:b/>
        </w:rPr>
        <w:t>正例：</w:t>
      </w:r>
      <w:r w:rsidRPr="00A66F25">
        <w:t>String key = KEY_PREFIX + tradeId</w:t>
      </w:r>
      <w:r w:rsidRPr="00A66F25">
        <w:rPr>
          <w:rFonts w:hint="eastAsia"/>
        </w:rPr>
        <w:t>；</w:t>
      </w:r>
      <w:r w:rsidRPr="00A66F25">
        <w:t xml:space="preserve"> cache.put(key, value);</w:t>
      </w:r>
    </w:p>
    <w:p w14:paraId="3D18D76A" w14:textId="197B4081" w:rsidR="00A66F25" w:rsidRPr="00536773" w:rsidRDefault="00A66F25" w:rsidP="00A66F25">
      <w:pPr>
        <w:spacing w:before="100" w:after="100"/>
        <w:ind w:left="993" w:hanging="709"/>
        <w:rPr>
          <w:b/>
        </w:rPr>
      </w:pPr>
      <w:r>
        <w:rPr>
          <w:rFonts w:hint="eastAsia"/>
          <w:b/>
        </w:rPr>
        <w:t>反</w:t>
      </w:r>
      <w:r w:rsidRPr="00D07EE3">
        <w:rPr>
          <w:rFonts w:hint="eastAsia"/>
          <w:b/>
        </w:rPr>
        <w:t>例：</w:t>
      </w:r>
      <w:r w:rsidRPr="00A66F25">
        <w:t>String key = "id_" + tradeId</w:t>
      </w:r>
      <w:r w:rsidRPr="00A66F25">
        <w:rPr>
          <w:rFonts w:hint="eastAsia"/>
        </w:rPr>
        <w:t>；</w:t>
      </w:r>
      <w:r w:rsidRPr="00A66F25">
        <w:t xml:space="preserve"> cache.put(key, value);</w:t>
      </w:r>
    </w:p>
    <w:p w14:paraId="23814C10" w14:textId="77777777" w:rsidR="00A66F25" w:rsidRPr="00093028" w:rsidRDefault="00A66F25" w:rsidP="00A66F25">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A66F25" w14:paraId="386EB819" w14:textId="77777777" w:rsidTr="00730151">
        <w:tc>
          <w:tcPr>
            <w:tcW w:w="8522" w:type="dxa"/>
            <w:shd w:val="clear" w:color="auto" w:fill="D9D9D9"/>
          </w:tcPr>
          <w:p w14:paraId="324FBF68" w14:textId="17472756" w:rsidR="00A66F25" w:rsidRDefault="00A66F25" w:rsidP="00457726">
            <w:pPr>
              <w:pStyle w:val="11"/>
              <w:framePr w:wrap="around" w:x="288" w:y="1"/>
              <w:rPr>
                <w:rFonts w:ascii="宋体" w:hAnsi="宋体"/>
              </w:rPr>
            </w:pPr>
            <w:r>
              <w:rPr>
                <w:rFonts w:hint="eastAsia"/>
              </w:rPr>
              <w:t>【建议】</w:t>
            </w:r>
            <w:r w:rsidRPr="00A66F25">
              <w:rPr>
                <w:rFonts w:ascii="Courier New" w:hAnsi="Courier New" w:hint="eastAsia"/>
              </w:rPr>
              <w:t>不要使用一个常量类维护所有常量，应该按常量功能进行归类，分开维护</w:t>
            </w:r>
            <w:r>
              <w:rPr>
                <w:rFonts w:hint="eastAsia"/>
              </w:rPr>
              <w:t>。</w:t>
            </w:r>
          </w:p>
        </w:tc>
      </w:tr>
    </w:tbl>
    <w:p w14:paraId="3B0F4727" w14:textId="65D9AD59" w:rsidR="000A46B4" w:rsidRPr="00A66F25" w:rsidRDefault="00A66F25" w:rsidP="004C5391">
      <w:pPr>
        <w:spacing w:before="100" w:after="100"/>
        <w:ind w:left="993" w:hanging="709"/>
      </w:pPr>
      <w:r w:rsidRPr="00A66F25">
        <w:rPr>
          <w:rFonts w:asciiTheme="minorEastAsia" w:eastAsiaTheme="minorEastAsia" w:hAnsiTheme="minorEastAsia" w:hint="eastAsia"/>
          <w:b/>
        </w:rPr>
        <w:t>说明：</w:t>
      </w:r>
      <w:r w:rsidRPr="008A0857">
        <w:rPr>
          <w:rFonts w:asciiTheme="minorEastAsia" w:eastAsiaTheme="minorEastAsia" w:hAnsiTheme="minorEastAsia"/>
        </w:rPr>
        <w:t>例如，</w:t>
      </w:r>
      <w:r w:rsidRPr="008A0857">
        <w:rPr>
          <w:rFonts w:asciiTheme="minorEastAsia" w:eastAsiaTheme="minorEastAsia" w:hAnsiTheme="minorEastAsia" w:hint="eastAsia"/>
        </w:rPr>
        <w:t>缓存相关的常量放在类：</w:t>
      </w:r>
      <w:r w:rsidRPr="008A0857">
        <w:rPr>
          <w:rFonts w:asciiTheme="minorEastAsia" w:eastAsiaTheme="minorEastAsia" w:hAnsiTheme="minorEastAsia"/>
        </w:rPr>
        <w:t>CacheConsts</w:t>
      </w:r>
      <w:r w:rsidRPr="008A0857">
        <w:rPr>
          <w:rFonts w:asciiTheme="minorEastAsia" w:eastAsiaTheme="minorEastAsia" w:hAnsiTheme="minorEastAsia" w:hint="eastAsia"/>
        </w:rPr>
        <w:t>下；系统配置相关的常量放在类：</w:t>
      </w:r>
      <w:r w:rsidRPr="008A0857">
        <w:rPr>
          <w:rFonts w:asciiTheme="minorEastAsia" w:eastAsiaTheme="minorEastAsia" w:hAnsiTheme="minorEastAsia"/>
        </w:rPr>
        <w:t>ConfigConsts</w:t>
      </w:r>
      <w:r w:rsidRPr="008A0857">
        <w:rPr>
          <w:rFonts w:asciiTheme="minorEastAsia" w:eastAsiaTheme="minorEastAsia" w:hAnsiTheme="minorEastAsia" w:hint="eastAsia"/>
        </w:rPr>
        <w:t>下。</w:t>
      </w:r>
      <w:r w:rsidRPr="008A0857">
        <w:rPr>
          <w:rFonts w:asciiTheme="minorEastAsia" w:eastAsiaTheme="minorEastAsia" w:hAnsiTheme="minorEastAsia"/>
        </w:rPr>
        <w:t xml:space="preserve"> </w:t>
      </w:r>
      <w:r>
        <w:rPr>
          <w:rFonts w:asciiTheme="minorEastAsia" w:eastAsiaTheme="minorEastAsia" w:hAnsiTheme="minorEastAsia" w:hint="eastAsia"/>
        </w:rPr>
        <w:t>如果</w:t>
      </w:r>
      <w:r>
        <w:rPr>
          <w:rFonts w:asciiTheme="minorEastAsia" w:eastAsiaTheme="minorEastAsia" w:hAnsiTheme="minorEastAsia"/>
        </w:rPr>
        <w:t>全部都放在Constants类中</w:t>
      </w:r>
      <w:r w:rsidRPr="008A0857">
        <w:rPr>
          <w:rFonts w:asciiTheme="minorEastAsia" w:eastAsiaTheme="minorEastAsia" w:hAnsiTheme="minorEastAsia" w:hint="eastAsia"/>
        </w:rPr>
        <w:t>，不利于理解，也不利于维护。</w:t>
      </w:r>
    </w:p>
    <w:p w14:paraId="25E3CDC7" w14:textId="77777777" w:rsidR="00A66F25" w:rsidRPr="00093028" w:rsidRDefault="00A66F25" w:rsidP="00A66F25">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A66F25" w14:paraId="2D138045" w14:textId="77777777" w:rsidTr="00730151">
        <w:tc>
          <w:tcPr>
            <w:tcW w:w="8522" w:type="dxa"/>
            <w:shd w:val="clear" w:color="auto" w:fill="D9D9D9"/>
          </w:tcPr>
          <w:p w14:paraId="2F5A0F8E" w14:textId="1FBCC8EA" w:rsidR="00A66F25" w:rsidRDefault="00A66F25" w:rsidP="00457726">
            <w:pPr>
              <w:pStyle w:val="11"/>
              <w:framePr w:wrap="around" w:x="288" w:y="1"/>
              <w:rPr>
                <w:rFonts w:ascii="宋体" w:hAnsi="宋体"/>
              </w:rPr>
            </w:pPr>
            <w:r>
              <w:rPr>
                <w:rFonts w:hint="eastAsia"/>
              </w:rPr>
              <w:t>【建议】</w:t>
            </w:r>
            <w:r w:rsidRPr="00A66F25">
              <w:rPr>
                <w:rFonts w:ascii="Courier New" w:hAnsi="Courier New" w:hint="eastAsia"/>
              </w:rPr>
              <w:t>如果变量值仅在一个范围内变化用</w:t>
            </w:r>
            <w:r w:rsidRPr="00A66F25">
              <w:rPr>
                <w:rFonts w:ascii="Courier New" w:hAnsi="Courier New"/>
              </w:rPr>
              <w:t>Enum</w:t>
            </w:r>
            <w:r w:rsidRPr="00A66F25">
              <w:rPr>
                <w:rFonts w:ascii="Courier New" w:hAnsi="Courier New" w:hint="eastAsia"/>
              </w:rPr>
              <w:t>类</w:t>
            </w:r>
            <w:r>
              <w:rPr>
                <w:rFonts w:hint="eastAsia"/>
              </w:rPr>
              <w:t>。</w:t>
            </w:r>
          </w:p>
        </w:tc>
      </w:tr>
    </w:tbl>
    <w:p w14:paraId="468E843C" w14:textId="54EDD282" w:rsidR="00A66F25" w:rsidRDefault="00A66F25" w:rsidP="00A66F25">
      <w:pPr>
        <w:spacing w:before="100" w:after="100"/>
        <w:ind w:left="993" w:hanging="709"/>
        <w:rPr>
          <w:rFonts w:asciiTheme="minorEastAsia" w:eastAsiaTheme="minorEastAsia" w:hAnsiTheme="minorEastAsia"/>
          <w:b/>
        </w:rPr>
      </w:pPr>
      <w:r w:rsidRPr="00D07EE3">
        <w:rPr>
          <w:rFonts w:hint="eastAsia"/>
          <w:b/>
        </w:rPr>
        <w:t>正例：</w:t>
      </w:r>
      <w:r w:rsidRPr="00A048F5">
        <w:t>public Enum{ MONDAY(1), TUESDAY(2), WEDNESDAY(3), THURSDAY(4), FRIDAY(5), SATURDAY(6), SUNDAY(7);}</w:t>
      </w:r>
    </w:p>
    <w:p w14:paraId="602CAE0E" w14:textId="7637A8D2" w:rsidR="00A66F25" w:rsidRPr="00A66F25" w:rsidRDefault="00A66F25" w:rsidP="00A66F25">
      <w:pPr>
        <w:spacing w:before="100" w:after="100"/>
        <w:ind w:left="993" w:hanging="709"/>
      </w:pPr>
      <w:r w:rsidRPr="00A66F25">
        <w:rPr>
          <w:rFonts w:asciiTheme="minorEastAsia" w:eastAsiaTheme="minorEastAsia" w:hAnsiTheme="minorEastAsia" w:hint="eastAsia"/>
          <w:b/>
        </w:rPr>
        <w:t>说明：</w:t>
      </w:r>
      <w:r w:rsidRPr="00A048F5">
        <w:rPr>
          <w:rFonts w:hint="eastAsia"/>
        </w:rPr>
        <w:t>如果还带有名称之外的延伸属性，必须使用</w:t>
      </w:r>
      <w:r w:rsidRPr="00A048F5">
        <w:t>Enum</w:t>
      </w:r>
      <w:r w:rsidRPr="00A048F5">
        <w:rPr>
          <w:rFonts w:hint="eastAsia"/>
        </w:rPr>
        <w:t>类，下面正例中的数字就是延伸信息，表示星期几。</w:t>
      </w:r>
    </w:p>
    <w:p w14:paraId="1650C88E" w14:textId="7856D6A2" w:rsidR="00C13B5C" w:rsidRPr="00D3083E" w:rsidRDefault="00BB4BEA" w:rsidP="00D3083E">
      <w:pPr>
        <w:pStyle w:val="1"/>
        <w:tabs>
          <w:tab w:val="left" w:pos="720"/>
        </w:tabs>
        <w:ind w:left="720" w:hanging="720"/>
      </w:pPr>
      <w:bookmarkStart w:id="51" w:name="_Toc26158599"/>
      <w:bookmarkStart w:id="52" w:name="_Toc67998034"/>
      <w:bookmarkStart w:id="53" w:name="_Toc283307140"/>
      <w:bookmarkStart w:id="54" w:name="_Toc491856637"/>
      <w:bookmarkStart w:id="55" w:name="_Toc62375278"/>
      <w:bookmarkEnd w:id="4"/>
      <w:bookmarkEnd w:id="5"/>
      <w:bookmarkEnd w:id="16"/>
      <w:r>
        <w:rPr>
          <w:rFonts w:hint="eastAsia"/>
        </w:rPr>
        <w:t>表达式、语句</w:t>
      </w:r>
      <w:bookmarkEnd w:id="51"/>
      <w:bookmarkEnd w:id="52"/>
      <w:bookmarkEnd w:id="53"/>
      <w:r>
        <w:rPr>
          <w:rFonts w:hint="eastAsia"/>
        </w:rPr>
        <w:t>和</w:t>
      </w:r>
      <w:r>
        <w:t>块</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C13B5C" w14:paraId="62797196" w14:textId="77777777" w:rsidTr="00730151">
        <w:tc>
          <w:tcPr>
            <w:tcW w:w="8522" w:type="dxa"/>
            <w:shd w:val="clear" w:color="auto" w:fill="D9D9D9"/>
          </w:tcPr>
          <w:p w14:paraId="342AA144" w14:textId="67D58A00" w:rsidR="00C13B5C" w:rsidRDefault="00C13B5C" w:rsidP="00415819">
            <w:pPr>
              <w:pStyle w:val="11"/>
              <w:framePr w:wrap="around" w:x="288" w:y="1"/>
              <w:rPr>
                <w:rFonts w:ascii="宋体" w:hAnsi="宋体"/>
              </w:rPr>
            </w:pPr>
            <w:r>
              <w:rPr>
                <w:rFonts w:hint="eastAsia"/>
              </w:rPr>
              <w:t>【规则】</w:t>
            </w:r>
            <w:r>
              <w:rPr>
                <w:rFonts w:hint="eastAsia"/>
              </w:rPr>
              <w:t xml:space="preserve"> </w:t>
            </w:r>
            <w:r>
              <w:rPr>
                <w:rFonts w:hint="eastAsia"/>
              </w:rPr>
              <w:t>在表达式中使用括号</w:t>
            </w:r>
            <w:r>
              <w:rPr>
                <w:rFonts w:hint="eastAsia"/>
                <w:lang w:val="en-GB"/>
              </w:rPr>
              <w:t>，</w:t>
            </w:r>
            <w:r>
              <w:rPr>
                <w:rFonts w:hint="eastAsia"/>
              </w:rPr>
              <w:t>使表达式的运算顺序更清晰。</w:t>
            </w:r>
          </w:p>
        </w:tc>
      </w:tr>
    </w:tbl>
    <w:p w14:paraId="2BF1EFC8" w14:textId="73873520" w:rsidR="00C13B5C" w:rsidRPr="00536773" w:rsidRDefault="00C13B5C" w:rsidP="00C13B5C">
      <w:pPr>
        <w:spacing w:before="100" w:after="100"/>
        <w:ind w:left="993" w:hanging="709"/>
        <w:rPr>
          <w:b/>
        </w:rPr>
      </w:pPr>
      <w:r w:rsidRPr="00D07EE3">
        <w:rPr>
          <w:rFonts w:hint="eastAsia"/>
          <w:b/>
        </w:rPr>
        <w:t>正例：</w:t>
      </w:r>
      <w:r w:rsidRPr="00A048F5">
        <w:t>if (((year % 4 == 0) &amp;&amp; (year % 100 != 0)) || (year % 400 == 0))</w:t>
      </w:r>
    </w:p>
    <w:p w14:paraId="6EB18294" w14:textId="63C66BEF" w:rsidR="00C13B5C" w:rsidRDefault="00C13B5C" w:rsidP="00C13B5C">
      <w:pPr>
        <w:spacing w:before="100" w:after="100"/>
        <w:ind w:left="993" w:hanging="709"/>
      </w:pPr>
      <w:r>
        <w:rPr>
          <w:rFonts w:hint="eastAsia"/>
          <w:b/>
        </w:rPr>
        <w:t>反</w:t>
      </w:r>
      <w:r w:rsidRPr="00D07EE3">
        <w:rPr>
          <w:rFonts w:hint="eastAsia"/>
          <w:b/>
        </w:rPr>
        <w:t>例：</w:t>
      </w:r>
      <w:r w:rsidRPr="00A048F5">
        <w:t>if (year % 4 == 0 &amp;&amp; year % 100 != 0 || year % 400 == 0)</w:t>
      </w:r>
    </w:p>
    <w:p w14:paraId="76CFA097" w14:textId="37882056" w:rsidR="00C13B5C" w:rsidRDefault="00C13B5C" w:rsidP="00C13B5C">
      <w:pPr>
        <w:spacing w:before="100" w:after="100"/>
        <w:ind w:left="993" w:hanging="709"/>
      </w:pPr>
      <w:r w:rsidRPr="00C13B5C">
        <w:rPr>
          <w:rFonts w:asciiTheme="minorEastAsia" w:eastAsiaTheme="minorEastAsia" w:hAnsiTheme="minorEastAsia" w:hint="eastAsia"/>
          <w:b/>
        </w:rPr>
        <w:t>说明：</w:t>
      </w:r>
      <w:r>
        <w:rPr>
          <w:rFonts w:hint="eastAsia"/>
        </w:rPr>
        <w:t>由于将运算符的优先级与结合律熟记是比较困难的，为了防止产生歧义并提高可读性，即使</w:t>
      </w:r>
      <w:r w:rsidRPr="00A048F5">
        <w:rPr>
          <w:rFonts w:hint="eastAsia"/>
        </w:rPr>
        <w:t>不加括号时运算顺序不会改变，也</w:t>
      </w:r>
      <w:r>
        <w:rPr>
          <w:rFonts w:hint="eastAsia"/>
        </w:rPr>
        <w:t>应当用括号确定表达式的操作顺序。</w:t>
      </w:r>
    </w:p>
    <w:p w14:paraId="176C9179" w14:textId="77777777" w:rsidR="00C13B5C" w:rsidRPr="00093028" w:rsidRDefault="00C13B5C" w:rsidP="00C13B5C">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C13B5C" w14:paraId="442B2322" w14:textId="77777777" w:rsidTr="00730151">
        <w:tc>
          <w:tcPr>
            <w:tcW w:w="8522" w:type="dxa"/>
            <w:shd w:val="clear" w:color="auto" w:fill="D9D9D9"/>
          </w:tcPr>
          <w:p w14:paraId="3B1588BA" w14:textId="4CC8A9DA" w:rsidR="00C13B5C" w:rsidRDefault="00793EF1" w:rsidP="00415819">
            <w:pPr>
              <w:pStyle w:val="11"/>
              <w:framePr w:wrap="around" w:x="288" w:y="1"/>
              <w:rPr>
                <w:rFonts w:ascii="宋体" w:hAnsi="宋体"/>
              </w:rPr>
            </w:pPr>
            <w:r>
              <w:rPr>
                <w:rFonts w:hint="eastAsia"/>
              </w:rPr>
              <w:t>【规则</w:t>
            </w:r>
            <w:r w:rsidR="00C13B5C">
              <w:rPr>
                <w:rFonts w:hint="eastAsia"/>
              </w:rPr>
              <w:t>】在</w:t>
            </w:r>
            <w:r w:rsidR="00C13B5C">
              <w:t>switch</w:t>
            </w:r>
            <w:r w:rsidR="00C13B5C">
              <w:rPr>
                <w:rFonts w:hint="eastAsia"/>
              </w:rPr>
              <w:t>语句中，每一个</w:t>
            </w:r>
            <w:r w:rsidR="00C13B5C">
              <w:t>case</w:t>
            </w:r>
            <w:r w:rsidR="00C13B5C">
              <w:rPr>
                <w:rFonts w:hint="eastAsia"/>
              </w:rPr>
              <w:t>分支必须使用</w:t>
            </w:r>
            <w:r w:rsidR="00C13B5C">
              <w:t>break</w:t>
            </w:r>
            <w:r w:rsidR="00C13B5C">
              <w:rPr>
                <w:rFonts w:hint="eastAsia"/>
              </w:rPr>
              <w:t>结尾，最后一个分支必须是</w:t>
            </w:r>
            <w:r w:rsidR="00C13B5C">
              <w:t>default</w:t>
            </w:r>
            <w:r w:rsidR="00C13B5C">
              <w:rPr>
                <w:rFonts w:hint="eastAsia"/>
              </w:rPr>
              <w:t>分支。</w:t>
            </w:r>
          </w:p>
        </w:tc>
      </w:tr>
    </w:tbl>
    <w:p w14:paraId="0DD54BFA" w14:textId="77777777" w:rsidR="000F45B4" w:rsidRDefault="00C13B5C" w:rsidP="00C13B5C">
      <w:pPr>
        <w:spacing w:before="100" w:after="100"/>
        <w:ind w:left="993" w:hanging="709"/>
        <w:rPr>
          <w:b/>
        </w:rPr>
      </w:pPr>
      <w:r w:rsidRPr="00D07EE3">
        <w:rPr>
          <w:rFonts w:hint="eastAsia"/>
          <w:b/>
        </w:rPr>
        <w:t>正例：</w:t>
      </w:r>
    </w:p>
    <w:p w14:paraId="30785CC4" w14:textId="4AD07E20" w:rsidR="00C13B5C" w:rsidRPr="008C1068" w:rsidRDefault="00C13B5C" w:rsidP="008827BB">
      <w:pPr>
        <w:spacing w:before="100" w:after="100"/>
        <w:ind w:leftChars="354" w:left="850"/>
      </w:pPr>
      <w:r w:rsidRPr="008C1068">
        <w:t>switch (</w:t>
      </w:r>
      <w:r w:rsidR="002A5E85" w:rsidRPr="008C1068">
        <w:t>count</w:t>
      </w:r>
      <w:r w:rsidRPr="008C1068">
        <w:t>) {</w:t>
      </w:r>
    </w:p>
    <w:p w14:paraId="148B96CF" w14:textId="3E068F07" w:rsidR="00C13B5C" w:rsidRPr="008C1068" w:rsidRDefault="00C13B5C" w:rsidP="008827BB">
      <w:pPr>
        <w:spacing w:before="100" w:after="100"/>
        <w:ind w:leftChars="354" w:left="850"/>
      </w:pPr>
      <w:r w:rsidRPr="008C1068">
        <w:tab/>
        <w:t xml:space="preserve">case </w:t>
      </w:r>
      <w:r w:rsidR="002A5E85" w:rsidRPr="008C1068">
        <w:t>0</w:t>
      </w:r>
      <w:r w:rsidRPr="008C1068">
        <w:t>:</w:t>
      </w:r>
    </w:p>
    <w:p w14:paraId="4A25413D" w14:textId="5F78D9BD" w:rsidR="00C13B5C" w:rsidRPr="008C1068" w:rsidRDefault="00C13B5C" w:rsidP="008827BB">
      <w:pPr>
        <w:spacing w:before="100" w:after="100"/>
        <w:ind w:leftChars="354" w:left="850"/>
      </w:pPr>
      <w:r w:rsidRPr="008C1068">
        <w:rPr>
          <w:rFonts w:hint="eastAsia"/>
        </w:rPr>
        <w:t xml:space="preserve">          [</w:t>
      </w:r>
      <w:r w:rsidRPr="008C1068">
        <w:rPr>
          <w:rFonts w:hint="eastAsia"/>
        </w:rPr>
        <w:t>处理语句</w:t>
      </w:r>
      <w:r w:rsidRPr="008C1068">
        <w:rPr>
          <w:rFonts w:hint="eastAsia"/>
        </w:rPr>
        <w:t>]</w:t>
      </w:r>
    </w:p>
    <w:p w14:paraId="1244AA4A" w14:textId="5AF000C7" w:rsidR="00C13B5C" w:rsidRPr="008C1068" w:rsidRDefault="00C13B5C" w:rsidP="008827BB">
      <w:pPr>
        <w:spacing w:before="100" w:after="100"/>
        <w:ind w:leftChars="354" w:left="850"/>
      </w:pPr>
      <w:r w:rsidRPr="008C1068">
        <w:t xml:space="preserve">          break;</w:t>
      </w:r>
    </w:p>
    <w:p w14:paraId="6F458649" w14:textId="3C2A8915" w:rsidR="00C13B5C" w:rsidRPr="008C1068" w:rsidRDefault="00C13B5C" w:rsidP="008827BB">
      <w:pPr>
        <w:spacing w:before="100" w:after="100"/>
        <w:ind w:leftChars="354" w:left="850"/>
      </w:pPr>
      <w:r w:rsidRPr="008C1068">
        <w:t xml:space="preserve">      case </w:t>
      </w:r>
      <w:r w:rsidR="002A5E85" w:rsidRPr="008C1068">
        <w:t>1</w:t>
      </w:r>
      <w:r w:rsidRPr="008C1068">
        <w:t>:</w:t>
      </w:r>
    </w:p>
    <w:p w14:paraId="593DA191" w14:textId="4EC03552" w:rsidR="00C13B5C" w:rsidRPr="008C1068" w:rsidRDefault="00C13B5C" w:rsidP="008827BB">
      <w:pPr>
        <w:spacing w:before="100" w:after="100"/>
        <w:ind w:leftChars="354" w:left="850"/>
      </w:pPr>
      <w:r w:rsidRPr="008C1068">
        <w:rPr>
          <w:rFonts w:hint="eastAsia"/>
        </w:rPr>
        <w:t xml:space="preserve">          [</w:t>
      </w:r>
      <w:r w:rsidRPr="008C1068">
        <w:rPr>
          <w:rFonts w:hint="eastAsia"/>
        </w:rPr>
        <w:t>处理语句</w:t>
      </w:r>
      <w:r w:rsidRPr="008C1068">
        <w:rPr>
          <w:rFonts w:hint="eastAsia"/>
        </w:rPr>
        <w:t>]</w:t>
      </w:r>
    </w:p>
    <w:p w14:paraId="2C6C2C0A" w14:textId="741076D7" w:rsidR="00C13B5C" w:rsidRPr="008C1068" w:rsidRDefault="00C13B5C" w:rsidP="008827BB">
      <w:pPr>
        <w:spacing w:before="100" w:after="100"/>
        <w:ind w:leftChars="354" w:left="850"/>
      </w:pPr>
      <w:r w:rsidRPr="008C1068">
        <w:t xml:space="preserve">          break;</w:t>
      </w:r>
    </w:p>
    <w:p w14:paraId="4CE258D8" w14:textId="1A5C13E5" w:rsidR="00C13B5C" w:rsidRPr="008C1068" w:rsidRDefault="00C13B5C" w:rsidP="008827BB">
      <w:pPr>
        <w:spacing w:before="100" w:after="100"/>
        <w:ind w:leftChars="354" w:left="850"/>
      </w:pPr>
      <w:r w:rsidRPr="008C1068">
        <w:t xml:space="preserve">      default:</w:t>
      </w:r>
    </w:p>
    <w:p w14:paraId="22772ED0" w14:textId="01FD9098" w:rsidR="00C13B5C" w:rsidRPr="008C1068" w:rsidRDefault="00C13B5C" w:rsidP="008827BB">
      <w:pPr>
        <w:spacing w:before="100" w:after="100"/>
        <w:ind w:leftChars="354" w:left="850"/>
      </w:pPr>
      <w:r w:rsidRPr="008C1068">
        <w:rPr>
          <w:rFonts w:hint="eastAsia"/>
        </w:rPr>
        <w:t xml:space="preserve">          [</w:t>
      </w:r>
      <w:r w:rsidRPr="008C1068">
        <w:rPr>
          <w:rFonts w:hint="eastAsia"/>
        </w:rPr>
        <w:t>处理语句</w:t>
      </w:r>
      <w:r w:rsidRPr="008C1068">
        <w:rPr>
          <w:rFonts w:hint="eastAsia"/>
        </w:rPr>
        <w:t>]</w:t>
      </w:r>
    </w:p>
    <w:p w14:paraId="514B9AF5" w14:textId="6B87A320" w:rsidR="00C13B5C" w:rsidRPr="008C1068" w:rsidRDefault="00C13B5C" w:rsidP="008827BB">
      <w:pPr>
        <w:spacing w:before="100" w:after="100"/>
        <w:ind w:leftChars="354" w:left="850"/>
      </w:pPr>
      <w:r w:rsidRPr="008C1068">
        <w:t xml:space="preserve">          break;</w:t>
      </w:r>
    </w:p>
    <w:p w14:paraId="45EFA7D8" w14:textId="3D5F5327" w:rsidR="00C13B5C" w:rsidRPr="008C1068" w:rsidRDefault="000F45B4" w:rsidP="008827BB">
      <w:pPr>
        <w:spacing w:before="100" w:after="100"/>
        <w:ind w:leftChars="354" w:left="850"/>
      </w:pPr>
      <w:r>
        <w:t xml:space="preserve">  </w:t>
      </w:r>
      <w:r w:rsidR="00C13B5C" w:rsidRPr="008C1068">
        <w:t>}</w:t>
      </w:r>
    </w:p>
    <w:p w14:paraId="0DDBDD73" w14:textId="77777777" w:rsidR="00793EF1" w:rsidRPr="00093028" w:rsidRDefault="00793EF1" w:rsidP="00D3083E">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D3083E" w14:paraId="16D5E054" w14:textId="77777777" w:rsidTr="00730151">
        <w:tc>
          <w:tcPr>
            <w:tcW w:w="8522" w:type="dxa"/>
            <w:shd w:val="clear" w:color="auto" w:fill="D9D9D9"/>
          </w:tcPr>
          <w:p w14:paraId="418E9ACF" w14:textId="7CE95E22" w:rsidR="00D3083E" w:rsidRDefault="00D3083E" w:rsidP="00415819">
            <w:pPr>
              <w:pStyle w:val="11"/>
              <w:framePr w:wrap="around" w:x="288" w:y="1"/>
              <w:rPr>
                <w:rFonts w:ascii="宋体" w:hAnsi="宋体"/>
              </w:rPr>
            </w:pPr>
            <w:r>
              <w:rPr>
                <w:rFonts w:hint="eastAsia"/>
              </w:rPr>
              <w:t>【规则】如果</w:t>
            </w:r>
            <w:r>
              <w:rPr>
                <w:rFonts w:hint="eastAsia"/>
              </w:rPr>
              <w:t>if</w:t>
            </w:r>
            <w:r>
              <w:t>…else if...else</w:t>
            </w:r>
            <w:r>
              <w:rPr>
                <w:rFonts w:hint="eastAsia"/>
              </w:rPr>
              <w:t>判断次数</w:t>
            </w:r>
            <w:r>
              <w:t>过多</w:t>
            </w:r>
            <w:r>
              <w:rPr>
                <w:rFonts w:hint="eastAsia"/>
              </w:rPr>
              <w:t>，</w:t>
            </w:r>
            <w:r>
              <w:t>使用</w:t>
            </w:r>
            <w:r>
              <w:t>switch case</w:t>
            </w:r>
            <w:r>
              <w:t>代替</w:t>
            </w:r>
            <w:r>
              <w:rPr>
                <w:rFonts w:hint="eastAsia"/>
              </w:rPr>
              <w:t>。</w:t>
            </w:r>
          </w:p>
        </w:tc>
      </w:tr>
    </w:tbl>
    <w:p w14:paraId="29B03D1B" w14:textId="212D0757" w:rsidR="00D3083E" w:rsidRDefault="00D3083E" w:rsidP="00D3083E">
      <w:pPr>
        <w:spacing w:before="100" w:after="100"/>
        <w:ind w:left="993" w:hanging="709"/>
      </w:pPr>
      <w:r w:rsidRPr="00C13B5C">
        <w:rPr>
          <w:rFonts w:asciiTheme="minorEastAsia" w:eastAsiaTheme="minorEastAsia" w:hAnsiTheme="minorEastAsia" w:hint="eastAsia"/>
          <w:b/>
        </w:rPr>
        <w:t>说明：</w:t>
      </w:r>
      <w:r>
        <w:rPr>
          <w:rFonts w:hint="eastAsia"/>
        </w:rPr>
        <w:t>多个</w:t>
      </w:r>
      <w:r>
        <w:rPr>
          <w:rFonts w:hint="eastAsia"/>
        </w:rPr>
        <w:t>if</w:t>
      </w:r>
      <w:r>
        <w:t xml:space="preserve"> else</w:t>
      </w:r>
      <w:r>
        <w:t>的效率低于</w:t>
      </w:r>
      <w:r>
        <w:t>switch case</w:t>
      </w:r>
      <w:r>
        <w:rPr>
          <w:rFonts w:hint="eastAsia"/>
        </w:rPr>
        <w:t>。</w:t>
      </w:r>
    </w:p>
    <w:p w14:paraId="10DEDD4A" w14:textId="77777777" w:rsidR="00E40563" w:rsidRPr="00D3083E" w:rsidRDefault="00E40563" w:rsidP="00E40563">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40563" w14:paraId="269D398F" w14:textId="77777777" w:rsidTr="00A577B9">
        <w:tc>
          <w:tcPr>
            <w:tcW w:w="8522" w:type="dxa"/>
            <w:shd w:val="clear" w:color="auto" w:fill="D9D9D9"/>
          </w:tcPr>
          <w:p w14:paraId="50DC184E" w14:textId="77777777" w:rsidR="00E40563" w:rsidRDefault="00E40563" w:rsidP="00A577B9">
            <w:pPr>
              <w:pStyle w:val="11"/>
              <w:framePr w:wrap="around" w:x="288" w:y="1"/>
              <w:rPr>
                <w:rFonts w:ascii="宋体" w:hAnsi="宋体"/>
              </w:rPr>
            </w:pPr>
            <w:r>
              <w:rPr>
                <w:rFonts w:hint="eastAsia"/>
              </w:rPr>
              <w:t>【规则】如果</w:t>
            </w:r>
            <w:r>
              <w:rPr>
                <w:rFonts w:hint="eastAsia"/>
              </w:rPr>
              <w:t>if</w:t>
            </w:r>
            <w:r>
              <w:t>…else</w:t>
            </w:r>
            <w:r>
              <w:rPr>
                <w:rFonts w:hint="eastAsia"/>
              </w:rPr>
              <w:t>、</w:t>
            </w:r>
            <w:r>
              <w:t>for</w:t>
            </w:r>
            <w:r>
              <w:t>等语句块嵌套层次过多</w:t>
            </w:r>
            <w:r>
              <w:rPr>
                <w:rFonts w:hint="eastAsia"/>
              </w:rPr>
              <w:t>，将部分</w:t>
            </w:r>
            <w:r>
              <w:t>逻辑</w:t>
            </w:r>
            <w:r>
              <w:rPr>
                <w:rFonts w:hint="eastAsia"/>
              </w:rPr>
              <w:t>独立</w:t>
            </w:r>
            <w:r>
              <w:t>写成一个方法</w:t>
            </w:r>
            <w:r>
              <w:rPr>
                <w:rFonts w:hint="eastAsia"/>
              </w:rPr>
              <w:t>。</w:t>
            </w:r>
          </w:p>
        </w:tc>
      </w:tr>
    </w:tbl>
    <w:p w14:paraId="58DE2FE4" w14:textId="77777777" w:rsidR="00793EF1" w:rsidRPr="00093028" w:rsidRDefault="00793EF1" w:rsidP="00793EF1">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793EF1" w14:paraId="56A824E7" w14:textId="77777777" w:rsidTr="00D60C77">
        <w:tc>
          <w:tcPr>
            <w:tcW w:w="8522" w:type="dxa"/>
            <w:shd w:val="clear" w:color="auto" w:fill="D9D9D9"/>
          </w:tcPr>
          <w:p w14:paraId="5EE01C3C" w14:textId="452135AF" w:rsidR="00793EF1" w:rsidRDefault="0094783F" w:rsidP="0094783F">
            <w:pPr>
              <w:pStyle w:val="11"/>
              <w:framePr w:wrap="around" w:x="288" w:y="1"/>
              <w:rPr>
                <w:rFonts w:ascii="宋体" w:hAnsi="宋体"/>
              </w:rPr>
            </w:pPr>
            <w:r>
              <w:rPr>
                <w:rFonts w:hint="eastAsia"/>
              </w:rPr>
              <w:t>【规则</w:t>
            </w:r>
            <w:r w:rsidR="00793EF1">
              <w:rPr>
                <w:rFonts w:hint="eastAsia"/>
              </w:rPr>
              <w:t>】</w:t>
            </w:r>
            <w:r>
              <w:rPr>
                <w:rFonts w:hint="eastAsia"/>
              </w:rPr>
              <w:t>不要随意</w:t>
            </w:r>
            <w:r>
              <w:t>使用</w:t>
            </w:r>
            <w:r w:rsidR="00793EF1">
              <w:t>try</w:t>
            </w:r>
            <w:r>
              <w:t>…</w:t>
            </w:r>
            <w:r w:rsidR="00793EF1">
              <w:t>catch</w:t>
            </w:r>
            <w:r>
              <w:rPr>
                <w:rFonts w:hint="eastAsia"/>
              </w:rPr>
              <w:t>代码块</w:t>
            </w:r>
            <w:r>
              <w:t>捕获的异常</w:t>
            </w:r>
            <w:r>
              <w:rPr>
                <w:rFonts w:hint="eastAsia"/>
              </w:rPr>
              <w:t>并且</w:t>
            </w:r>
            <w:r>
              <w:t>不做任何处理</w:t>
            </w:r>
            <w:r w:rsidR="008A1416">
              <w:t>。</w:t>
            </w:r>
            <w:r>
              <w:rPr>
                <w:rFonts w:hint="eastAsia"/>
              </w:rPr>
              <w:t>如果</w:t>
            </w:r>
            <w:r>
              <w:t>当前方法</w:t>
            </w:r>
            <w:r>
              <w:rPr>
                <w:rFonts w:hint="eastAsia"/>
              </w:rPr>
              <w:t>不能</w:t>
            </w:r>
            <w:r>
              <w:t>处理该异常，就往外</w:t>
            </w:r>
            <w:r>
              <w:rPr>
                <w:rFonts w:hint="eastAsia"/>
              </w:rPr>
              <w:t>层</w:t>
            </w:r>
            <w:r>
              <w:t>抛出异常。</w:t>
            </w:r>
          </w:p>
        </w:tc>
      </w:tr>
    </w:tbl>
    <w:p w14:paraId="23E74D4A" w14:textId="13C02FE6" w:rsidR="008A1416" w:rsidRDefault="008A1416" w:rsidP="008A1416">
      <w:pPr>
        <w:spacing w:before="100" w:after="100"/>
        <w:ind w:left="993" w:hanging="709"/>
      </w:pPr>
      <w:r w:rsidRPr="00C13B5C">
        <w:rPr>
          <w:rFonts w:asciiTheme="minorEastAsia" w:eastAsiaTheme="minorEastAsia" w:hAnsiTheme="minorEastAsia" w:hint="eastAsia"/>
          <w:b/>
        </w:rPr>
        <w:t>说明：</w:t>
      </w:r>
      <w:r w:rsidR="0094783F">
        <w:rPr>
          <w:rFonts w:hint="eastAsia"/>
        </w:rPr>
        <w:t>捕获了</w:t>
      </w:r>
      <w:r w:rsidR="0094783F">
        <w:t>异常而又不做处理</w:t>
      </w:r>
      <w:r w:rsidR="0094783F">
        <w:rPr>
          <w:rFonts w:hint="eastAsia"/>
        </w:rPr>
        <w:t>会</w:t>
      </w:r>
      <w:r w:rsidR="0094783F">
        <w:t>导致外层程序执行出错，而且不能获得正确的错误跟踪信息</w:t>
      </w:r>
      <w:r>
        <w:rPr>
          <w:rFonts w:hint="eastAsia"/>
        </w:rPr>
        <w:t>。</w:t>
      </w:r>
    </w:p>
    <w:p w14:paraId="5C0FEB03" w14:textId="77777777" w:rsidR="0094783F" w:rsidRDefault="0094783F" w:rsidP="008A1416">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94783F" w14:paraId="6DAD3BF4" w14:textId="77777777" w:rsidTr="00D60C77">
        <w:tc>
          <w:tcPr>
            <w:tcW w:w="8522" w:type="dxa"/>
            <w:shd w:val="clear" w:color="auto" w:fill="D9D9D9"/>
          </w:tcPr>
          <w:p w14:paraId="314636B3" w14:textId="53D617FB" w:rsidR="0094783F" w:rsidRPr="0094783F" w:rsidRDefault="0094783F" w:rsidP="0094783F">
            <w:pPr>
              <w:pStyle w:val="11"/>
              <w:framePr w:wrap="around" w:x="288" w:y="1"/>
            </w:pPr>
            <w:r>
              <w:rPr>
                <w:rFonts w:hint="eastAsia"/>
              </w:rPr>
              <w:t>【规则】一定</w:t>
            </w:r>
            <w:r>
              <w:t>要</w:t>
            </w:r>
            <w:r>
              <w:rPr>
                <w:rFonts w:hint="eastAsia"/>
              </w:rPr>
              <w:t>在</w:t>
            </w:r>
            <w:r>
              <w:t>finally</w:t>
            </w:r>
            <w:r>
              <w:rPr>
                <w:rFonts w:hint="eastAsia"/>
              </w:rPr>
              <w:t>块</w:t>
            </w:r>
            <w:r>
              <w:t>中进行资源回收，例如关闭数据库连接</w:t>
            </w:r>
            <w:r>
              <w:rPr>
                <w:rFonts w:hint="eastAsia"/>
              </w:rPr>
              <w:t>、</w:t>
            </w:r>
            <w:r>
              <w:t>关闭文件流等。</w:t>
            </w:r>
            <w:r>
              <w:rPr>
                <w:rFonts w:hint="eastAsia"/>
              </w:rPr>
              <w:t>J</w:t>
            </w:r>
            <w:r>
              <w:t>DK1.7</w:t>
            </w:r>
            <w:r>
              <w:t>之后</w:t>
            </w:r>
            <w:r>
              <w:rPr>
                <w:rFonts w:hint="eastAsia"/>
              </w:rPr>
              <w:t>，</w:t>
            </w:r>
            <w:r>
              <w:t>使用</w:t>
            </w:r>
            <w:r w:rsidRPr="00CB71DE">
              <w:t>try-with-resources</w:t>
            </w:r>
            <w:r w:rsidR="00CB71DE">
              <w:rPr>
                <w:rFonts w:hint="eastAsia"/>
              </w:rPr>
              <w:t>实现</w:t>
            </w:r>
            <w:r w:rsidR="00CB71DE" w:rsidRPr="00CB71DE">
              <w:rPr>
                <w:rFonts w:hint="eastAsia"/>
              </w:rPr>
              <w:t>自动</w:t>
            </w:r>
            <w:r w:rsidR="00CB71DE" w:rsidRPr="00CB71DE">
              <w:t>回收资源</w:t>
            </w:r>
            <w:r w:rsidR="00CB71DE">
              <w:rPr>
                <w:rFonts w:hint="eastAsia"/>
              </w:rPr>
              <w:t>。</w:t>
            </w:r>
          </w:p>
        </w:tc>
      </w:tr>
    </w:tbl>
    <w:p w14:paraId="29E1F20F" w14:textId="06B26FC0" w:rsidR="0094783F" w:rsidRDefault="0094783F" w:rsidP="0094783F">
      <w:pPr>
        <w:spacing w:before="100" w:after="100"/>
        <w:ind w:left="993" w:hanging="709"/>
      </w:pPr>
      <w:r>
        <w:rPr>
          <w:rFonts w:asciiTheme="minorEastAsia" w:eastAsiaTheme="minorEastAsia" w:hAnsiTheme="minorEastAsia" w:hint="eastAsia"/>
          <w:b/>
        </w:rPr>
        <w:t>正</w:t>
      </w:r>
      <w:r>
        <w:rPr>
          <w:rFonts w:asciiTheme="minorEastAsia" w:eastAsiaTheme="minorEastAsia" w:hAnsiTheme="minorEastAsia"/>
          <w:b/>
        </w:rPr>
        <w:t>例</w:t>
      </w:r>
      <w:r w:rsidRPr="00C13B5C">
        <w:rPr>
          <w:rFonts w:asciiTheme="minorEastAsia" w:eastAsiaTheme="minorEastAsia" w:hAnsiTheme="minorEastAsia" w:hint="eastAsia"/>
          <w:b/>
        </w:rPr>
        <w:t>：</w:t>
      </w:r>
    </w:p>
    <w:p w14:paraId="5B2A0901" w14:textId="77777777" w:rsidR="00CB71DE" w:rsidRDefault="00CB71DE" w:rsidP="008827BB">
      <w:pPr>
        <w:spacing w:before="100" w:after="100"/>
        <w:ind w:leftChars="354" w:left="850"/>
      </w:pPr>
      <w:r>
        <w:t>File file =new File("");</w:t>
      </w:r>
    </w:p>
    <w:p w14:paraId="76A843ED" w14:textId="13D66A0F" w:rsidR="00CB71DE" w:rsidRDefault="00CB71DE" w:rsidP="008827BB">
      <w:pPr>
        <w:spacing w:before="100" w:after="100"/>
        <w:ind w:leftChars="354" w:left="850"/>
      </w:pPr>
      <w:r>
        <w:t>try( FileInputStream fis = new FileInputStream(file)){</w:t>
      </w:r>
    </w:p>
    <w:p w14:paraId="3042CFC3" w14:textId="23AF81AB" w:rsidR="00CB71DE" w:rsidRDefault="00CB71DE" w:rsidP="008827BB">
      <w:pPr>
        <w:spacing w:before="100" w:after="100"/>
        <w:ind w:leftChars="354" w:left="1559" w:hanging="709"/>
      </w:pPr>
      <w:r>
        <w:t>fis.read();</w:t>
      </w:r>
    </w:p>
    <w:p w14:paraId="0675CA48" w14:textId="1F0E3ACA" w:rsidR="00CB71DE" w:rsidRDefault="00CB71DE" w:rsidP="008827BB">
      <w:pPr>
        <w:spacing w:before="100" w:after="100"/>
        <w:ind w:leftChars="354" w:left="1559" w:hanging="709"/>
      </w:pPr>
      <w:r>
        <w:lastRenderedPageBreak/>
        <w:t>}</w:t>
      </w:r>
    </w:p>
    <w:p w14:paraId="2A92BFC4" w14:textId="011E7D29" w:rsidR="000802FF" w:rsidRPr="00BB4BEA" w:rsidRDefault="00CA66C1" w:rsidP="000802FF">
      <w:pPr>
        <w:pStyle w:val="1"/>
        <w:tabs>
          <w:tab w:val="left" w:pos="720"/>
        </w:tabs>
        <w:ind w:left="720" w:hanging="720"/>
      </w:pPr>
      <w:bookmarkStart w:id="56" w:name="_Toc491856638"/>
      <w:r>
        <w:rPr>
          <w:rFonts w:hint="eastAsia"/>
        </w:rPr>
        <w:t>A</w:t>
      </w:r>
      <w:r>
        <w:t>PI</w:t>
      </w:r>
      <w:r w:rsidR="000802FF">
        <w:t>使用</w:t>
      </w:r>
      <w:bookmarkEnd w:id="56"/>
    </w:p>
    <w:p w14:paraId="2975168C" w14:textId="73BC6085" w:rsidR="00AD41B9" w:rsidRPr="000802FF" w:rsidRDefault="00AC3FC8" w:rsidP="00C66B84">
      <w:pPr>
        <w:ind w:leftChars="118" w:left="283" w:firstLine="420"/>
      </w:pPr>
      <w:r>
        <w:rPr>
          <w:rFonts w:hint="eastAsia"/>
        </w:rPr>
        <w:t>实际</w:t>
      </w:r>
      <w:r>
        <w:t>开发中</w:t>
      </w:r>
      <w:r w:rsidR="000802FF">
        <w:t>通常</w:t>
      </w:r>
      <w:r w:rsidR="000802FF">
        <w:rPr>
          <w:rFonts w:hint="eastAsia"/>
        </w:rPr>
        <w:t>大量</w:t>
      </w:r>
      <w:r w:rsidR="000802FF">
        <w:t>使用</w:t>
      </w:r>
      <w:r w:rsidR="000802FF">
        <w:rPr>
          <w:rFonts w:hint="eastAsia"/>
        </w:rPr>
        <w:t>由</w:t>
      </w:r>
      <w:r w:rsidR="000802FF">
        <w:t>JDK</w:t>
      </w:r>
      <w:r w:rsidR="00D3083E">
        <w:t>或者</w:t>
      </w:r>
      <w:r w:rsidR="000802FF">
        <w:t>第三方</w:t>
      </w:r>
      <w:r w:rsidR="000802FF">
        <w:rPr>
          <w:rFonts w:hint="eastAsia"/>
        </w:rPr>
        <w:t>提供</w:t>
      </w:r>
      <w:r w:rsidR="000802FF">
        <w:t>的</w:t>
      </w:r>
      <w:r w:rsidR="000802FF">
        <w:t>API</w:t>
      </w:r>
      <w:r>
        <w:t>实现</w:t>
      </w:r>
      <w:r>
        <w:rPr>
          <w:rFonts w:hint="eastAsia"/>
        </w:rPr>
        <w:t>项目</w:t>
      </w:r>
      <w:r w:rsidR="000802FF">
        <w:t>的业务需求</w:t>
      </w:r>
      <w:r w:rsidR="000802FF">
        <w:rPr>
          <w:rFonts w:hint="eastAsia"/>
        </w:rPr>
        <w:t>。本章节</w:t>
      </w:r>
      <w:r w:rsidR="000802FF">
        <w:t>选取了</w:t>
      </w:r>
      <w:r w:rsidR="000802FF">
        <w:rPr>
          <w:rFonts w:hint="eastAsia"/>
        </w:rPr>
        <w:t>部分</w:t>
      </w:r>
      <w:r w:rsidR="000802FF">
        <w:t>在</w:t>
      </w:r>
      <w:r w:rsidR="000802FF">
        <w:t>Java</w:t>
      </w:r>
      <w:r w:rsidR="000802FF">
        <w:t>编码中使用的频率很高</w:t>
      </w:r>
      <w:r w:rsidR="000802FF">
        <w:rPr>
          <w:rFonts w:hint="eastAsia"/>
        </w:rPr>
        <w:t>但是容易</w:t>
      </w:r>
      <w:r w:rsidR="000802FF">
        <w:t>被不正确使用的</w:t>
      </w:r>
      <w:r w:rsidR="000802FF">
        <w:t>API</w:t>
      </w:r>
      <w:r w:rsidR="000802FF">
        <w:rPr>
          <w:rFonts w:hint="eastAsia"/>
        </w:rPr>
        <w:t>，定义</w:t>
      </w:r>
      <w:r>
        <w:rPr>
          <w:rFonts w:hint="eastAsia"/>
        </w:rPr>
        <w:t>了</w:t>
      </w:r>
      <w:r w:rsidR="00D3083E">
        <w:rPr>
          <w:rFonts w:hint="eastAsia"/>
        </w:rPr>
        <w:t>使用</w:t>
      </w:r>
      <w:r w:rsidR="00D3083E">
        <w:t>规范，旨在</w:t>
      </w:r>
      <w:r w:rsidR="00D3083E">
        <w:rPr>
          <w:rFonts w:hint="eastAsia"/>
        </w:rPr>
        <w:t>提高</w:t>
      </w:r>
      <w:r w:rsidR="00D3083E">
        <w:t>代码的</w:t>
      </w:r>
      <w:r>
        <w:rPr>
          <w:rFonts w:hint="eastAsia"/>
        </w:rPr>
        <w:t>正确性</w:t>
      </w:r>
      <w:r>
        <w:t>、</w:t>
      </w:r>
      <w:r w:rsidR="00D3083E">
        <w:t>健壮性。</w:t>
      </w:r>
    </w:p>
    <w:p w14:paraId="1BA33A94" w14:textId="15C5A8BE" w:rsidR="008C1068" w:rsidRPr="00D3083E" w:rsidRDefault="008C1068" w:rsidP="009F7A41">
      <w:pPr>
        <w:pStyle w:val="2"/>
        <w:tabs>
          <w:tab w:val="left" w:pos="709"/>
        </w:tabs>
        <w:ind w:left="142" w:hanging="83"/>
      </w:pPr>
      <w:bookmarkStart w:id="57" w:name="_Toc491856639"/>
      <w:r>
        <w:t>Java.lang</w:t>
      </w:r>
      <w:r>
        <w:rPr>
          <w:rFonts w:hint="eastAsia"/>
        </w:rPr>
        <w:t>的</w:t>
      </w:r>
      <w:r>
        <w:t>核心</w:t>
      </w:r>
      <w:r w:rsidR="008E098F">
        <w:t>API</w:t>
      </w:r>
      <w:bookmarkEnd w:id="57"/>
      <w:r w:rsidRPr="00D3083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8C1068" w14:paraId="7E2BE387" w14:textId="77777777" w:rsidTr="00730151">
        <w:tc>
          <w:tcPr>
            <w:tcW w:w="8522" w:type="dxa"/>
            <w:shd w:val="clear" w:color="auto" w:fill="D9D9D9"/>
          </w:tcPr>
          <w:p w14:paraId="439D21F1" w14:textId="1F16A8A6" w:rsidR="008C1068" w:rsidRDefault="008C1068" w:rsidP="00415819">
            <w:pPr>
              <w:pStyle w:val="11"/>
              <w:framePr w:wrap="around" w:x="288" w:y="1"/>
              <w:rPr>
                <w:rFonts w:ascii="宋体" w:hAnsi="宋体"/>
              </w:rPr>
            </w:pPr>
            <w:r>
              <w:rPr>
                <w:rFonts w:hint="eastAsia"/>
              </w:rPr>
              <w:t>【规则】</w:t>
            </w:r>
            <w:r w:rsidRPr="008C1068">
              <w:rPr>
                <w:rFonts w:hint="eastAsia"/>
              </w:rPr>
              <w:t>Object</w:t>
            </w:r>
            <w:r w:rsidRPr="008C1068">
              <w:rPr>
                <w:rFonts w:hint="eastAsia"/>
              </w:rPr>
              <w:t>的</w:t>
            </w:r>
            <w:r w:rsidRPr="008C1068">
              <w:rPr>
                <w:rFonts w:hint="eastAsia"/>
              </w:rPr>
              <w:t>equals</w:t>
            </w:r>
            <w:r w:rsidRPr="008C1068">
              <w:rPr>
                <w:rFonts w:hint="eastAsia"/>
              </w:rPr>
              <w:t>方法容易抛空指针异常，应使用常量或确定有值的对象来调用</w:t>
            </w:r>
            <w:r w:rsidRPr="008C1068">
              <w:rPr>
                <w:rFonts w:hint="eastAsia"/>
              </w:rPr>
              <w:t xml:space="preserve">equals </w:t>
            </w:r>
            <w:r>
              <w:rPr>
                <w:rFonts w:hint="eastAsia"/>
              </w:rPr>
              <w:t>。</w:t>
            </w:r>
          </w:p>
        </w:tc>
      </w:tr>
    </w:tbl>
    <w:p w14:paraId="68E89476" w14:textId="659527EB" w:rsidR="008C1068" w:rsidRPr="008C1068" w:rsidRDefault="008C1068" w:rsidP="008C1068">
      <w:pPr>
        <w:spacing w:before="100" w:after="100"/>
        <w:ind w:left="993" w:hanging="709"/>
      </w:pPr>
      <w:r>
        <w:rPr>
          <w:rFonts w:asciiTheme="minorEastAsia" w:eastAsiaTheme="minorEastAsia" w:hAnsiTheme="minorEastAsia" w:hint="eastAsia"/>
          <w:b/>
        </w:rPr>
        <w:t>正</w:t>
      </w:r>
      <w:r>
        <w:rPr>
          <w:rFonts w:asciiTheme="minorEastAsia" w:eastAsiaTheme="minorEastAsia" w:hAnsiTheme="minorEastAsia"/>
          <w:b/>
        </w:rPr>
        <w:t>例</w:t>
      </w:r>
      <w:r w:rsidRPr="00C13B5C">
        <w:rPr>
          <w:rFonts w:asciiTheme="minorEastAsia" w:eastAsiaTheme="minorEastAsia" w:hAnsiTheme="minorEastAsia" w:hint="eastAsia"/>
          <w:b/>
        </w:rPr>
        <w:t>：</w:t>
      </w:r>
      <w:r>
        <w:rPr>
          <w:rFonts w:hint="eastAsia"/>
        </w:rPr>
        <w:t xml:space="preserve">"test".equals(object); </w:t>
      </w:r>
    </w:p>
    <w:p w14:paraId="1183CD10" w14:textId="11A7C364" w:rsidR="008C1068" w:rsidRDefault="008C1068" w:rsidP="008C1068">
      <w:pPr>
        <w:spacing w:before="100" w:after="100"/>
        <w:ind w:left="993" w:hanging="709"/>
      </w:pPr>
      <w:r>
        <w:rPr>
          <w:rFonts w:asciiTheme="minorEastAsia" w:eastAsiaTheme="minorEastAsia" w:hAnsiTheme="minorEastAsia" w:hint="eastAsia"/>
          <w:b/>
        </w:rPr>
        <w:t>反</w:t>
      </w:r>
      <w:r>
        <w:rPr>
          <w:rFonts w:asciiTheme="minorEastAsia" w:eastAsiaTheme="minorEastAsia" w:hAnsiTheme="minorEastAsia"/>
          <w:b/>
        </w:rPr>
        <w:t>例</w:t>
      </w:r>
      <w:r w:rsidRPr="00C13B5C">
        <w:rPr>
          <w:rFonts w:asciiTheme="minorEastAsia" w:eastAsiaTheme="minorEastAsia" w:hAnsiTheme="minorEastAsia" w:hint="eastAsia"/>
          <w:b/>
        </w:rPr>
        <w:t>：</w:t>
      </w:r>
      <w:r>
        <w:rPr>
          <w:rFonts w:hint="eastAsia"/>
        </w:rPr>
        <w:t xml:space="preserve">object.equals("test"); </w:t>
      </w:r>
    </w:p>
    <w:p w14:paraId="74C4AF18" w14:textId="302F9B8B" w:rsidR="008C1068" w:rsidRDefault="008C1068" w:rsidP="008C1068">
      <w:pPr>
        <w:spacing w:before="100" w:after="100"/>
        <w:ind w:left="993" w:hanging="709"/>
      </w:pPr>
      <w:r w:rsidRPr="00C13B5C">
        <w:rPr>
          <w:rFonts w:asciiTheme="minorEastAsia" w:eastAsiaTheme="minorEastAsia" w:hAnsiTheme="minorEastAsia" w:hint="eastAsia"/>
          <w:b/>
        </w:rPr>
        <w:t>说明：</w:t>
      </w:r>
      <w:r>
        <w:rPr>
          <w:rFonts w:hint="eastAsia"/>
        </w:rPr>
        <w:t>推荐使用</w:t>
      </w:r>
      <w:r>
        <w:rPr>
          <w:rFonts w:hint="eastAsia"/>
        </w:rPr>
        <w:t xml:space="preserve">java.util.Objects#equals </w:t>
      </w:r>
      <w:r>
        <w:rPr>
          <w:rFonts w:hint="eastAsia"/>
        </w:rPr>
        <w:t>（</w:t>
      </w:r>
      <w:r>
        <w:rPr>
          <w:rFonts w:hint="eastAsia"/>
        </w:rPr>
        <w:t>JDK7</w:t>
      </w:r>
      <w:r>
        <w:rPr>
          <w:rFonts w:hint="eastAsia"/>
        </w:rPr>
        <w:t>引入的工具类）。</w:t>
      </w:r>
    </w:p>
    <w:p w14:paraId="72648DD8" w14:textId="77777777" w:rsidR="008E098F" w:rsidRDefault="008E098F" w:rsidP="008C1068">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8E098F" w14:paraId="42B280A8" w14:textId="77777777" w:rsidTr="00730151">
        <w:tc>
          <w:tcPr>
            <w:tcW w:w="8522" w:type="dxa"/>
            <w:shd w:val="clear" w:color="auto" w:fill="D9D9D9"/>
          </w:tcPr>
          <w:p w14:paraId="4D8A036E" w14:textId="4350981C" w:rsidR="008E098F" w:rsidRDefault="008E098F" w:rsidP="00415819">
            <w:pPr>
              <w:pStyle w:val="11"/>
              <w:framePr w:wrap="around" w:x="288" w:y="1"/>
              <w:rPr>
                <w:rFonts w:ascii="宋体" w:hAnsi="宋体"/>
              </w:rPr>
            </w:pPr>
            <w:r>
              <w:rPr>
                <w:rFonts w:hint="eastAsia"/>
              </w:rPr>
              <w:t>【规则】</w:t>
            </w:r>
            <w:r w:rsidRPr="008E098F">
              <w:rPr>
                <w:rFonts w:hint="eastAsia"/>
              </w:rPr>
              <w:t>所有的相同类型的包装类对象之间值的比较，全部使用</w:t>
            </w:r>
            <w:r w:rsidRPr="008E098F">
              <w:t>equals</w:t>
            </w:r>
            <w:r w:rsidRPr="008E098F">
              <w:rPr>
                <w:rFonts w:hint="eastAsia"/>
              </w:rPr>
              <w:t>方法比较</w:t>
            </w:r>
            <w:r>
              <w:rPr>
                <w:rFonts w:hint="eastAsia"/>
              </w:rPr>
              <w:t>。</w:t>
            </w:r>
          </w:p>
        </w:tc>
      </w:tr>
    </w:tbl>
    <w:p w14:paraId="11453BF8" w14:textId="0FA6C8C7" w:rsidR="008E098F" w:rsidRDefault="008E098F" w:rsidP="008E098F">
      <w:pPr>
        <w:spacing w:before="100" w:after="100"/>
        <w:ind w:left="993" w:hanging="709"/>
        <w:rPr>
          <w:rFonts w:asciiTheme="minorEastAsia" w:eastAsiaTheme="minorEastAsia" w:hAnsiTheme="minorEastAsia"/>
        </w:rPr>
      </w:pPr>
      <w:r>
        <w:rPr>
          <w:rFonts w:asciiTheme="minorEastAsia" w:eastAsiaTheme="minorEastAsia" w:hAnsiTheme="minorEastAsia" w:hint="eastAsia"/>
          <w:b/>
        </w:rPr>
        <w:t>说明</w:t>
      </w:r>
      <w:r w:rsidRPr="00C13B5C">
        <w:rPr>
          <w:rFonts w:asciiTheme="minorEastAsia" w:eastAsiaTheme="minorEastAsia" w:hAnsiTheme="minorEastAsia" w:hint="eastAsia"/>
          <w:b/>
        </w:rPr>
        <w:t>：</w:t>
      </w:r>
      <w:r w:rsidRPr="008A0857">
        <w:rPr>
          <w:rFonts w:asciiTheme="minorEastAsia" w:eastAsiaTheme="minorEastAsia" w:hAnsiTheme="minorEastAsia" w:hint="eastAsia"/>
        </w:rPr>
        <w:t>对于</w:t>
      </w:r>
      <w:r w:rsidRPr="008A0857">
        <w:rPr>
          <w:rFonts w:asciiTheme="minorEastAsia" w:eastAsiaTheme="minorEastAsia" w:hAnsiTheme="minorEastAsia"/>
        </w:rPr>
        <w:t>Integer var=?</w:t>
      </w:r>
      <w:r w:rsidRPr="008A0857">
        <w:rPr>
          <w:rFonts w:asciiTheme="minorEastAsia" w:eastAsiaTheme="minorEastAsia" w:hAnsiTheme="minorEastAsia" w:hint="eastAsia"/>
        </w:rPr>
        <w:t>在</w:t>
      </w:r>
      <w:r w:rsidRPr="008A0857">
        <w:rPr>
          <w:rFonts w:asciiTheme="minorEastAsia" w:eastAsiaTheme="minorEastAsia" w:hAnsiTheme="minorEastAsia"/>
        </w:rPr>
        <w:t>-128</w:t>
      </w:r>
      <w:r w:rsidRPr="008A0857">
        <w:rPr>
          <w:rFonts w:asciiTheme="minorEastAsia" w:eastAsiaTheme="minorEastAsia" w:hAnsiTheme="minorEastAsia" w:hint="eastAsia"/>
        </w:rPr>
        <w:t>至</w:t>
      </w:r>
      <w:r w:rsidRPr="008A0857">
        <w:rPr>
          <w:rFonts w:asciiTheme="minorEastAsia" w:eastAsiaTheme="minorEastAsia" w:hAnsiTheme="minorEastAsia"/>
        </w:rPr>
        <w:t>127</w:t>
      </w:r>
      <w:r w:rsidRPr="008A0857">
        <w:rPr>
          <w:rFonts w:asciiTheme="minorEastAsia" w:eastAsiaTheme="minorEastAsia" w:hAnsiTheme="minorEastAsia" w:hint="eastAsia"/>
        </w:rPr>
        <w:t>之间的赋值，</w:t>
      </w:r>
      <w:r w:rsidRPr="008A0857">
        <w:rPr>
          <w:rFonts w:asciiTheme="minorEastAsia" w:eastAsiaTheme="minorEastAsia" w:hAnsiTheme="minorEastAsia"/>
        </w:rPr>
        <w:t>Integer</w:t>
      </w:r>
      <w:r w:rsidRPr="008A0857">
        <w:rPr>
          <w:rFonts w:asciiTheme="minorEastAsia" w:eastAsiaTheme="minorEastAsia" w:hAnsiTheme="minorEastAsia" w:hint="eastAsia"/>
        </w:rPr>
        <w:t>对象是在</w:t>
      </w:r>
      <w:r w:rsidRPr="008A0857">
        <w:rPr>
          <w:rFonts w:asciiTheme="minorEastAsia" w:eastAsiaTheme="minorEastAsia" w:hAnsiTheme="minorEastAsia"/>
        </w:rPr>
        <w:t>IntegerCache.cache</w:t>
      </w:r>
      <w:r w:rsidRPr="008A0857">
        <w:rPr>
          <w:rFonts w:asciiTheme="minorEastAsia" w:eastAsiaTheme="minorEastAsia" w:hAnsiTheme="minorEastAsia" w:hint="eastAsia"/>
        </w:rPr>
        <w:t>产生，会复用已有对象，这个区间内的</w:t>
      </w:r>
      <w:r w:rsidRPr="008A0857">
        <w:rPr>
          <w:rFonts w:asciiTheme="minorEastAsia" w:eastAsiaTheme="minorEastAsia" w:hAnsiTheme="minorEastAsia"/>
        </w:rPr>
        <w:t>Integer</w:t>
      </w:r>
      <w:r w:rsidRPr="008A0857">
        <w:rPr>
          <w:rFonts w:asciiTheme="minorEastAsia" w:eastAsiaTheme="minorEastAsia" w:hAnsiTheme="minorEastAsia" w:hint="eastAsia"/>
        </w:rPr>
        <w:t>值可以直接使用</w:t>
      </w:r>
      <w:r w:rsidRPr="008A0857">
        <w:rPr>
          <w:rFonts w:asciiTheme="minorEastAsia" w:eastAsiaTheme="minorEastAsia" w:hAnsiTheme="minorEastAsia"/>
        </w:rPr>
        <w:t>==</w:t>
      </w:r>
      <w:r w:rsidRPr="008A0857">
        <w:rPr>
          <w:rFonts w:asciiTheme="minorEastAsia" w:eastAsiaTheme="minorEastAsia" w:hAnsiTheme="minorEastAsia" w:hint="eastAsia"/>
        </w:rPr>
        <w:t>进行判断，但是这个区间之外的</w:t>
      </w:r>
      <w:r w:rsidR="00B02047">
        <w:rPr>
          <w:rFonts w:asciiTheme="minorEastAsia" w:eastAsiaTheme="minorEastAsia" w:hAnsiTheme="minorEastAsia" w:hint="eastAsia"/>
        </w:rPr>
        <w:t>所有数据，都会在堆上产生，并不会复用已有对象。所以</w:t>
      </w:r>
      <w:r w:rsidRPr="008A0857">
        <w:rPr>
          <w:rFonts w:asciiTheme="minorEastAsia" w:eastAsiaTheme="minorEastAsia" w:hAnsiTheme="minorEastAsia" w:hint="eastAsia"/>
        </w:rPr>
        <w:t>使用</w:t>
      </w:r>
      <w:r w:rsidRPr="008A0857">
        <w:rPr>
          <w:rFonts w:asciiTheme="minorEastAsia" w:eastAsiaTheme="minorEastAsia" w:hAnsiTheme="minorEastAsia"/>
        </w:rPr>
        <w:t>equals</w:t>
      </w:r>
      <w:r w:rsidRPr="008A0857">
        <w:rPr>
          <w:rFonts w:asciiTheme="minorEastAsia" w:eastAsiaTheme="minorEastAsia" w:hAnsiTheme="minorEastAsia" w:hint="eastAsia"/>
        </w:rPr>
        <w:t>方法进行判断。</w:t>
      </w:r>
    </w:p>
    <w:p w14:paraId="1AA5B230" w14:textId="77777777" w:rsidR="00246D81" w:rsidRDefault="00246D81" w:rsidP="00246D81">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246D81" w14:paraId="788461F9" w14:textId="77777777" w:rsidTr="00730151">
        <w:tc>
          <w:tcPr>
            <w:tcW w:w="8522" w:type="dxa"/>
            <w:shd w:val="clear" w:color="auto" w:fill="D9D9D9"/>
          </w:tcPr>
          <w:p w14:paraId="61B1AE9B" w14:textId="05E83FAB" w:rsidR="00246D81" w:rsidRDefault="00246D81" w:rsidP="00415819">
            <w:pPr>
              <w:pStyle w:val="11"/>
              <w:framePr w:wrap="around" w:x="288" w:y="1"/>
              <w:rPr>
                <w:rFonts w:ascii="宋体" w:hAnsi="宋体"/>
              </w:rPr>
            </w:pPr>
            <w:r>
              <w:rPr>
                <w:rFonts w:hint="eastAsia"/>
              </w:rPr>
              <w:t>【规则】</w:t>
            </w:r>
            <w:r w:rsidRPr="00246D81">
              <w:rPr>
                <w:rFonts w:hint="eastAsia"/>
              </w:rPr>
              <w:t>使用索引访问用</w:t>
            </w:r>
            <w:r w:rsidRPr="00246D81">
              <w:rPr>
                <w:rFonts w:hint="eastAsia"/>
              </w:rPr>
              <w:t>String</w:t>
            </w:r>
            <w:r w:rsidRPr="00246D81">
              <w:rPr>
                <w:rFonts w:hint="eastAsia"/>
              </w:rPr>
              <w:t>的</w:t>
            </w:r>
            <w:r w:rsidRPr="00246D81">
              <w:rPr>
                <w:rFonts w:hint="eastAsia"/>
              </w:rPr>
              <w:t>split</w:t>
            </w:r>
            <w:r w:rsidRPr="00246D81">
              <w:rPr>
                <w:rFonts w:hint="eastAsia"/>
              </w:rPr>
              <w:t>方法得到的数组时，需做最后一个分隔符后有无内容的检查，否则会有抛</w:t>
            </w:r>
            <w:r w:rsidRPr="00246D81">
              <w:rPr>
                <w:rFonts w:hint="eastAsia"/>
              </w:rPr>
              <w:t>IndexOutOfBoundsException</w:t>
            </w:r>
            <w:r w:rsidRPr="00246D81">
              <w:rPr>
                <w:rFonts w:hint="eastAsia"/>
              </w:rPr>
              <w:t>的风险</w:t>
            </w:r>
            <w:r>
              <w:rPr>
                <w:rFonts w:hint="eastAsia"/>
              </w:rPr>
              <w:t>。</w:t>
            </w:r>
          </w:p>
        </w:tc>
      </w:tr>
    </w:tbl>
    <w:p w14:paraId="35432C57" w14:textId="0B50AB22" w:rsidR="00246D81" w:rsidRPr="00246D81" w:rsidRDefault="00246D81" w:rsidP="00246D81">
      <w:pPr>
        <w:spacing w:before="100" w:after="100"/>
        <w:ind w:left="993" w:hanging="709"/>
        <w:rPr>
          <w:rFonts w:asciiTheme="minorEastAsia" w:eastAsiaTheme="minorEastAsia" w:hAnsiTheme="minorEastAsia"/>
        </w:rPr>
      </w:pPr>
      <w:r>
        <w:rPr>
          <w:rFonts w:asciiTheme="minorEastAsia" w:eastAsiaTheme="minorEastAsia" w:hAnsiTheme="minorEastAsia" w:hint="eastAsia"/>
          <w:b/>
        </w:rPr>
        <w:t>说明</w:t>
      </w:r>
      <w:r w:rsidRPr="00C13B5C">
        <w:rPr>
          <w:rFonts w:asciiTheme="minorEastAsia" w:eastAsiaTheme="minorEastAsia" w:hAnsiTheme="minorEastAsia" w:hint="eastAsia"/>
          <w:b/>
        </w:rPr>
        <w:t>：</w:t>
      </w:r>
    </w:p>
    <w:p w14:paraId="6D08CE22" w14:textId="77777777" w:rsidR="00246D81" w:rsidRPr="00246D81" w:rsidRDefault="00246D81" w:rsidP="008827BB">
      <w:pPr>
        <w:spacing w:before="100" w:after="100"/>
        <w:ind w:leftChars="354" w:left="850"/>
      </w:pPr>
      <w:r w:rsidRPr="00246D81">
        <w:t xml:space="preserve">String str = "a,b,c,,"; </w:t>
      </w:r>
    </w:p>
    <w:p w14:paraId="05D8E7F7" w14:textId="77777777" w:rsidR="00246D81" w:rsidRPr="00246D81" w:rsidRDefault="00246D81" w:rsidP="008827BB">
      <w:pPr>
        <w:spacing w:before="100" w:after="100"/>
        <w:ind w:leftChars="354" w:left="850"/>
      </w:pPr>
      <w:r w:rsidRPr="00246D81">
        <w:t xml:space="preserve">String[] ary = str.split(","); </w:t>
      </w:r>
    </w:p>
    <w:p w14:paraId="6D479AB6" w14:textId="77777777" w:rsidR="00246D81" w:rsidRPr="00246D81" w:rsidRDefault="00246D81" w:rsidP="008827BB">
      <w:pPr>
        <w:spacing w:before="100" w:after="100"/>
        <w:ind w:leftChars="354" w:left="850"/>
      </w:pPr>
      <w:r w:rsidRPr="00246D81">
        <w:rPr>
          <w:rFonts w:hint="eastAsia"/>
        </w:rPr>
        <w:t>//</w:t>
      </w:r>
      <w:r w:rsidRPr="00246D81">
        <w:rPr>
          <w:rFonts w:hint="eastAsia"/>
        </w:rPr>
        <w:t>预期大于</w:t>
      </w:r>
      <w:r w:rsidRPr="00246D81">
        <w:rPr>
          <w:rFonts w:hint="eastAsia"/>
        </w:rPr>
        <w:t>3</w:t>
      </w:r>
      <w:r w:rsidRPr="00246D81">
        <w:rPr>
          <w:rFonts w:hint="eastAsia"/>
        </w:rPr>
        <w:t>，结果是</w:t>
      </w:r>
      <w:r w:rsidRPr="00246D81">
        <w:rPr>
          <w:rFonts w:hint="eastAsia"/>
        </w:rPr>
        <w:t xml:space="preserve">3 </w:t>
      </w:r>
    </w:p>
    <w:p w14:paraId="09AF7C5B" w14:textId="62E390B3" w:rsidR="00246D81" w:rsidRPr="00246D81" w:rsidRDefault="00246D81" w:rsidP="008827BB">
      <w:pPr>
        <w:spacing w:before="100" w:after="100"/>
        <w:ind w:leftChars="354" w:left="850"/>
      </w:pPr>
      <w:r w:rsidRPr="00246D81">
        <w:t>System.out.println(ary.length);</w:t>
      </w:r>
    </w:p>
    <w:p w14:paraId="6EE39C16" w14:textId="77777777" w:rsidR="00246D81" w:rsidRDefault="00246D81" w:rsidP="00246D81">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246D81" w14:paraId="57C80354" w14:textId="77777777" w:rsidTr="00730151">
        <w:tc>
          <w:tcPr>
            <w:tcW w:w="8522" w:type="dxa"/>
            <w:shd w:val="clear" w:color="auto" w:fill="D9D9D9"/>
          </w:tcPr>
          <w:p w14:paraId="2CE7E850" w14:textId="39DF4043" w:rsidR="00246D81" w:rsidRDefault="00246D81" w:rsidP="00415819">
            <w:pPr>
              <w:pStyle w:val="11"/>
              <w:framePr w:wrap="around" w:x="288" w:y="1"/>
              <w:rPr>
                <w:rFonts w:ascii="宋体" w:hAnsi="宋体"/>
              </w:rPr>
            </w:pPr>
            <w:r>
              <w:rPr>
                <w:rFonts w:hint="eastAsia"/>
              </w:rPr>
              <w:t>【规则】</w:t>
            </w:r>
            <w:r w:rsidRPr="00246D81">
              <w:rPr>
                <w:rFonts w:hint="eastAsia"/>
              </w:rPr>
              <w:t>循环体内，字符串的联接方式，使用</w:t>
            </w:r>
            <w:r w:rsidRPr="00246D81">
              <w:rPr>
                <w:rFonts w:hint="eastAsia"/>
              </w:rPr>
              <w:t>StringBuilder</w:t>
            </w:r>
            <w:r w:rsidRPr="00246D81">
              <w:rPr>
                <w:rFonts w:hint="eastAsia"/>
              </w:rPr>
              <w:t>的</w:t>
            </w:r>
            <w:r w:rsidRPr="00246D81">
              <w:rPr>
                <w:rFonts w:hint="eastAsia"/>
              </w:rPr>
              <w:t>append</w:t>
            </w:r>
            <w:r w:rsidRPr="00246D81">
              <w:rPr>
                <w:rFonts w:hint="eastAsia"/>
              </w:rPr>
              <w:t>方法进行扩展</w:t>
            </w:r>
            <w:r>
              <w:rPr>
                <w:rFonts w:hint="eastAsia"/>
              </w:rPr>
              <w:t>。</w:t>
            </w:r>
          </w:p>
        </w:tc>
      </w:tr>
    </w:tbl>
    <w:p w14:paraId="6413B271" w14:textId="3CF05C11" w:rsidR="00246D81" w:rsidRPr="00246D81" w:rsidRDefault="00246D81" w:rsidP="00246D81">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正</w:t>
      </w:r>
      <w:r w:rsidRPr="00246D81">
        <w:rPr>
          <w:rFonts w:asciiTheme="minorEastAsia" w:eastAsiaTheme="minorEastAsia" w:hAnsiTheme="minorEastAsia" w:hint="eastAsia"/>
          <w:b/>
        </w:rPr>
        <w:t xml:space="preserve">例： </w:t>
      </w:r>
    </w:p>
    <w:p w14:paraId="62B17882" w14:textId="46980F11" w:rsidR="00246D81" w:rsidRPr="00246D81" w:rsidRDefault="00246D81" w:rsidP="008827BB">
      <w:pPr>
        <w:spacing w:before="100" w:after="100"/>
        <w:ind w:leftChars="354" w:left="850"/>
      </w:pPr>
      <w:r w:rsidRPr="00246D81">
        <w:t>String</w:t>
      </w:r>
      <w:r>
        <w:t>Builder str = new StringBuilder(</w:t>
      </w:r>
      <w:r w:rsidRPr="00246D81">
        <w:t>"start"</w:t>
      </w:r>
      <w:r>
        <w:t>)</w:t>
      </w:r>
      <w:r w:rsidRPr="00246D81">
        <w:t xml:space="preserve">; </w:t>
      </w:r>
    </w:p>
    <w:p w14:paraId="4D68FCCD" w14:textId="77777777" w:rsidR="00246D81" w:rsidRPr="00246D81" w:rsidRDefault="00246D81" w:rsidP="008827BB">
      <w:pPr>
        <w:spacing w:before="100" w:after="100"/>
        <w:ind w:leftChars="354" w:left="850"/>
      </w:pPr>
      <w:r w:rsidRPr="00246D81">
        <w:t xml:space="preserve">for(int i=0; i&lt;100; i++){ </w:t>
      </w:r>
    </w:p>
    <w:p w14:paraId="4FB71BB0" w14:textId="2A087B7D" w:rsidR="00246D81" w:rsidRPr="00246D81" w:rsidRDefault="00246D81" w:rsidP="008827BB">
      <w:pPr>
        <w:spacing w:before="100" w:after="100"/>
        <w:ind w:leftChars="354" w:left="850"/>
      </w:pPr>
      <w:r>
        <w:t>str.append(</w:t>
      </w:r>
      <w:r w:rsidRPr="00246D81">
        <w:t>"hello"</w:t>
      </w:r>
      <w:r>
        <w:t>)</w:t>
      </w:r>
      <w:r w:rsidRPr="00246D81">
        <w:t xml:space="preserve">; </w:t>
      </w:r>
    </w:p>
    <w:p w14:paraId="60096926" w14:textId="3EAE1943" w:rsidR="00246D81" w:rsidRPr="008827BB" w:rsidRDefault="00246D81" w:rsidP="008827BB">
      <w:pPr>
        <w:spacing w:before="100" w:after="100"/>
        <w:ind w:leftChars="354" w:left="850"/>
      </w:pPr>
      <w:r w:rsidRPr="00246D81">
        <w:lastRenderedPageBreak/>
        <w:t>}</w:t>
      </w:r>
    </w:p>
    <w:p w14:paraId="6B776DD3" w14:textId="1B54101B" w:rsidR="00246D81" w:rsidRPr="00246D81" w:rsidRDefault="00246D81" w:rsidP="00246D81">
      <w:pPr>
        <w:spacing w:before="100" w:after="100"/>
        <w:ind w:left="993" w:hanging="709"/>
        <w:rPr>
          <w:rFonts w:asciiTheme="minorEastAsia" w:eastAsiaTheme="minorEastAsia" w:hAnsiTheme="minorEastAsia"/>
          <w:b/>
        </w:rPr>
      </w:pPr>
      <w:r w:rsidRPr="00246D81">
        <w:rPr>
          <w:rFonts w:asciiTheme="minorEastAsia" w:eastAsiaTheme="minorEastAsia" w:hAnsiTheme="minorEastAsia" w:hint="eastAsia"/>
          <w:b/>
        </w:rPr>
        <w:t xml:space="preserve">反例： </w:t>
      </w:r>
    </w:p>
    <w:p w14:paraId="5FBD2678" w14:textId="77777777" w:rsidR="00246D81" w:rsidRPr="00246D81" w:rsidRDefault="00246D81" w:rsidP="008827BB">
      <w:pPr>
        <w:spacing w:before="100" w:after="100"/>
        <w:ind w:leftChars="354" w:left="850"/>
      </w:pPr>
      <w:r w:rsidRPr="00246D81">
        <w:t xml:space="preserve">String str = "start"; </w:t>
      </w:r>
    </w:p>
    <w:p w14:paraId="7679BC4E" w14:textId="77777777" w:rsidR="00246D81" w:rsidRPr="00246D81" w:rsidRDefault="00246D81" w:rsidP="008827BB">
      <w:pPr>
        <w:spacing w:before="100" w:after="100"/>
        <w:ind w:leftChars="354" w:left="850"/>
      </w:pPr>
      <w:r w:rsidRPr="00246D81">
        <w:t xml:space="preserve">for(int i=0; i&lt;100; i++){ </w:t>
      </w:r>
    </w:p>
    <w:p w14:paraId="373A0010" w14:textId="77777777" w:rsidR="00246D81" w:rsidRPr="00246D81" w:rsidRDefault="00246D81" w:rsidP="008827BB">
      <w:pPr>
        <w:spacing w:before="100" w:after="100"/>
        <w:ind w:leftChars="354" w:left="850"/>
      </w:pPr>
      <w:r w:rsidRPr="00246D81">
        <w:t xml:space="preserve">str = str + "hello"; </w:t>
      </w:r>
    </w:p>
    <w:p w14:paraId="472125E0" w14:textId="77777777" w:rsidR="00246D81" w:rsidRPr="00246D81" w:rsidRDefault="00246D81" w:rsidP="008827BB">
      <w:pPr>
        <w:spacing w:before="100" w:after="100"/>
        <w:ind w:leftChars="354" w:left="850"/>
      </w:pPr>
      <w:r w:rsidRPr="00246D81">
        <w:t xml:space="preserve">} </w:t>
      </w:r>
    </w:p>
    <w:p w14:paraId="2D54075E" w14:textId="4CE8879B" w:rsidR="00246D81" w:rsidRPr="00246D81" w:rsidRDefault="00246D81" w:rsidP="00246D81">
      <w:pPr>
        <w:spacing w:before="100" w:after="100"/>
        <w:ind w:left="993" w:hanging="709"/>
      </w:pPr>
      <w:r w:rsidRPr="00246D81">
        <w:rPr>
          <w:rFonts w:asciiTheme="minorEastAsia" w:eastAsiaTheme="minorEastAsia" w:hAnsiTheme="minorEastAsia" w:hint="eastAsia"/>
          <w:b/>
        </w:rPr>
        <w:t>说明：</w:t>
      </w:r>
      <w:r w:rsidRPr="00246D81">
        <w:rPr>
          <w:rFonts w:hint="eastAsia"/>
        </w:rPr>
        <w:t>反编译出的字节码文件显示每次循环都会</w:t>
      </w:r>
      <w:r w:rsidRPr="00246D81">
        <w:rPr>
          <w:rFonts w:hint="eastAsia"/>
        </w:rPr>
        <w:t>new</w:t>
      </w:r>
      <w:r w:rsidRPr="00246D81">
        <w:rPr>
          <w:rFonts w:hint="eastAsia"/>
        </w:rPr>
        <w:t>出一个</w:t>
      </w:r>
      <w:r w:rsidRPr="00246D81">
        <w:rPr>
          <w:rFonts w:hint="eastAsia"/>
        </w:rPr>
        <w:t>StringBuilder</w:t>
      </w:r>
      <w:r w:rsidRPr="00246D81">
        <w:rPr>
          <w:rFonts w:hint="eastAsia"/>
        </w:rPr>
        <w:t>对象，然后进行</w:t>
      </w:r>
      <w:r w:rsidRPr="00246D81">
        <w:rPr>
          <w:rFonts w:hint="eastAsia"/>
        </w:rPr>
        <w:t>append</w:t>
      </w:r>
      <w:r w:rsidRPr="00246D81">
        <w:rPr>
          <w:rFonts w:hint="eastAsia"/>
        </w:rPr>
        <w:t>操作，最后通过</w:t>
      </w:r>
      <w:r w:rsidRPr="00246D81">
        <w:rPr>
          <w:rFonts w:hint="eastAsia"/>
        </w:rPr>
        <w:t>toString</w:t>
      </w:r>
      <w:r w:rsidRPr="00246D81">
        <w:rPr>
          <w:rFonts w:hint="eastAsia"/>
        </w:rPr>
        <w:t>方法返回</w:t>
      </w:r>
      <w:r w:rsidRPr="00246D81">
        <w:rPr>
          <w:rFonts w:hint="eastAsia"/>
        </w:rPr>
        <w:t>String</w:t>
      </w:r>
      <w:r w:rsidRPr="00246D81">
        <w:rPr>
          <w:rFonts w:hint="eastAsia"/>
        </w:rPr>
        <w:t>对象，造成内存资源浪费。</w:t>
      </w:r>
    </w:p>
    <w:p w14:paraId="634677CD" w14:textId="77777777" w:rsidR="00246D81" w:rsidRDefault="00246D81" w:rsidP="00246D81">
      <w:pPr>
        <w:spacing w:before="100" w:after="100"/>
        <w:ind w:left="993"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246D81" w14:paraId="345C9580" w14:textId="77777777" w:rsidTr="00730151">
        <w:tc>
          <w:tcPr>
            <w:tcW w:w="8522" w:type="dxa"/>
            <w:shd w:val="clear" w:color="auto" w:fill="D9D9D9"/>
          </w:tcPr>
          <w:p w14:paraId="216ED7E1" w14:textId="44B12C92" w:rsidR="00246D81" w:rsidRDefault="00246D81" w:rsidP="00415819">
            <w:pPr>
              <w:pStyle w:val="11"/>
              <w:framePr w:wrap="around" w:x="288" w:y="1"/>
              <w:rPr>
                <w:rFonts w:ascii="宋体" w:hAnsi="宋体"/>
              </w:rPr>
            </w:pPr>
            <w:r>
              <w:rPr>
                <w:rFonts w:hint="eastAsia"/>
              </w:rPr>
              <w:t>【规则】</w:t>
            </w:r>
            <w:r w:rsidRPr="00246D81">
              <w:rPr>
                <w:rFonts w:hint="eastAsia"/>
              </w:rPr>
              <w:t>慎用</w:t>
            </w:r>
            <w:r w:rsidRPr="00246D81">
              <w:rPr>
                <w:rFonts w:hint="eastAsia"/>
              </w:rPr>
              <w:t>Object</w:t>
            </w:r>
            <w:r w:rsidRPr="00246D81">
              <w:rPr>
                <w:rFonts w:hint="eastAsia"/>
              </w:rPr>
              <w:t>的</w:t>
            </w:r>
            <w:r w:rsidRPr="00246D81">
              <w:rPr>
                <w:rFonts w:hint="eastAsia"/>
              </w:rPr>
              <w:t>clone</w:t>
            </w:r>
            <w:r w:rsidRPr="00246D81">
              <w:rPr>
                <w:rFonts w:hint="eastAsia"/>
              </w:rPr>
              <w:t>方法来拷贝对象。</w:t>
            </w:r>
            <w:r w:rsidRPr="00246D81">
              <w:rPr>
                <w:rFonts w:hint="eastAsia"/>
              </w:rPr>
              <w:t xml:space="preserve"> </w:t>
            </w:r>
          </w:p>
        </w:tc>
      </w:tr>
    </w:tbl>
    <w:p w14:paraId="69E89FFE" w14:textId="151DDF29" w:rsidR="009C1F0A" w:rsidRPr="00246D81" w:rsidRDefault="009C1F0A" w:rsidP="009C1F0A">
      <w:pPr>
        <w:spacing w:before="100" w:after="100"/>
        <w:ind w:left="993" w:hanging="709"/>
      </w:pPr>
      <w:r w:rsidRPr="00246D81">
        <w:rPr>
          <w:rFonts w:asciiTheme="minorEastAsia" w:eastAsiaTheme="minorEastAsia" w:hAnsiTheme="minorEastAsia" w:hint="eastAsia"/>
          <w:b/>
        </w:rPr>
        <w:t>说明：</w:t>
      </w:r>
      <w:r w:rsidRPr="00246D81">
        <w:rPr>
          <w:rFonts w:hint="eastAsia"/>
        </w:rPr>
        <w:t>对象的</w:t>
      </w:r>
      <w:r w:rsidRPr="00246D81">
        <w:rPr>
          <w:rFonts w:hint="eastAsia"/>
        </w:rPr>
        <w:t>clone</w:t>
      </w:r>
      <w:r w:rsidRPr="00246D81">
        <w:rPr>
          <w:rFonts w:hint="eastAsia"/>
        </w:rPr>
        <w:t>方法默认是浅拷贝，若想实现深拷贝需要重写</w:t>
      </w:r>
      <w:r w:rsidRPr="00246D81">
        <w:rPr>
          <w:rFonts w:hint="eastAsia"/>
        </w:rPr>
        <w:t>clone</w:t>
      </w:r>
      <w:r w:rsidRPr="00246D81">
        <w:rPr>
          <w:rFonts w:hint="eastAsia"/>
        </w:rPr>
        <w:t>方法实现属性对象的拷贝。</w:t>
      </w:r>
    </w:p>
    <w:p w14:paraId="17342978" w14:textId="77777777" w:rsidR="008E098F" w:rsidRPr="009C1F0A" w:rsidRDefault="008E098F" w:rsidP="008E098F">
      <w:pPr>
        <w:spacing w:before="100" w:after="100"/>
        <w:ind w:left="993" w:hanging="709"/>
      </w:pPr>
    </w:p>
    <w:p w14:paraId="2F8B5859" w14:textId="47FBCC44" w:rsidR="00D3083E" w:rsidRPr="00D3083E" w:rsidRDefault="00D3083E" w:rsidP="009F7A41">
      <w:pPr>
        <w:pStyle w:val="2"/>
        <w:tabs>
          <w:tab w:val="left" w:pos="709"/>
        </w:tabs>
        <w:ind w:left="142" w:hanging="83"/>
      </w:pPr>
      <w:bookmarkStart w:id="58" w:name="_Toc491856640"/>
      <w:r w:rsidRPr="00D3083E">
        <w:rPr>
          <w:rFonts w:hint="eastAsia"/>
        </w:rPr>
        <w:t>集合处理</w:t>
      </w:r>
      <w:bookmarkEnd w:id="58"/>
      <w:r w:rsidRPr="00D3083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D3083E" w14:paraId="2F203F4F" w14:textId="77777777" w:rsidTr="00730151">
        <w:tc>
          <w:tcPr>
            <w:tcW w:w="8522" w:type="dxa"/>
            <w:shd w:val="clear" w:color="auto" w:fill="D9D9D9"/>
          </w:tcPr>
          <w:p w14:paraId="0FC90DBA" w14:textId="5C07BBE6" w:rsidR="00D3083E" w:rsidRDefault="00D3083E" w:rsidP="00415819">
            <w:pPr>
              <w:pStyle w:val="11"/>
              <w:framePr w:wrap="around" w:x="288" w:y="1"/>
              <w:rPr>
                <w:rFonts w:ascii="宋体" w:hAnsi="宋体"/>
              </w:rPr>
            </w:pPr>
            <w:r>
              <w:rPr>
                <w:rFonts w:hint="eastAsia"/>
              </w:rPr>
              <w:t>【规则】</w:t>
            </w:r>
            <w:r w:rsidRPr="00D3083E">
              <w:rPr>
                <w:rFonts w:hint="eastAsia"/>
              </w:rPr>
              <w:t>Map/Set</w:t>
            </w:r>
            <w:r w:rsidRPr="00D3083E">
              <w:rPr>
                <w:rFonts w:hint="eastAsia"/>
              </w:rPr>
              <w:t>的</w:t>
            </w:r>
            <w:r w:rsidRPr="00D3083E">
              <w:rPr>
                <w:rFonts w:hint="eastAsia"/>
              </w:rPr>
              <w:t>key</w:t>
            </w:r>
            <w:r w:rsidRPr="00D3083E">
              <w:rPr>
                <w:rFonts w:hint="eastAsia"/>
              </w:rPr>
              <w:t>为自定义对象时，必须重写</w:t>
            </w:r>
            <w:r w:rsidRPr="00D3083E">
              <w:rPr>
                <w:rFonts w:hint="eastAsia"/>
              </w:rPr>
              <w:t>hashCode</w:t>
            </w:r>
            <w:r w:rsidRPr="00D3083E">
              <w:rPr>
                <w:rFonts w:hint="eastAsia"/>
              </w:rPr>
              <w:t>和</w:t>
            </w:r>
            <w:r w:rsidRPr="00D3083E">
              <w:rPr>
                <w:rFonts w:hint="eastAsia"/>
              </w:rPr>
              <w:t xml:space="preserve">equals </w:t>
            </w:r>
            <w:r>
              <w:rPr>
                <w:rFonts w:hint="eastAsia"/>
              </w:rPr>
              <w:t>。</w:t>
            </w:r>
          </w:p>
        </w:tc>
      </w:tr>
    </w:tbl>
    <w:p w14:paraId="0A6ED55F" w14:textId="13D12803" w:rsidR="00D3083E" w:rsidRDefault="00D3083E" w:rsidP="00D3083E">
      <w:pPr>
        <w:spacing w:before="100" w:after="100"/>
        <w:ind w:left="993" w:hanging="709"/>
      </w:pPr>
      <w:r w:rsidRPr="00C13B5C">
        <w:rPr>
          <w:rFonts w:asciiTheme="minorEastAsia" w:eastAsiaTheme="minorEastAsia" w:hAnsiTheme="minorEastAsia" w:hint="eastAsia"/>
          <w:b/>
        </w:rPr>
        <w:t>说明：</w:t>
      </w:r>
      <w:r w:rsidRPr="00D3083E">
        <w:rPr>
          <w:rFonts w:hint="eastAsia"/>
        </w:rPr>
        <w:t>Map/Set</w:t>
      </w:r>
      <w:r>
        <w:rPr>
          <w:rFonts w:hint="eastAsia"/>
        </w:rPr>
        <w:t>等</w:t>
      </w:r>
      <w:r w:rsidR="0055152C">
        <w:rPr>
          <w:rFonts w:hint="eastAsia"/>
        </w:rPr>
        <w:t>类</w:t>
      </w:r>
      <w:r w:rsidR="0055152C">
        <w:t>的操作是基于</w:t>
      </w:r>
      <w:r w:rsidR="0055152C">
        <w:t>hashCode</w:t>
      </w:r>
      <w:r w:rsidR="0055152C">
        <w:t>、</w:t>
      </w:r>
      <w:r w:rsidR="0055152C">
        <w:t>equals</w:t>
      </w:r>
      <w:r w:rsidR="0055152C">
        <w:t>被正确实现的基础上</w:t>
      </w:r>
      <w:r>
        <w:rPr>
          <w:rFonts w:hint="eastAsia"/>
        </w:rPr>
        <w:t>。</w:t>
      </w:r>
    </w:p>
    <w:p w14:paraId="499B3830" w14:textId="77777777" w:rsidR="00D3083E" w:rsidRDefault="00D3083E" w:rsidP="000802F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55152C" w14:paraId="31D7B0FE" w14:textId="77777777" w:rsidTr="00730151">
        <w:tc>
          <w:tcPr>
            <w:tcW w:w="8522" w:type="dxa"/>
            <w:shd w:val="clear" w:color="auto" w:fill="D9D9D9"/>
          </w:tcPr>
          <w:p w14:paraId="28B138AB" w14:textId="2FC03EBF" w:rsidR="0055152C" w:rsidRDefault="0055152C" w:rsidP="00415819">
            <w:pPr>
              <w:pStyle w:val="11"/>
              <w:framePr w:wrap="around" w:x="288" w:y="1"/>
              <w:rPr>
                <w:rFonts w:ascii="宋体" w:hAnsi="宋体"/>
              </w:rPr>
            </w:pPr>
            <w:r>
              <w:rPr>
                <w:rFonts w:hint="eastAsia"/>
              </w:rPr>
              <w:t>【规则】</w:t>
            </w:r>
            <w:r w:rsidRPr="0055152C">
              <w:rPr>
                <w:rFonts w:hint="eastAsia"/>
              </w:rPr>
              <w:t>ArrayList</w:t>
            </w:r>
            <w:r w:rsidRPr="0055152C">
              <w:rPr>
                <w:rFonts w:hint="eastAsia"/>
              </w:rPr>
              <w:t>的</w:t>
            </w:r>
            <w:r w:rsidRPr="0055152C">
              <w:rPr>
                <w:rFonts w:hint="eastAsia"/>
              </w:rPr>
              <w:t>subList</w:t>
            </w:r>
            <w:r w:rsidRPr="0055152C">
              <w:rPr>
                <w:rFonts w:hint="eastAsia"/>
              </w:rPr>
              <w:t>结果不可强转成</w:t>
            </w:r>
            <w:r w:rsidRPr="0055152C">
              <w:rPr>
                <w:rFonts w:hint="eastAsia"/>
              </w:rPr>
              <w:t>ArrayList</w:t>
            </w:r>
            <w:r w:rsidRPr="0055152C">
              <w:rPr>
                <w:rFonts w:hint="eastAsia"/>
              </w:rPr>
              <w:t>，否则会抛出</w:t>
            </w:r>
            <w:r w:rsidRPr="0055152C">
              <w:rPr>
                <w:rFonts w:hint="eastAsia"/>
              </w:rPr>
              <w:t>ClassCastException</w:t>
            </w:r>
            <w:r w:rsidRPr="0055152C">
              <w:rPr>
                <w:rFonts w:hint="eastAsia"/>
              </w:rPr>
              <w:t>异常：</w:t>
            </w:r>
            <w:r w:rsidRPr="0055152C">
              <w:rPr>
                <w:rFonts w:hint="eastAsia"/>
              </w:rPr>
              <w:t xml:space="preserve">java.util.RandomAccessSubList cannot be cast to java.util.ArrayList </w:t>
            </w:r>
            <w:r>
              <w:rPr>
                <w:rFonts w:hint="eastAsia"/>
              </w:rPr>
              <w:t>。</w:t>
            </w:r>
          </w:p>
        </w:tc>
      </w:tr>
    </w:tbl>
    <w:p w14:paraId="3AADD4F1" w14:textId="1D79BDEF" w:rsidR="0055152C" w:rsidRDefault="0055152C" w:rsidP="0055152C">
      <w:pPr>
        <w:spacing w:before="100" w:after="100"/>
        <w:ind w:left="993" w:hanging="709"/>
      </w:pPr>
      <w:r w:rsidRPr="00C13B5C">
        <w:rPr>
          <w:rFonts w:asciiTheme="minorEastAsia" w:eastAsiaTheme="minorEastAsia" w:hAnsiTheme="minorEastAsia" w:hint="eastAsia"/>
          <w:b/>
        </w:rPr>
        <w:t>说明</w:t>
      </w:r>
      <w:r w:rsidRPr="008C1068">
        <w:rPr>
          <w:rFonts w:hint="eastAsia"/>
        </w:rPr>
        <w:t>：</w:t>
      </w:r>
      <w:r w:rsidRPr="008C1068">
        <w:t xml:space="preserve">subList </w:t>
      </w:r>
      <w:r w:rsidRPr="008C1068">
        <w:rPr>
          <w:rFonts w:hint="eastAsia"/>
        </w:rPr>
        <w:t>返回的是</w:t>
      </w:r>
      <w:r w:rsidRPr="008C1068">
        <w:t xml:space="preserve"> ArrayList </w:t>
      </w:r>
      <w:r w:rsidRPr="008C1068">
        <w:rPr>
          <w:rFonts w:hint="eastAsia"/>
        </w:rPr>
        <w:t>的内部类</w:t>
      </w:r>
      <w:r w:rsidRPr="008C1068">
        <w:t xml:space="preserve"> SubList</w:t>
      </w:r>
      <w:r w:rsidRPr="008C1068">
        <w:rPr>
          <w:rFonts w:hint="eastAsia"/>
        </w:rPr>
        <w:t>，并不是</w:t>
      </w:r>
      <w:r w:rsidRPr="008C1068">
        <w:t xml:space="preserve"> ArrayList </w:t>
      </w:r>
      <w:r w:rsidRPr="008C1068">
        <w:rPr>
          <w:rFonts w:hint="eastAsia"/>
        </w:rPr>
        <w:t>，而是</w:t>
      </w:r>
      <w:r w:rsidRPr="008C1068">
        <w:t xml:space="preserve"> ArrayList </w:t>
      </w:r>
      <w:r w:rsidRPr="008C1068">
        <w:rPr>
          <w:rFonts w:hint="eastAsia"/>
        </w:rPr>
        <w:t>的一个视图，对于</w:t>
      </w:r>
      <w:r w:rsidRPr="008C1068">
        <w:t>SubList</w:t>
      </w:r>
      <w:r w:rsidRPr="008C1068">
        <w:rPr>
          <w:rFonts w:hint="eastAsia"/>
        </w:rPr>
        <w:t>子列表的所有操作最终会反映到原列表上</w:t>
      </w:r>
      <w:r>
        <w:rPr>
          <w:rFonts w:hint="eastAsia"/>
        </w:rPr>
        <w:t>。</w:t>
      </w:r>
    </w:p>
    <w:p w14:paraId="78B2FC68" w14:textId="77777777" w:rsidR="0055152C" w:rsidRDefault="0055152C" w:rsidP="0055152C">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55152C" w14:paraId="1B44608A" w14:textId="77777777" w:rsidTr="00730151">
        <w:tc>
          <w:tcPr>
            <w:tcW w:w="8522" w:type="dxa"/>
            <w:shd w:val="clear" w:color="auto" w:fill="D9D9D9"/>
          </w:tcPr>
          <w:p w14:paraId="058A073D" w14:textId="7D33F734" w:rsidR="0055152C" w:rsidRDefault="0055152C" w:rsidP="00415819">
            <w:pPr>
              <w:pStyle w:val="11"/>
              <w:framePr w:wrap="around" w:x="288" w:y="1"/>
              <w:rPr>
                <w:rFonts w:ascii="宋体" w:hAnsi="宋体"/>
              </w:rPr>
            </w:pPr>
            <w:r>
              <w:rPr>
                <w:rFonts w:hint="eastAsia"/>
              </w:rPr>
              <w:t>【规则】</w:t>
            </w:r>
            <w:r w:rsidRPr="0055152C">
              <w:rPr>
                <w:rFonts w:hint="eastAsia"/>
              </w:rPr>
              <w:t>在</w:t>
            </w:r>
            <w:r w:rsidRPr="0055152C">
              <w:rPr>
                <w:rFonts w:hint="eastAsia"/>
              </w:rPr>
              <w:t>subList</w:t>
            </w:r>
            <w:r w:rsidRPr="0055152C">
              <w:rPr>
                <w:rFonts w:hint="eastAsia"/>
              </w:rPr>
              <w:t>场景中，高度注意对原集合元素个数的修改，会导致子列表的遍历、增加、删除均产生</w:t>
            </w:r>
            <w:r w:rsidRPr="0055152C">
              <w:rPr>
                <w:rFonts w:hint="eastAsia"/>
              </w:rPr>
              <w:t xml:space="preserve">ConcurrentModificationException </w:t>
            </w:r>
            <w:r>
              <w:rPr>
                <w:rFonts w:hint="eastAsia"/>
              </w:rPr>
              <w:t>异常</w:t>
            </w:r>
            <w:r w:rsidRPr="0055152C">
              <w:rPr>
                <w:rFonts w:hint="eastAsia"/>
              </w:rPr>
              <w:t xml:space="preserve"> </w:t>
            </w:r>
            <w:r>
              <w:rPr>
                <w:rFonts w:hint="eastAsia"/>
              </w:rPr>
              <w:t>。</w:t>
            </w:r>
          </w:p>
        </w:tc>
      </w:tr>
    </w:tbl>
    <w:p w14:paraId="4EE6E6E0" w14:textId="77777777" w:rsidR="0055152C" w:rsidRDefault="0055152C" w:rsidP="0055152C">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55152C" w14:paraId="64739E92" w14:textId="77777777" w:rsidTr="00730151">
        <w:tc>
          <w:tcPr>
            <w:tcW w:w="8522" w:type="dxa"/>
            <w:shd w:val="clear" w:color="auto" w:fill="D9D9D9"/>
          </w:tcPr>
          <w:p w14:paraId="0B33FCBD" w14:textId="4D9F9394" w:rsidR="0055152C" w:rsidRDefault="0055152C" w:rsidP="00415819">
            <w:pPr>
              <w:pStyle w:val="11"/>
              <w:framePr w:wrap="around" w:x="288" w:y="1"/>
              <w:rPr>
                <w:rFonts w:ascii="宋体" w:hAnsi="宋体"/>
              </w:rPr>
            </w:pPr>
            <w:r>
              <w:rPr>
                <w:rFonts w:hint="eastAsia"/>
              </w:rPr>
              <w:t>【规则】</w:t>
            </w:r>
            <w:r w:rsidRPr="0055152C">
              <w:rPr>
                <w:rFonts w:hint="eastAsia"/>
              </w:rPr>
              <w:t>使用集合转数组的方法，必须使用集合的</w:t>
            </w:r>
            <w:r w:rsidRPr="0055152C">
              <w:rPr>
                <w:rFonts w:hint="eastAsia"/>
              </w:rPr>
              <w:t>toArray(T[] array)</w:t>
            </w:r>
            <w:r w:rsidRPr="0055152C">
              <w:rPr>
                <w:rFonts w:hint="eastAsia"/>
              </w:rPr>
              <w:t>，传入的是类型完全一样的数组，大小就是</w:t>
            </w:r>
            <w:r w:rsidRPr="0055152C">
              <w:rPr>
                <w:rFonts w:hint="eastAsia"/>
              </w:rPr>
              <w:t xml:space="preserve">list.size() </w:t>
            </w:r>
            <w:r>
              <w:rPr>
                <w:rFonts w:hint="eastAsia"/>
              </w:rPr>
              <w:t>。</w:t>
            </w:r>
          </w:p>
        </w:tc>
      </w:tr>
    </w:tbl>
    <w:p w14:paraId="4F86031A" w14:textId="39518BFF" w:rsidR="0055152C" w:rsidRDefault="0055152C" w:rsidP="0055152C">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正</w:t>
      </w:r>
      <w:r w:rsidRPr="0055152C">
        <w:rPr>
          <w:rFonts w:asciiTheme="minorEastAsia" w:eastAsiaTheme="minorEastAsia" w:hAnsiTheme="minorEastAsia" w:hint="eastAsia"/>
          <w:b/>
        </w:rPr>
        <w:t>例：</w:t>
      </w:r>
    </w:p>
    <w:p w14:paraId="3BC859A1" w14:textId="6331C965" w:rsidR="0055152C" w:rsidRPr="008C1068" w:rsidRDefault="0055152C" w:rsidP="008827BB">
      <w:pPr>
        <w:spacing w:before="100" w:after="100"/>
        <w:ind w:leftChars="354" w:left="850"/>
      </w:pPr>
      <w:r w:rsidRPr="008C1068">
        <w:t xml:space="preserve">List&lt;String&gt; list = new ArrayList&lt;String&gt;(2); </w:t>
      </w:r>
    </w:p>
    <w:p w14:paraId="1023594C" w14:textId="77777777" w:rsidR="0055152C" w:rsidRPr="008C1068" w:rsidRDefault="0055152C" w:rsidP="008827BB">
      <w:pPr>
        <w:spacing w:before="100" w:after="100"/>
        <w:ind w:leftChars="354" w:left="850"/>
      </w:pPr>
      <w:r w:rsidRPr="008C1068">
        <w:t xml:space="preserve">list.add("guan"); </w:t>
      </w:r>
    </w:p>
    <w:p w14:paraId="372569FD" w14:textId="77777777" w:rsidR="0055152C" w:rsidRPr="008C1068" w:rsidRDefault="0055152C" w:rsidP="008827BB">
      <w:pPr>
        <w:spacing w:before="100" w:after="100"/>
        <w:ind w:leftChars="354" w:left="850"/>
      </w:pPr>
      <w:r w:rsidRPr="008C1068">
        <w:t xml:space="preserve">list.add("bao"); </w:t>
      </w:r>
    </w:p>
    <w:p w14:paraId="315FDD49" w14:textId="77777777" w:rsidR="0055152C" w:rsidRPr="008C1068" w:rsidRDefault="0055152C" w:rsidP="008827BB">
      <w:pPr>
        <w:spacing w:before="100" w:after="100"/>
        <w:ind w:leftChars="354" w:left="850"/>
      </w:pPr>
      <w:r w:rsidRPr="008C1068">
        <w:t xml:space="preserve">String[] array = new String[list.size()]; </w:t>
      </w:r>
    </w:p>
    <w:p w14:paraId="45B91335" w14:textId="77777777" w:rsidR="0055152C" w:rsidRPr="008C1068" w:rsidRDefault="0055152C" w:rsidP="008827BB">
      <w:pPr>
        <w:spacing w:before="100" w:after="100"/>
        <w:ind w:leftChars="354" w:left="850"/>
      </w:pPr>
      <w:r w:rsidRPr="008C1068">
        <w:lastRenderedPageBreak/>
        <w:t xml:space="preserve">array = list.toArray(array); </w:t>
      </w:r>
    </w:p>
    <w:p w14:paraId="31B38EE4" w14:textId="507D8CF4" w:rsidR="0055152C" w:rsidRPr="0055152C" w:rsidRDefault="0055152C" w:rsidP="0055152C">
      <w:pPr>
        <w:spacing w:before="100" w:after="100"/>
        <w:ind w:left="993" w:hanging="709"/>
        <w:rPr>
          <w:rFonts w:asciiTheme="minorEastAsia" w:eastAsiaTheme="minorEastAsia" w:hAnsiTheme="minorEastAsia"/>
        </w:rPr>
      </w:pPr>
      <w:r w:rsidRPr="0055152C">
        <w:rPr>
          <w:rFonts w:asciiTheme="minorEastAsia" w:eastAsiaTheme="minorEastAsia" w:hAnsiTheme="minorEastAsia" w:hint="eastAsia"/>
          <w:b/>
        </w:rPr>
        <w:t>反例：</w:t>
      </w:r>
      <w:r w:rsidRPr="008C1068">
        <w:rPr>
          <w:rFonts w:hint="eastAsia"/>
        </w:rPr>
        <w:t>直接使用</w:t>
      </w:r>
      <w:r w:rsidRPr="008C1068">
        <w:t>toArray</w:t>
      </w:r>
      <w:r w:rsidRPr="008C1068">
        <w:rPr>
          <w:rFonts w:hint="eastAsia"/>
        </w:rPr>
        <w:t>无参方法存在问题，此方法返回值只能是</w:t>
      </w:r>
      <w:r w:rsidRPr="008C1068">
        <w:t>Object[]</w:t>
      </w:r>
      <w:r w:rsidRPr="008C1068">
        <w:rPr>
          <w:rFonts w:hint="eastAsia"/>
        </w:rPr>
        <w:t>类，若强转其它类型数组将出现</w:t>
      </w:r>
      <w:r w:rsidRPr="008C1068">
        <w:t>ClassCastException</w:t>
      </w:r>
      <w:r w:rsidRPr="008C1068">
        <w:rPr>
          <w:rFonts w:hint="eastAsia"/>
        </w:rPr>
        <w:t>错误。</w:t>
      </w:r>
    </w:p>
    <w:p w14:paraId="1886D854" w14:textId="77777777" w:rsidR="0055152C" w:rsidRPr="0055152C" w:rsidRDefault="0055152C" w:rsidP="0055152C">
      <w:pPr>
        <w:spacing w:before="100" w:after="100"/>
        <w:ind w:left="993" w:hanging="709"/>
        <w:rPr>
          <w:rFonts w:asciiTheme="minorEastAsia" w:eastAsiaTheme="minorEastAsia" w:hAnsiTheme="minorEastAsia"/>
          <w:b/>
        </w:rPr>
      </w:pPr>
      <w:r w:rsidRPr="0055152C">
        <w:rPr>
          <w:rFonts w:asciiTheme="minorEastAsia" w:eastAsiaTheme="minorEastAsia" w:hAnsiTheme="minorEastAsia" w:hint="eastAsia"/>
          <w:b/>
        </w:rPr>
        <w:t>说明：</w:t>
      </w:r>
      <w:r w:rsidRPr="008C1068">
        <w:rPr>
          <w:rFonts w:hint="eastAsia"/>
        </w:rPr>
        <w:t>使用</w:t>
      </w:r>
      <w:r w:rsidRPr="008C1068">
        <w:t>toArray</w:t>
      </w:r>
      <w:r w:rsidRPr="008C1068">
        <w:rPr>
          <w:rFonts w:hint="eastAsia"/>
        </w:rPr>
        <w:t>带参方法，入参分配的数组空间不够大时，</w:t>
      </w:r>
      <w:r w:rsidRPr="008C1068">
        <w:t>toArray</w:t>
      </w:r>
      <w:r w:rsidRPr="008C1068">
        <w:rPr>
          <w:rFonts w:hint="eastAsia"/>
        </w:rPr>
        <w:t>方法内部将重新分配内存空间，并返回新数组地址；如果数组元素大于实际所需，下标为</w:t>
      </w:r>
      <w:r w:rsidRPr="008C1068">
        <w:t>[ list.size() ]</w:t>
      </w:r>
      <w:r w:rsidRPr="008C1068">
        <w:rPr>
          <w:rFonts w:hint="eastAsia"/>
        </w:rPr>
        <w:t>的数组元素将被置为</w:t>
      </w:r>
      <w:r w:rsidRPr="008C1068">
        <w:t>null</w:t>
      </w:r>
      <w:r w:rsidRPr="008C1068">
        <w:rPr>
          <w:rFonts w:hint="eastAsia"/>
        </w:rPr>
        <w:t>，其它数组元素保持原值，因此最好将方法入参数组大小定义与集合元素个数一致。</w:t>
      </w:r>
    </w:p>
    <w:p w14:paraId="3508CAD8" w14:textId="77777777" w:rsidR="00A048F5" w:rsidRDefault="00A048F5" w:rsidP="00A048F5">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A048F5" w14:paraId="04F33C00" w14:textId="77777777" w:rsidTr="00730151">
        <w:tc>
          <w:tcPr>
            <w:tcW w:w="8522" w:type="dxa"/>
            <w:shd w:val="clear" w:color="auto" w:fill="D9D9D9"/>
          </w:tcPr>
          <w:p w14:paraId="2D5A86D4" w14:textId="7DED812F" w:rsidR="00A048F5" w:rsidRDefault="00A048F5" w:rsidP="00415819">
            <w:pPr>
              <w:pStyle w:val="11"/>
              <w:framePr w:wrap="around" w:x="288" w:y="1"/>
              <w:rPr>
                <w:rFonts w:ascii="宋体" w:hAnsi="宋体"/>
              </w:rPr>
            </w:pPr>
            <w:r>
              <w:rPr>
                <w:rFonts w:hint="eastAsia"/>
              </w:rPr>
              <w:t>【规则】</w:t>
            </w:r>
            <w:r w:rsidRPr="00A048F5">
              <w:rPr>
                <w:rFonts w:hint="eastAsia"/>
              </w:rPr>
              <w:t>使用工具类</w:t>
            </w:r>
            <w:r w:rsidRPr="00A048F5">
              <w:rPr>
                <w:rFonts w:hint="eastAsia"/>
              </w:rPr>
              <w:t>Arrays.asList()</w:t>
            </w:r>
            <w:r w:rsidRPr="00A048F5">
              <w:rPr>
                <w:rFonts w:hint="eastAsia"/>
              </w:rPr>
              <w:t>把数组转换成集合时，不能使用其修改集合相关的方法，它的</w:t>
            </w:r>
            <w:r w:rsidRPr="00A048F5">
              <w:rPr>
                <w:rFonts w:hint="eastAsia"/>
              </w:rPr>
              <w:t>add/remove/clear</w:t>
            </w:r>
            <w:r w:rsidRPr="00A048F5">
              <w:rPr>
                <w:rFonts w:hint="eastAsia"/>
              </w:rPr>
              <w:t>方法会抛出</w:t>
            </w:r>
            <w:r w:rsidRPr="00A048F5">
              <w:rPr>
                <w:rFonts w:hint="eastAsia"/>
              </w:rPr>
              <w:t>UnsupportedOperationException</w:t>
            </w:r>
            <w:r w:rsidRPr="00A048F5">
              <w:rPr>
                <w:rFonts w:hint="eastAsia"/>
              </w:rPr>
              <w:t>异常</w:t>
            </w:r>
            <w:r>
              <w:rPr>
                <w:rFonts w:hint="eastAsia"/>
              </w:rPr>
              <w:t>。</w:t>
            </w:r>
          </w:p>
        </w:tc>
      </w:tr>
    </w:tbl>
    <w:p w14:paraId="6E1B4EF6" w14:textId="47003A9A" w:rsidR="0055152C" w:rsidRDefault="00A048F5" w:rsidP="00A048F5">
      <w:pPr>
        <w:spacing w:before="100" w:after="100"/>
        <w:ind w:left="993" w:hanging="709"/>
      </w:pPr>
      <w:r w:rsidRPr="0055152C">
        <w:rPr>
          <w:rFonts w:asciiTheme="minorEastAsia" w:eastAsiaTheme="minorEastAsia" w:hAnsiTheme="minorEastAsia" w:hint="eastAsia"/>
          <w:b/>
        </w:rPr>
        <w:t>说明：</w:t>
      </w:r>
      <w:r w:rsidRPr="008C1068">
        <w:rPr>
          <w:rFonts w:hint="eastAsia"/>
        </w:rPr>
        <w:t>asList</w:t>
      </w:r>
      <w:r w:rsidRPr="008C1068">
        <w:rPr>
          <w:rFonts w:hint="eastAsia"/>
        </w:rPr>
        <w:t>的返回对象是一个</w:t>
      </w:r>
      <w:r w:rsidRPr="008C1068">
        <w:rPr>
          <w:rFonts w:hint="eastAsia"/>
        </w:rPr>
        <w:t>Arrays</w:t>
      </w:r>
      <w:r w:rsidRPr="008C1068">
        <w:rPr>
          <w:rFonts w:hint="eastAsia"/>
        </w:rPr>
        <w:t>内部类，并没有实现集合的修改方法。</w:t>
      </w:r>
      <w:r w:rsidRPr="008C1068">
        <w:rPr>
          <w:rFonts w:hint="eastAsia"/>
        </w:rPr>
        <w:t>Arrays.asList</w:t>
      </w:r>
      <w:r w:rsidRPr="008C1068">
        <w:rPr>
          <w:rFonts w:hint="eastAsia"/>
        </w:rPr>
        <w:t>体现的是适配器模式，只是转换接口，底层的数据仍是数组。</w:t>
      </w:r>
      <w:r w:rsidRPr="008C1068">
        <w:rPr>
          <w:rFonts w:hint="eastAsia"/>
        </w:rPr>
        <w:t xml:space="preserve"> String[] str = new String[] { "a", "b" }; List list = Arrays.asList(str); </w:t>
      </w:r>
      <w:r w:rsidRPr="008C1068">
        <w:rPr>
          <w:rFonts w:hint="eastAsia"/>
        </w:rPr>
        <w:t>第一种情况：</w:t>
      </w:r>
      <w:r w:rsidRPr="008C1068">
        <w:rPr>
          <w:rFonts w:hint="eastAsia"/>
        </w:rPr>
        <w:t xml:space="preserve">list.add("c"); </w:t>
      </w:r>
      <w:r w:rsidRPr="008C1068">
        <w:rPr>
          <w:rFonts w:hint="eastAsia"/>
        </w:rPr>
        <w:t>运行时异常。</w:t>
      </w:r>
      <w:r w:rsidRPr="008C1068">
        <w:rPr>
          <w:rFonts w:hint="eastAsia"/>
        </w:rPr>
        <w:t xml:space="preserve"> </w:t>
      </w:r>
      <w:r w:rsidRPr="008C1068">
        <w:rPr>
          <w:rFonts w:hint="eastAsia"/>
        </w:rPr>
        <w:t>第二种情况：</w:t>
      </w:r>
      <w:r w:rsidRPr="008C1068">
        <w:rPr>
          <w:rFonts w:hint="eastAsia"/>
        </w:rPr>
        <w:t xml:space="preserve">str[0]= "gujin"; </w:t>
      </w:r>
      <w:r w:rsidRPr="008C1068">
        <w:rPr>
          <w:rFonts w:hint="eastAsia"/>
        </w:rPr>
        <w:t>那么</w:t>
      </w:r>
      <w:r w:rsidRPr="008C1068">
        <w:rPr>
          <w:rFonts w:hint="eastAsia"/>
        </w:rPr>
        <w:t>list.get(0)</w:t>
      </w:r>
      <w:r w:rsidRPr="008C1068">
        <w:rPr>
          <w:rFonts w:hint="eastAsia"/>
        </w:rPr>
        <w:t>也会随之修改。</w:t>
      </w:r>
    </w:p>
    <w:p w14:paraId="5A07AAF0" w14:textId="77777777" w:rsidR="00A048F5" w:rsidRDefault="00A048F5" w:rsidP="00A048F5">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A048F5" w14:paraId="6C36241B" w14:textId="77777777" w:rsidTr="00730151">
        <w:tc>
          <w:tcPr>
            <w:tcW w:w="8522" w:type="dxa"/>
            <w:shd w:val="clear" w:color="auto" w:fill="D9D9D9"/>
          </w:tcPr>
          <w:p w14:paraId="7335A635" w14:textId="1B81E1E9" w:rsidR="00A048F5" w:rsidRDefault="00A048F5" w:rsidP="00415819">
            <w:pPr>
              <w:pStyle w:val="11"/>
              <w:framePr w:wrap="around" w:x="288" w:y="1"/>
              <w:rPr>
                <w:rFonts w:ascii="宋体" w:hAnsi="宋体"/>
              </w:rPr>
            </w:pPr>
            <w:r>
              <w:rPr>
                <w:rFonts w:hint="eastAsia"/>
              </w:rPr>
              <w:t>【规则】</w:t>
            </w:r>
            <w:r w:rsidRPr="00A048F5">
              <w:rPr>
                <w:rFonts w:hint="eastAsia"/>
              </w:rPr>
              <w:t>不要在</w:t>
            </w:r>
            <w:r w:rsidRPr="00A048F5">
              <w:rPr>
                <w:rFonts w:hint="eastAsia"/>
              </w:rPr>
              <w:t>foreach</w:t>
            </w:r>
            <w:r w:rsidRPr="00A048F5">
              <w:rPr>
                <w:rFonts w:hint="eastAsia"/>
              </w:rPr>
              <w:t>循环里进行元素的</w:t>
            </w:r>
            <w:r w:rsidRPr="00A048F5">
              <w:rPr>
                <w:rFonts w:hint="eastAsia"/>
              </w:rPr>
              <w:t>remove/add</w:t>
            </w:r>
            <w:r w:rsidRPr="00A048F5">
              <w:rPr>
                <w:rFonts w:hint="eastAsia"/>
              </w:rPr>
              <w:t>操作。</w:t>
            </w:r>
            <w:r w:rsidRPr="00A048F5">
              <w:rPr>
                <w:rFonts w:hint="eastAsia"/>
              </w:rPr>
              <w:t>remove</w:t>
            </w:r>
            <w:r w:rsidRPr="00A048F5">
              <w:rPr>
                <w:rFonts w:hint="eastAsia"/>
              </w:rPr>
              <w:t>元素请使用</w:t>
            </w:r>
            <w:r w:rsidRPr="00A048F5">
              <w:rPr>
                <w:rFonts w:hint="eastAsia"/>
              </w:rPr>
              <w:t>Iterator</w:t>
            </w:r>
            <w:r w:rsidRPr="00A048F5">
              <w:rPr>
                <w:rFonts w:hint="eastAsia"/>
              </w:rPr>
              <w:t>方式，如果并发操作，需要对</w:t>
            </w:r>
            <w:r w:rsidRPr="00A048F5">
              <w:rPr>
                <w:rFonts w:hint="eastAsia"/>
              </w:rPr>
              <w:t>Iterator</w:t>
            </w:r>
            <w:r w:rsidRPr="00A048F5">
              <w:rPr>
                <w:rFonts w:hint="eastAsia"/>
              </w:rPr>
              <w:t>对象加锁</w:t>
            </w:r>
            <w:r>
              <w:rPr>
                <w:rFonts w:hint="eastAsia"/>
              </w:rPr>
              <w:t>。</w:t>
            </w:r>
          </w:p>
        </w:tc>
      </w:tr>
    </w:tbl>
    <w:p w14:paraId="25798980" w14:textId="77777777" w:rsidR="00A048F5" w:rsidRDefault="00A048F5" w:rsidP="00A048F5">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正</w:t>
      </w:r>
      <w:r>
        <w:rPr>
          <w:rFonts w:asciiTheme="minorEastAsia" w:eastAsiaTheme="minorEastAsia" w:hAnsiTheme="minorEastAsia"/>
          <w:b/>
        </w:rPr>
        <w:t>例</w:t>
      </w:r>
      <w:r w:rsidRPr="0055152C">
        <w:rPr>
          <w:rFonts w:asciiTheme="minorEastAsia" w:eastAsiaTheme="minorEastAsia" w:hAnsiTheme="minorEastAsia" w:hint="eastAsia"/>
          <w:b/>
        </w:rPr>
        <w:t>：</w:t>
      </w:r>
    </w:p>
    <w:p w14:paraId="2E61781C" w14:textId="429CADCB" w:rsidR="00A048F5" w:rsidRPr="008C1068" w:rsidRDefault="00A048F5" w:rsidP="008827BB">
      <w:pPr>
        <w:spacing w:before="100" w:after="100"/>
        <w:ind w:leftChars="354" w:left="850"/>
      </w:pPr>
      <w:r w:rsidRPr="008C1068">
        <w:t xml:space="preserve">Iterator&lt;String&gt; it = a.iterator(); </w:t>
      </w:r>
    </w:p>
    <w:p w14:paraId="6C499A32" w14:textId="77777777" w:rsidR="00A048F5" w:rsidRPr="008C1068" w:rsidRDefault="00A048F5" w:rsidP="008827BB">
      <w:pPr>
        <w:spacing w:before="100" w:after="100"/>
        <w:ind w:leftChars="354" w:left="850"/>
      </w:pPr>
      <w:r w:rsidRPr="008C1068">
        <w:t xml:space="preserve">while(it.hasNext()){ </w:t>
      </w:r>
    </w:p>
    <w:p w14:paraId="5EAD5534" w14:textId="77777777" w:rsidR="00A048F5" w:rsidRPr="008C1068" w:rsidRDefault="00A048F5" w:rsidP="008827BB">
      <w:pPr>
        <w:spacing w:before="100" w:after="100"/>
        <w:ind w:leftChars="354" w:left="850"/>
      </w:pPr>
      <w:r w:rsidRPr="008C1068">
        <w:t xml:space="preserve">String temp = it.next(); </w:t>
      </w:r>
    </w:p>
    <w:p w14:paraId="3AAA96D0" w14:textId="77777777" w:rsidR="00A048F5" w:rsidRPr="008C1068" w:rsidRDefault="00A048F5" w:rsidP="008827BB">
      <w:pPr>
        <w:spacing w:before="100" w:after="100"/>
        <w:ind w:leftChars="354" w:left="850"/>
      </w:pPr>
      <w:r w:rsidRPr="008C1068">
        <w:rPr>
          <w:rFonts w:hint="eastAsia"/>
        </w:rPr>
        <w:t>if(</w:t>
      </w:r>
      <w:r w:rsidRPr="008C1068">
        <w:rPr>
          <w:rFonts w:hint="eastAsia"/>
        </w:rPr>
        <w:t>删除元素的条件</w:t>
      </w:r>
      <w:r w:rsidRPr="008C1068">
        <w:rPr>
          <w:rFonts w:hint="eastAsia"/>
        </w:rPr>
        <w:t xml:space="preserve">){ </w:t>
      </w:r>
    </w:p>
    <w:p w14:paraId="3D688B1F" w14:textId="77777777" w:rsidR="00A048F5" w:rsidRPr="008C1068" w:rsidRDefault="00A048F5" w:rsidP="008827BB">
      <w:pPr>
        <w:spacing w:before="100" w:after="100"/>
        <w:ind w:leftChars="354" w:left="850"/>
      </w:pPr>
      <w:r w:rsidRPr="008C1068">
        <w:t xml:space="preserve">it.remove(); </w:t>
      </w:r>
    </w:p>
    <w:p w14:paraId="6EADEAC4" w14:textId="77777777" w:rsidR="00A048F5" w:rsidRPr="008C1068" w:rsidRDefault="00A048F5" w:rsidP="008827BB">
      <w:pPr>
        <w:spacing w:before="100" w:after="100"/>
        <w:ind w:leftChars="354" w:left="850"/>
      </w:pPr>
      <w:r w:rsidRPr="008C1068">
        <w:t xml:space="preserve">} </w:t>
      </w:r>
    </w:p>
    <w:p w14:paraId="05A26857" w14:textId="21145E7C" w:rsidR="00A048F5" w:rsidRPr="008C1068" w:rsidRDefault="00A048F5" w:rsidP="008827BB">
      <w:pPr>
        <w:spacing w:before="100" w:after="100"/>
        <w:ind w:leftChars="354" w:left="850"/>
      </w:pPr>
      <w:r w:rsidRPr="008C1068">
        <w:t>}</w:t>
      </w:r>
    </w:p>
    <w:p w14:paraId="474ACACE" w14:textId="612FCE1E" w:rsidR="00A048F5" w:rsidRDefault="00A048F5" w:rsidP="00A048F5">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反</w:t>
      </w:r>
      <w:r>
        <w:rPr>
          <w:rFonts w:asciiTheme="minorEastAsia" w:eastAsiaTheme="minorEastAsia" w:hAnsiTheme="minorEastAsia"/>
          <w:b/>
        </w:rPr>
        <w:t>例</w:t>
      </w:r>
      <w:r w:rsidRPr="0055152C">
        <w:rPr>
          <w:rFonts w:asciiTheme="minorEastAsia" w:eastAsiaTheme="minorEastAsia" w:hAnsiTheme="minorEastAsia" w:hint="eastAsia"/>
          <w:b/>
        </w:rPr>
        <w:t>：</w:t>
      </w:r>
    </w:p>
    <w:p w14:paraId="65C1C5E0" w14:textId="77777777" w:rsidR="00A048F5" w:rsidRPr="008C1068" w:rsidRDefault="00A048F5" w:rsidP="008827BB">
      <w:pPr>
        <w:spacing w:before="100" w:after="100"/>
        <w:ind w:leftChars="354" w:left="850"/>
      </w:pPr>
      <w:r w:rsidRPr="008C1068">
        <w:t xml:space="preserve">List&lt;String&gt; a = new ArrayList&lt;String&gt;(); </w:t>
      </w:r>
    </w:p>
    <w:p w14:paraId="55D102F5" w14:textId="77777777" w:rsidR="00A048F5" w:rsidRPr="008C1068" w:rsidRDefault="00A048F5" w:rsidP="008827BB">
      <w:pPr>
        <w:spacing w:before="100" w:after="100"/>
        <w:ind w:leftChars="354" w:left="850"/>
      </w:pPr>
      <w:r w:rsidRPr="008C1068">
        <w:t xml:space="preserve">a.add("1"); </w:t>
      </w:r>
    </w:p>
    <w:p w14:paraId="4E6B5003" w14:textId="77777777" w:rsidR="00A048F5" w:rsidRPr="008C1068" w:rsidRDefault="00A048F5" w:rsidP="008827BB">
      <w:pPr>
        <w:spacing w:before="100" w:after="100"/>
        <w:ind w:leftChars="354" w:left="850"/>
      </w:pPr>
      <w:r w:rsidRPr="008C1068">
        <w:t xml:space="preserve">a.add("2"); </w:t>
      </w:r>
    </w:p>
    <w:p w14:paraId="05E96939" w14:textId="77777777" w:rsidR="00A048F5" w:rsidRPr="008C1068" w:rsidRDefault="00A048F5" w:rsidP="008827BB">
      <w:pPr>
        <w:spacing w:before="100" w:after="100"/>
        <w:ind w:leftChars="354" w:left="850"/>
      </w:pPr>
      <w:r w:rsidRPr="008C1068">
        <w:t xml:space="preserve">for (String temp : a) { </w:t>
      </w:r>
    </w:p>
    <w:p w14:paraId="667652EC" w14:textId="77777777" w:rsidR="00A048F5" w:rsidRPr="008C1068" w:rsidRDefault="00A048F5" w:rsidP="008827BB">
      <w:pPr>
        <w:spacing w:before="100" w:after="100"/>
        <w:ind w:leftChars="354" w:left="850"/>
      </w:pPr>
      <w:r w:rsidRPr="008C1068">
        <w:t xml:space="preserve">if("1".equals(temp)){ </w:t>
      </w:r>
    </w:p>
    <w:p w14:paraId="64580FCF" w14:textId="77777777" w:rsidR="00A048F5" w:rsidRPr="008C1068" w:rsidRDefault="00A048F5" w:rsidP="008827BB">
      <w:pPr>
        <w:spacing w:before="100" w:after="100"/>
        <w:ind w:leftChars="354" w:left="850"/>
      </w:pPr>
      <w:r w:rsidRPr="008C1068">
        <w:t xml:space="preserve">a.remove(temp); </w:t>
      </w:r>
    </w:p>
    <w:p w14:paraId="21635D81" w14:textId="77777777" w:rsidR="00A048F5" w:rsidRPr="008C1068" w:rsidRDefault="00A048F5" w:rsidP="008827BB">
      <w:pPr>
        <w:spacing w:before="100" w:after="100"/>
        <w:ind w:leftChars="354" w:left="850"/>
      </w:pPr>
      <w:r w:rsidRPr="008C1068">
        <w:t xml:space="preserve">} </w:t>
      </w:r>
    </w:p>
    <w:p w14:paraId="2FC9338E" w14:textId="7C06E784" w:rsidR="00A048F5" w:rsidRPr="008C1068" w:rsidRDefault="00A048F5" w:rsidP="008827BB">
      <w:pPr>
        <w:spacing w:before="100" w:after="100"/>
        <w:ind w:leftChars="354" w:left="850"/>
      </w:pPr>
      <w:r w:rsidRPr="008C1068">
        <w:t>}</w:t>
      </w:r>
    </w:p>
    <w:p w14:paraId="46070633" w14:textId="77777777" w:rsidR="00A048F5" w:rsidRDefault="00A048F5" w:rsidP="00A048F5">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A048F5" w14:paraId="20C8089C" w14:textId="77777777" w:rsidTr="00730151">
        <w:tc>
          <w:tcPr>
            <w:tcW w:w="8522" w:type="dxa"/>
            <w:shd w:val="clear" w:color="auto" w:fill="D9D9D9"/>
          </w:tcPr>
          <w:p w14:paraId="1685A999" w14:textId="60C4689B" w:rsidR="00A048F5" w:rsidRDefault="00A048F5" w:rsidP="00415819">
            <w:pPr>
              <w:pStyle w:val="11"/>
              <w:framePr w:wrap="around" w:x="288" w:y="1"/>
              <w:rPr>
                <w:rFonts w:ascii="宋体" w:hAnsi="宋体"/>
              </w:rPr>
            </w:pPr>
            <w:r>
              <w:rPr>
                <w:rFonts w:hint="eastAsia"/>
              </w:rPr>
              <w:lastRenderedPageBreak/>
              <w:t>【规则】</w:t>
            </w:r>
            <w:r w:rsidRPr="00A048F5">
              <w:rPr>
                <w:rFonts w:hint="eastAsia"/>
              </w:rPr>
              <w:t>使用</w:t>
            </w:r>
            <w:r w:rsidRPr="00A048F5">
              <w:rPr>
                <w:rFonts w:hint="eastAsia"/>
              </w:rPr>
              <w:t>entrySet</w:t>
            </w:r>
            <w:r w:rsidRPr="00A048F5">
              <w:rPr>
                <w:rFonts w:hint="eastAsia"/>
              </w:rPr>
              <w:t>遍历</w:t>
            </w:r>
            <w:r w:rsidRPr="00A048F5">
              <w:rPr>
                <w:rFonts w:hint="eastAsia"/>
              </w:rPr>
              <w:t>Map</w:t>
            </w:r>
            <w:r w:rsidRPr="00A048F5">
              <w:rPr>
                <w:rFonts w:hint="eastAsia"/>
              </w:rPr>
              <w:t>类集合</w:t>
            </w:r>
            <w:r w:rsidRPr="00A048F5">
              <w:rPr>
                <w:rFonts w:hint="eastAsia"/>
              </w:rPr>
              <w:t>KV</w:t>
            </w:r>
            <w:r w:rsidRPr="00A048F5">
              <w:rPr>
                <w:rFonts w:hint="eastAsia"/>
              </w:rPr>
              <w:t>，而不是</w:t>
            </w:r>
            <w:r w:rsidRPr="00A048F5">
              <w:rPr>
                <w:rFonts w:hint="eastAsia"/>
              </w:rPr>
              <w:t>keySet</w:t>
            </w:r>
            <w:r w:rsidRPr="00A048F5">
              <w:rPr>
                <w:rFonts w:hint="eastAsia"/>
              </w:rPr>
              <w:t>方式进行遍历</w:t>
            </w:r>
            <w:r>
              <w:rPr>
                <w:rFonts w:hint="eastAsia"/>
              </w:rPr>
              <w:t>。</w:t>
            </w:r>
          </w:p>
        </w:tc>
      </w:tr>
    </w:tbl>
    <w:p w14:paraId="089185E0" w14:textId="77777777" w:rsidR="00A048F5" w:rsidRDefault="00A048F5" w:rsidP="00A048F5">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正</w:t>
      </w:r>
      <w:r>
        <w:rPr>
          <w:rFonts w:asciiTheme="minorEastAsia" w:eastAsiaTheme="minorEastAsia" w:hAnsiTheme="minorEastAsia"/>
          <w:b/>
        </w:rPr>
        <w:t>例</w:t>
      </w:r>
      <w:r w:rsidRPr="0055152C">
        <w:rPr>
          <w:rFonts w:asciiTheme="minorEastAsia" w:eastAsiaTheme="minorEastAsia" w:hAnsiTheme="minorEastAsia" w:hint="eastAsia"/>
          <w:b/>
        </w:rPr>
        <w:t>：</w:t>
      </w:r>
    </w:p>
    <w:p w14:paraId="5AAD6A20" w14:textId="77777777" w:rsidR="00A048F5" w:rsidRPr="008C1068" w:rsidRDefault="00A048F5" w:rsidP="008827BB">
      <w:pPr>
        <w:spacing w:before="100" w:after="100"/>
        <w:ind w:leftChars="354" w:left="850"/>
      </w:pPr>
      <w:r w:rsidRPr="008C1068">
        <w:t>Set&lt;Map.Entry&lt;Integer,String&gt;&gt; entrys = map.entrySet();</w:t>
      </w:r>
    </w:p>
    <w:p w14:paraId="49CD461C" w14:textId="77777777" w:rsidR="00A048F5" w:rsidRPr="008C1068" w:rsidRDefault="00A048F5" w:rsidP="008827BB">
      <w:pPr>
        <w:spacing w:before="100" w:after="100"/>
        <w:ind w:leftChars="354" w:left="850"/>
      </w:pPr>
      <w:r w:rsidRPr="008C1068">
        <w:t>for(Map.Entry&lt;Integer,String&gt; entry : entrys){</w:t>
      </w:r>
    </w:p>
    <w:p w14:paraId="63077D02" w14:textId="77777777" w:rsidR="00A048F5" w:rsidRPr="008C1068" w:rsidRDefault="00A048F5" w:rsidP="008827BB">
      <w:pPr>
        <w:spacing w:before="100" w:after="100"/>
        <w:ind w:leftChars="354" w:left="850"/>
      </w:pPr>
      <w:r w:rsidRPr="008C1068">
        <w:t>Integer key = entry.getKey();</w:t>
      </w:r>
    </w:p>
    <w:p w14:paraId="31539197" w14:textId="77777777" w:rsidR="00A048F5" w:rsidRPr="008C1068" w:rsidRDefault="00A048F5" w:rsidP="008827BB">
      <w:pPr>
        <w:spacing w:before="100" w:after="100"/>
        <w:ind w:leftChars="354" w:left="850"/>
      </w:pPr>
      <w:r w:rsidRPr="008C1068">
        <w:t>String val = entry.getValue();</w:t>
      </w:r>
    </w:p>
    <w:p w14:paraId="277D2F6F" w14:textId="6E051BDA" w:rsidR="00A048F5" w:rsidRPr="008C1068" w:rsidRDefault="00A048F5" w:rsidP="008827BB">
      <w:pPr>
        <w:spacing w:before="100" w:after="100"/>
        <w:ind w:leftChars="354" w:left="850"/>
      </w:pPr>
      <w:r w:rsidRPr="008C1068">
        <w:t>}</w:t>
      </w:r>
    </w:p>
    <w:p w14:paraId="2E24CAE8" w14:textId="77777777" w:rsidR="00A048F5" w:rsidRDefault="00A048F5" w:rsidP="00A048F5">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反</w:t>
      </w:r>
      <w:r>
        <w:rPr>
          <w:rFonts w:asciiTheme="minorEastAsia" w:eastAsiaTheme="minorEastAsia" w:hAnsiTheme="minorEastAsia"/>
          <w:b/>
        </w:rPr>
        <w:t>例</w:t>
      </w:r>
      <w:r w:rsidRPr="0055152C">
        <w:rPr>
          <w:rFonts w:asciiTheme="minorEastAsia" w:eastAsiaTheme="minorEastAsia" w:hAnsiTheme="minorEastAsia" w:hint="eastAsia"/>
          <w:b/>
        </w:rPr>
        <w:t>：</w:t>
      </w:r>
    </w:p>
    <w:p w14:paraId="7E7800F1" w14:textId="77777777" w:rsidR="00A048F5" w:rsidRPr="008C1068" w:rsidRDefault="00A048F5" w:rsidP="008827BB">
      <w:pPr>
        <w:spacing w:before="100" w:after="100"/>
        <w:ind w:leftChars="354" w:left="850"/>
      </w:pPr>
      <w:r w:rsidRPr="008C1068">
        <w:t>Set&lt;Integer&gt; keys = map.keySet();</w:t>
      </w:r>
    </w:p>
    <w:p w14:paraId="5CC91296" w14:textId="77777777" w:rsidR="00A048F5" w:rsidRPr="008C1068" w:rsidRDefault="00A048F5" w:rsidP="008827BB">
      <w:pPr>
        <w:spacing w:before="100" w:after="100"/>
        <w:ind w:leftChars="354" w:left="850"/>
      </w:pPr>
      <w:r w:rsidRPr="008C1068">
        <w:t>for(Integer key : keys){</w:t>
      </w:r>
    </w:p>
    <w:p w14:paraId="28DAFA35" w14:textId="77777777" w:rsidR="00A048F5" w:rsidRPr="008C1068" w:rsidRDefault="00A048F5" w:rsidP="008827BB">
      <w:pPr>
        <w:spacing w:before="100" w:after="100"/>
        <w:ind w:leftChars="354" w:left="850"/>
      </w:pPr>
      <w:r w:rsidRPr="008C1068">
        <w:t>String val = map.get(key);</w:t>
      </w:r>
    </w:p>
    <w:p w14:paraId="515236A8" w14:textId="73BD8470" w:rsidR="00A048F5" w:rsidRDefault="00A048F5" w:rsidP="008827BB">
      <w:pPr>
        <w:spacing w:before="100" w:after="100"/>
        <w:ind w:leftChars="354" w:left="850"/>
      </w:pPr>
      <w:r w:rsidRPr="008C1068">
        <w:t>}</w:t>
      </w:r>
    </w:p>
    <w:p w14:paraId="7111F805" w14:textId="0D591C3B" w:rsidR="008C1068" w:rsidRDefault="008C1068" w:rsidP="008C1068">
      <w:pPr>
        <w:spacing w:before="100" w:after="100"/>
        <w:ind w:left="993" w:hanging="709"/>
        <w:rPr>
          <w:rFonts w:asciiTheme="minorEastAsia" w:eastAsiaTheme="minorEastAsia" w:hAnsiTheme="minorEastAsia"/>
          <w:b/>
        </w:rPr>
      </w:pPr>
      <w:r>
        <w:rPr>
          <w:rFonts w:asciiTheme="minorEastAsia" w:eastAsiaTheme="minorEastAsia" w:hAnsiTheme="minorEastAsia" w:hint="eastAsia"/>
          <w:b/>
        </w:rPr>
        <w:t>说明</w:t>
      </w:r>
      <w:r w:rsidRPr="0055152C">
        <w:rPr>
          <w:rFonts w:asciiTheme="minorEastAsia" w:eastAsiaTheme="minorEastAsia" w:hAnsiTheme="minorEastAsia" w:hint="eastAsia"/>
          <w:b/>
        </w:rPr>
        <w:t>：</w:t>
      </w:r>
      <w:r w:rsidRPr="008C1068">
        <w:rPr>
          <w:rFonts w:asciiTheme="minorEastAsia" w:eastAsiaTheme="minorEastAsia" w:hAnsiTheme="minorEastAsia" w:hint="eastAsia"/>
        </w:rPr>
        <w:t>keySet其实是遍历了2次，一次是map.keySet()将entrySet转为Iterator对象，另一次是map.get(key)从hashMap中取出key所对应的value（只需要遍历key的hashcode相同的节点）。而map.entrySet()只是遍历了一次就把key和value都放到了entry中，效率更高。如果是JDK8，使用Map.foreach方法。</w:t>
      </w:r>
    </w:p>
    <w:p w14:paraId="7F049A8A" w14:textId="77777777" w:rsidR="00D81267" w:rsidRPr="00D80DDF" w:rsidRDefault="00A7565D" w:rsidP="00D81267">
      <w:pPr>
        <w:pStyle w:val="1"/>
        <w:rPr>
          <w:rFonts w:asciiTheme="minorEastAsia" w:eastAsiaTheme="minorEastAsia" w:hAnsiTheme="minorEastAsia"/>
        </w:rPr>
      </w:pPr>
      <w:bookmarkStart w:id="59" w:name="_Toc491856641"/>
      <w:r w:rsidRPr="00D80DDF">
        <w:rPr>
          <w:rFonts w:asciiTheme="minorEastAsia" w:eastAsiaTheme="minorEastAsia" w:hAnsiTheme="minorEastAsia" w:hint="eastAsia"/>
        </w:rPr>
        <w:t>版本修订历史记录</w:t>
      </w:r>
      <w:bookmarkEnd w:id="55"/>
      <w:bookmarkEnd w:id="59"/>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260"/>
        <w:gridCol w:w="4061"/>
        <w:gridCol w:w="868"/>
      </w:tblGrid>
      <w:tr w:rsidR="00D81267" w:rsidRPr="00D80DDF" w14:paraId="7F049A8F" w14:textId="77777777" w:rsidTr="001F1495">
        <w:tc>
          <w:tcPr>
            <w:tcW w:w="1440" w:type="dxa"/>
          </w:tcPr>
          <w:p w14:paraId="7F049A8B" w14:textId="77777777" w:rsidR="00D81267" w:rsidRPr="00D80DDF" w:rsidRDefault="00D81267" w:rsidP="008827BB">
            <w:pPr>
              <w:jc w:val="center"/>
              <w:rPr>
                <w:rFonts w:asciiTheme="minorEastAsia" w:eastAsiaTheme="minorEastAsia" w:hAnsiTheme="minorEastAsia"/>
              </w:rPr>
            </w:pPr>
            <w:r w:rsidRPr="00D80DDF">
              <w:rPr>
                <w:rFonts w:asciiTheme="minorEastAsia" w:eastAsiaTheme="minorEastAsia" w:hAnsiTheme="minorEastAsia" w:hint="eastAsia"/>
              </w:rPr>
              <w:t>日期</w:t>
            </w:r>
          </w:p>
        </w:tc>
        <w:tc>
          <w:tcPr>
            <w:tcW w:w="1260" w:type="dxa"/>
          </w:tcPr>
          <w:p w14:paraId="7F049A8C" w14:textId="77777777" w:rsidR="00D81267" w:rsidRPr="00D80DDF" w:rsidRDefault="00D81267" w:rsidP="008827BB">
            <w:pPr>
              <w:jc w:val="center"/>
              <w:rPr>
                <w:rFonts w:asciiTheme="minorEastAsia" w:eastAsiaTheme="minorEastAsia" w:hAnsiTheme="minorEastAsia"/>
              </w:rPr>
            </w:pPr>
            <w:r w:rsidRPr="00D80DDF">
              <w:rPr>
                <w:rFonts w:asciiTheme="minorEastAsia" w:eastAsiaTheme="minorEastAsia" w:hAnsiTheme="minorEastAsia" w:hint="eastAsia"/>
              </w:rPr>
              <w:t>作者</w:t>
            </w:r>
          </w:p>
        </w:tc>
        <w:tc>
          <w:tcPr>
            <w:tcW w:w="4061" w:type="dxa"/>
          </w:tcPr>
          <w:p w14:paraId="7F049A8D" w14:textId="77777777" w:rsidR="00D81267" w:rsidRPr="00D80DDF" w:rsidRDefault="00D81267" w:rsidP="008827BB">
            <w:pPr>
              <w:jc w:val="center"/>
              <w:rPr>
                <w:rFonts w:asciiTheme="minorEastAsia" w:eastAsiaTheme="minorEastAsia" w:hAnsiTheme="minorEastAsia"/>
              </w:rPr>
            </w:pPr>
            <w:r w:rsidRPr="00D80DDF">
              <w:rPr>
                <w:rFonts w:asciiTheme="minorEastAsia" w:eastAsiaTheme="minorEastAsia" w:hAnsiTheme="minorEastAsia" w:hint="eastAsia"/>
              </w:rPr>
              <w:t>内容</w:t>
            </w:r>
          </w:p>
        </w:tc>
        <w:tc>
          <w:tcPr>
            <w:tcW w:w="868" w:type="dxa"/>
          </w:tcPr>
          <w:p w14:paraId="7F049A8E" w14:textId="77777777" w:rsidR="00D81267" w:rsidRPr="00D80DDF" w:rsidRDefault="00D81267" w:rsidP="008827BB">
            <w:pPr>
              <w:jc w:val="center"/>
              <w:rPr>
                <w:rFonts w:asciiTheme="minorEastAsia" w:eastAsiaTheme="minorEastAsia" w:hAnsiTheme="minorEastAsia"/>
              </w:rPr>
            </w:pPr>
            <w:r w:rsidRPr="00D80DDF">
              <w:rPr>
                <w:rFonts w:asciiTheme="minorEastAsia" w:eastAsiaTheme="minorEastAsia" w:hAnsiTheme="minorEastAsia" w:hint="eastAsia"/>
              </w:rPr>
              <w:t>版本</w:t>
            </w:r>
          </w:p>
        </w:tc>
      </w:tr>
      <w:tr w:rsidR="00D81267" w:rsidRPr="00D80DDF" w14:paraId="7F049A94" w14:textId="77777777" w:rsidTr="001F1495">
        <w:tc>
          <w:tcPr>
            <w:tcW w:w="1440" w:type="dxa"/>
          </w:tcPr>
          <w:p w14:paraId="7F049A90" w14:textId="6529D268" w:rsidR="00D81267" w:rsidRPr="00D80DDF" w:rsidRDefault="008A0857" w:rsidP="008827BB">
            <w:pPr>
              <w:rPr>
                <w:rFonts w:asciiTheme="minorEastAsia" w:eastAsiaTheme="minorEastAsia" w:hAnsiTheme="minorEastAsia"/>
              </w:rPr>
            </w:pPr>
            <w:r>
              <w:rPr>
                <w:rFonts w:asciiTheme="minorEastAsia" w:eastAsiaTheme="minorEastAsia" w:hAnsiTheme="minorEastAsia" w:hint="eastAsia"/>
              </w:rPr>
              <w:t>201</w:t>
            </w:r>
            <w:r>
              <w:rPr>
                <w:rFonts w:asciiTheme="minorEastAsia" w:eastAsiaTheme="minorEastAsia" w:hAnsiTheme="minorEastAsia"/>
              </w:rPr>
              <w:t>7</w:t>
            </w:r>
            <w:r>
              <w:rPr>
                <w:rFonts w:asciiTheme="minorEastAsia" w:eastAsiaTheme="minorEastAsia" w:hAnsiTheme="minorEastAsia" w:hint="eastAsia"/>
              </w:rPr>
              <w:t>-</w:t>
            </w:r>
            <w:r>
              <w:rPr>
                <w:rFonts w:asciiTheme="minorEastAsia" w:eastAsiaTheme="minorEastAsia" w:hAnsiTheme="minorEastAsia"/>
              </w:rPr>
              <w:t>8</w:t>
            </w:r>
            <w:r w:rsidR="00376F96" w:rsidRPr="00D80DDF">
              <w:rPr>
                <w:rFonts w:asciiTheme="minorEastAsia" w:eastAsiaTheme="minorEastAsia" w:hAnsiTheme="minorEastAsia" w:hint="eastAsia"/>
              </w:rPr>
              <w:t>-</w:t>
            </w:r>
            <w:r w:rsidR="008827BB" w:rsidRPr="00D80DDF">
              <w:rPr>
                <w:rFonts w:asciiTheme="minorEastAsia" w:eastAsiaTheme="minorEastAsia" w:hAnsiTheme="minorEastAsia" w:hint="eastAsia"/>
              </w:rPr>
              <w:t>2</w:t>
            </w:r>
            <w:r w:rsidR="008827BB">
              <w:rPr>
                <w:rFonts w:asciiTheme="minorEastAsia" w:eastAsiaTheme="minorEastAsia" w:hAnsiTheme="minorEastAsia"/>
              </w:rPr>
              <w:t>0</w:t>
            </w:r>
          </w:p>
        </w:tc>
        <w:tc>
          <w:tcPr>
            <w:tcW w:w="1260" w:type="dxa"/>
          </w:tcPr>
          <w:p w14:paraId="7F049A91" w14:textId="6792CB88" w:rsidR="00D81267" w:rsidRPr="00D80DDF" w:rsidRDefault="00BE490A" w:rsidP="00106E20">
            <w:pPr>
              <w:rPr>
                <w:rFonts w:asciiTheme="minorEastAsia" w:eastAsiaTheme="minorEastAsia" w:hAnsiTheme="minorEastAsia"/>
              </w:rPr>
            </w:pPr>
            <w:r w:rsidRPr="00D80DDF">
              <w:rPr>
                <w:rFonts w:asciiTheme="minorEastAsia" w:eastAsiaTheme="minorEastAsia" w:hAnsiTheme="minorEastAsia" w:hint="eastAsia"/>
              </w:rPr>
              <w:t>唐</w:t>
            </w:r>
            <w:r w:rsidRPr="00D80DDF">
              <w:rPr>
                <w:rFonts w:asciiTheme="minorEastAsia" w:eastAsiaTheme="minorEastAsia" w:hAnsiTheme="minorEastAsia"/>
              </w:rPr>
              <w:t>丽钟</w:t>
            </w:r>
          </w:p>
        </w:tc>
        <w:tc>
          <w:tcPr>
            <w:tcW w:w="4061" w:type="dxa"/>
          </w:tcPr>
          <w:p w14:paraId="7F049A92" w14:textId="0597179F" w:rsidR="00D81267" w:rsidRPr="00D80DDF" w:rsidRDefault="00BE490A" w:rsidP="00106E20">
            <w:pPr>
              <w:rPr>
                <w:rFonts w:asciiTheme="minorEastAsia" w:eastAsiaTheme="minorEastAsia" w:hAnsiTheme="minorEastAsia"/>
              </w:rPr>
            </w:pPr>
            <w:r w:rsidRPr="00D80DDF">
              <w:rPr>
                <w:rFonts w:asciiTheme="minorEastAsia" w:eastAsiaTheme="minorEastAsia" w:hAnsiTheme="minorEastAsia" w:hint="eastAsia"/>
              </w:rPr>
              <w:t>初稿</w:t>
            </w:r>
          </w:p>
        </w:tc>
        <w:tc>
          <w:tcPr>
            <w:tcW w:w="868" w:type="dxa"/>
          </w:tcPr>
          <w:p w14:paraId="7F049A93" w14:textId="1071E1DE" w:rsidR="00D81267" w:rsidRPr="00D80DDF" w:rsidRDefault="00BE490A" w:rsidP="00106E20">
            <w:pPr>
              <w:rPr>
                <w:rFonts w:asciiTheme="minorEastAsia" w:eastAsiaTheme="minorEastAsia" w:hAnsiTheme="minorEastAsia"/>
              </w:rPr>
            </w:pPr>
            <w:r w:rsidRPr="00D80DDF">
              <w:rPr>
                <w:rFonts w:asciiTheme="minorEastAsia" w:eastAsiaTheme="minorEastAsia" w:hAnsiTheme="minorEastAsia" w:hint="eastAsia"/>
              </w:rPr>
              <w:t>0.1</w:t>
            </w:r>
          </w:p>
        </w:tc>
      </w:tr>
      <w:tr w:rsidR="00D81267" w:rsidRPr="00D80DDF" w14:paraId="7F049A99" w14:textId="77777777" w:rsidTr="001F1495">
        <w:tc>
          <w:tcPr>
            <w:tcW w:w="1440" w:type="dxa"/>
          </w:tcPr>
          <w:p w14:paraId="7F049A95" w14:textId="5C83EFE9" w:rsidR="00D81267" w:rsidRPr="00D80DDF" w:rsidRDefault="008827BB" w:rsidP="00106E20">
            <w:pPr>
              <w:rPr>
                <w:rFonts w:asciiTheme="minorEastAsia" w:eastAsiaTheme="minorEastAsia" w:hAnsiTheme="minorEastAsia"/>
              </w:rPr>
            </w:pPr>
            <w:r>
              <w:rPr>
                <w:rFonts w:asciiTheme="minorEastAsia" w:eastAsiaTheme="minorEastAsia" w:hAnsiTheme="minorEastAsia" w:hint="eastAsia"/>
              </w:rPr>
              <w:t>2017-8-21</w:t>
            </w:r>
          </w:p>
        </w:tc>
        <w:tc>
          <w:tcPr>
            <w:tcW w:w="1260" w:type="dxa"/>
          </w:tcPr>
          <w:p w14:paraId="7F049A96" w14:textId="4C979802" w:rsidR="00D81267" w:rsidRPr="00D80DDF" w:rsidRDefault="008827BB" w:rsidP="00106E20">
            <w:pPr>
              <w:rPr>
                <w:rFonts w:asciiTheme="minorEastAsia" w:eastAsiaTheme="minorEastAsia" w:hAnsiTheme="minorEastAsia"/>
              </w:rPr>
            </w:pPr>
            <w:r>
              <w:rPr>
                <w:rFonts w:asciiTheme="minorEastAsia" w:eastAsiaTheme="minorEastAsia" w:hAnsiTheme="minorEastAsia"/>
              </w:rPr>
              <w:t>唐丽钟</w:t>
            </w:r>
          </w:p>
        </w:tc>
        <w:tc>
          <w:tcPr>
            <w:tcW w:w="4061" w:type="dxa"/>
          </w:tcPr>
          <w:p w14:paraId="7F049A97" w14:textId="55B95287" w:rsidR="00D81267" w:rsidRPr="00D80DDF" w:rsidRDefault="008827BB" w:rsidP="00106E20">
            <w:pPr>
              <w:rPr>
                <w:rFonts w:asciiTheme="minorEastAsia" w:eastAsiaTheme="minorEastAsia" w:hAnsiTheme="minorEastAsia"/>
              </w:rPr>
            </w:pPr>
            <w:r>
              <w:rPr>
                <w:rFonts w:asciiTheme="minorEastAsia" w:eastAsiaTheme="minorEastAsia" w:hAnsiTheme="minorEastAsia"/>
              </w:rPr>
              <w:t>根据会议评审内容修改文件的逻辑</w:t>
            </w:r>
          </w:p>
        </w:tc>
        <w:tc>
          <w:tcPr>
            <w:tcW w:w="868" w:type="dxa"/>
          </w:tcPr>
          <w:p w14:paraId="7F049A98" w14:textId="419FD7FD" w:rsidR="00D81267" w:rsidRPr="008827BB" w:rsidRDefault="008827BB" w:rsidP="00106E20">
            <w:pPr>
              <w:rPr>
                <w:rFonts w:asciiTheme="minorEastAsia" w:eastAsiaTheme="minorEastAsia" w:hAnsiTheme="minorEastAsia"/>
              </w:rPr>
            </w:pPr>
            <w:r>
              <w:rPr>
                <w:rFonts w:asciiTheme="minorEastAsia" w:eastAsiaTheme="minorEastAsia" w:hAnsiTheme="minorEastAsia"/>
              </w:rPr>
              <w:t>0.2</w:t>
            </w:r>
          </w:p>
        </w:tc>
      </w:tr>
      <w:tr w:rsidR="00D81267" w:rsidRPr="00D80DDF" w14:paraId="7F049A9E" w14:textId="77777777" w:rsidTr="001F1495">
        <w:tc>
          <w:tcPr>
            <w:tcW w:w="1440" w:type="dxa"/>
          </w:tcPr>
          <w:p w14:paraId="7F049A9A" w14:textId="2C2DE1AC" w:rsidR="00D81267" w:rsidRPr="00D80DDF" w:rsidRDefault="008827BB" w:rsidP="00106E20">
            <w:pPr>
              <w:rPr>
                <w:rFonts w:asciiTheme="minorEastAsia" w:eastAsiaTheme="minorEastAsia" w:hAnsiTheme="minorEastAsia"/>
              </w:rPr>
            </w:pPr>
            <w:r>
              <w:rPr>
                <w:rFonts w:asciiTheme="minorEastAsia" w:eastAsiaTheme="minorEastAsia" w:hAnsiTheme="minorEastAsia" w:hint="eastAsia"/>
              </w:rPr>
              <w:t>2017-8-23</w:t>
            </w:r>
          </w:p>
        </w:tc>
        <w:tc>
          <w:tcPr>
            <w:tcW w:w="1260" w:type="dxa"/>
          </w:tcPr>
          <w:p w14:paraId="7F049A9B" w14:textId="77375860" w:rsidR="00D81267" w:rsidRPr="00D80DDF" w:rsidRDefault="008827BB" w:rsidP="00141570">
            <w:pPr>
              <w:rPr>
                <w:rFonts w:asciiTheme="minorEastAsia" w:eastAsiaTheme="minorEastAsia" w:hAnsiTheme="minorEastAsia"/>
              </w:rPr>
            </w:pPr>
            <w:r>
              <w:rPr>
                <w:rFonts w:asciiTheme="minorEastAsia" w:eastAsiaTheme="minorEastAsia" w:hAnsiTheme="minorEastAsia"/>
              </w:rPr>
              <w:t>唐丽钟</w:t>
            </w:r>
          </w:p>
        </w:tc>
        <w:tc>
          <w:tcPr>
            <w:tcW w:w="4061" w:type="dxa"/>
          </w:tcPr>
          <w:p w14:paraId="7F049A9C" w14:textId="7B2B1705" w:rsidR="00D81267" w:rsidRPr="00D80DDF" w:rsidRDefault="008827BB" w:rsidP="00106E20">
            <w:pPr>
              <w:rPr>
                <w:rFonts w:asciiTheme="minorEastAsia" w:eastAsiaTheme="minorEastAsia" w:hAnsiTheme="minorEastAsia"/>
              </w:rPr>
            </w:pPr>
            <w:r>
              <w:rPr>
                <w:rFonts w:asciiTheme="minorEastAsia" w:eastAsiaTheme="minorEastAsia" w:hAnsiTheme="minorEastAsia"/>
              </w:rPr>
              <w:t>修改细节后</w:t>
            </w:r>
            <w:r>
              <w:rPr>
                <w:rFonts w:asciiTheme="minorEastAsia" w:eastAsiaTheme="minorEastAsia" w:hAnsiTheme="minorEastAsia" w:hint="eastAsia"/>
              </w:rPr>
              <w:t>，</w:t>
            </w:r>
            <w:r>
              <w:rPr>
                <w:rFonts w:asciiTheme="minorEastAsia" w:eastAsiaTheme="minorEastAsia" w:hAnsiTheme="minorEastAsia"/>
              </w:rPr>
              <w:t>通过评审</w:t>
            </w:r>
          </w:p>
        </w:tc>
        <w:tc>
          <w:tcPr>
            <w:tcW w:w="868" w:type="dxa"/>
          </w:tcPr>
          <w:p w14:paraId="7F049A9D" w14:textId="00B676D5" w:rsidR="00D81267" w:rsidRPr="00D80DDF" w:rsidRDefault="008827BB" w:rsidP="00106E20">
            <w:pPr>
              <w:rPr>
                <w:rFonts w:asciiTheme="minorEastAsia" w:eastAsiaTheme="minorEastAsia" w:hAnsiTheme="minorEastAsia"/>
              </w:rPr>
            </w:pPr>
            <w:r>
              <w:rPr>
                <w:rFonts w:asciiTheme="minorEastAsia" w:eastAsiaTheme="minorEastAsia" w:hAnsiTheme="minorEastAsia" w:hint="eastAsia"/>
              </w:rPr>
              <w:t>1.0</w:t>
            </w:r>
          </w:p>
        </w:tc>
      </w:tr>
    </w:tbl>
    <w:p w14:paraId="7F049AA9" w14:textId="77777777" w:rsidR="00944F9F" w:rsidRPr="00D80DDF" w:rsidRDefault="00944F9F" w:rsidP="001D489B">
      <w:pPr>
        <w:spacing w:before="100" w:after="100"/>
        <w:rPr>
          <w:rFonts w:asciiTheme="minorEastAsia" w:eastAsiaTheme="minorEastAsia" w:hAnsiTheme="minorEastAsia"/>
        </w:rPr>
      </w:pPr>
    </w:p>
    <w:sectPr w:rsidR="00944F9F" w:rsidRPr="00D80DDF" w:rsidSect="00144B45">
      <w:headerReference w:type="default" r:id="rId20"/>
      <w:footerReference w:type="even" r:id="rId21"/>
      <w:footerReference w:type="first" r:id="rId22"/>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C047F" w14:textId="77777777" w:rsidR="003B448B" w:rsidRDefault="003B448B">
      <w:r>
        <w:separator/>
      </w:r>
    </w:p>
  </w:endnote>
  <w:endnote w:type="continuationSeparator" w:id="0">
    <w:p w14:paraId="4811E96C" w14:textId="77777777" w:rsidR="003B448B" w:rsidRDefault="003B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9AB7" w14:textId="77777777" w:rsidR="008827BB" w:rsidRDefault="008827BB" w:rsidP="00212FA5">
    <w:pPr>
      <w:pStyle w:val="a6"/>
      <w:framePr w:wrap="around" w:vAnchor="text" w:hAnchor="margin" w:xAlign="right" w:y="1"/>
    </w:pPr>
    <w:r>
      <w:fldChar w:fldCharType="begin"/>
    </w:r>
    <w:r>
      <w:instrText xml:space="preserve">PAGE  </w:instrText>
    </w:r>
    <w:r>
      <w:fldChar w:fldCharType="end"/>
    </w:r>
  </w:p>
  <w:p w14:paraId="7F049AB8" w14:textId="77777777" w:rsidR="008827BB" w:rsidRDefault="008827BB" w:rsidP="00212FA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E0D3A" w14:textId="77777777" w:rsidR="008827BB" w:rsidRPr="00855881" w:rsidRDefault="008827BB" w:rsidP="00F7386C">
    <w:pPr>
      <w:pStyle w:val="a6"/>
      <w:tabs>
        <w:tab w:val="clear" w:pos="4320"/>
        <w:tab w:val="clear" w:pos="8640"/>
        <w:tab w:val="right" w:pos="9000"/>
      </w:tabs>
      <w:jc w:val="both"/>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8B413" w14:textId="77777777" w:rsidR="003B448B" w:rsidRDefault="003B448B">
      <w:r>
        <w:separator/>
      </w:r>
    </w:p>
  </w:footnote>
  <w:footnote w:type="continuationSeparator" w:id="0">
    <w:p w14:paraId="64BCD9D2" w14:textId="77777777" w:rsidR="003B448B" w:rsidRDefault="003B4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2"/>
      <w:gridCol w:w="4497"/>
    </w:tblGrid>
    <w:tr w:rsidR="00454899" w:rsidRPr="00454899" w14:paraId="2A8D4B8E" w14:textId="77777777" w:rsidTr="00D27B92">
      <w:tc>
        <w:tcPr>
          <w:tcW w:w="4621" w:type="dxa"/>
        </w:tcPr>
        <w:p w14:paraId="7D9C0E70" w14:textId="75FEA01A" w:rsidR="00454899" w:rsidRPr="00454899" w:rsidRDefault="00454899" w:rsidP="00454899">
          <w:pPr>
            <w:pStyle w:val="a8"/>
            <w:jc w:val="both"/>
            <w:rPr>
              <w:sz w:val="21"/>
            </w:rPr>
          </w:pPr>
          <w:r w:rsidRPr="00454899">
            <w:rPr>
              <w:noProof/>
              <w:sz w:val="21"/>
            </w:rPr>
            <w:drawing>
              <wp:inline distT="0" distB="0" distL="0" distR="0" wp14:anchorId="08D5654E" wp14:editId="6F38ED90">
                <wp:extent cx="800100" cy="257175"/>
                <wp:effectExtent l="0" t="0" r="0" b="9525"/>
                <wp:docPr id="3" name="图片 3" descr="公司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公司标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w:r>
        </w:p>
      </w:tc>
      <w:tc>
        <w:tcPr>
          <w:tcW w:w="4622" w:type="dxa"/>
          <w:vAlign w:val="center"/>
        </w:tcPr>
        <w:p w14:paraId="66E2EC3A" w14:textId="199786BB" w:rsidR="00454899" w:rsidRPr="00454899" w:rsidRDefault="00454899" w:rsidP="00454899">
          <w:pPr>
            <w:pStyle w:val="a8"/>
            <w:jc w:val="both"/>
            <w:rPr>
              <w:sz w:val="21"/>
            </w:rPr>
          </w:pPr>
          <w:r w:rsidRPr="00454899">
            <w:rPr>
              <w:sz w:val="21"/>
            </w:rPr>
            <w:t>密级</w:t>
          </w:r>
          <w:r w:rsidRPr="00454899">
            <w:rPr>
              <w:rFonts w:hint="eastAsia"/>
              <w:sz w:val="21"/>
            </w:rPr>
            <w:t>：</w:t>
          </w:r>
          <w:r w:rsidRPr="00454899">
            <w:rPr>
              <w:sz w:val="21"/>
            </w:rPr>
            <w:fldChar w:fldCharType="begin"/>
          </w:r>
          <w:r w:rsidRPr="00454899">
            <w:rPr>
              <w:sz w:val="21"/>
            </w:rPr>
            <w:instrText xml:space="preserve"> DOCPROPERTY  </w:instrText>
          </w:r>
          <w:r w:rsidRPr="00454899">
            <w:rPr>
              <w:sz w:val="21"/>
            </w:rPr>
            <w:instrText>密级</w:instrText>
          </w:r>
          <w:r w:rsidRPr="00454899">
            <w:rPr>
              <w:sz w:val="21"/>
            </w:rPr>
            <w:instrText xml:space="preserve">  \* MERGEFORMAT </w:instrText>
          </w:r>
          <w:r w:rsidRPr="00454899">
            <w:rPr>
              <w:sz w:val="21"/>
            </w:rPr>
            <w:fldChar w:fldCharType="separate"/>
          </w:r>
          <w:r w:rsidRPr="00454899">
            <w:rPr>
              <w:rFonts w:hint="eastAsia"/>
              <w:bCs/>
              <w:sz w:val="21"/>
            </w:rPr>
            <w:t>内部公开</w:t>
          </w:r>
          <w:r w:rsidRPr="00454899">
            <w:rPr>
              <w:sz w:val="21"/>
            </w:rPr>
            <w:fldChar w:fldCharType="end"/>
          </w:r>
        </w:p>
      </w:tc>
    </w:tr>
    <w:tr w:rsidR="00454899" w:rsidRPr="00454899" w14:paraId="34DC12B9" w14:textId="77777777" w:rsidTr="00D27B92">
      <w:tc>
        <w:tcPr>
          <w:tcW w:w="4621" w:type="dxa"/>
          <w:vMerge w:val="restart"/>
          <w:vAlign w:val="center"/>
        </w:tcPr>
        <w:p w14:paraId="0998624D" w14:textId="2E304DA8" w:rsidR="00454899" w:rsidRPr="00454899" w:rsidRDefault="00454899" w:rsidP="002F5A8C">
          <w:pPr>
            <w:pStyle w:val="a8"/>
            <w:jc w:val="center"/>
            <w:rPr>
              <w:sz w:val="21"/>
            </w:rPr>
          </w:pPr>
          <w:r w:rsidRPr="00454899">
            <w:rPr>
              <w:sz w:val="21"/>
            </w:rPr>
            <w:fldChar w:fldCharType="begin"/>
          </w:r>
          <w:r w:rsidRPr="00454899">
            <w:rPr>
              <w:sz w:val="21"/>
            </w:rPr>
            <w:instrText xml:space="preserve"> SUBJECT   \* MERGEFORMAT </w:instrText>
          </w:r>
          <w:r w:rsidRPr="00454899">
            <w:rPr>
              <w:sz w:val="21"/>
            </w:rPr>
            <w:fldChar w:fldCharType="separate"/>
          </w:r>
          <w:r>
            <w:rPr>
              <w:rFonts w:hint="eastAsia"/>
              <w:sz w:val="21"/>
            </w:rPr>
            <w:t>软件编码规范—</w:t>
          </w:r>
          <w:r>
            <w:rPr>
              <w:rFonts w:hint="eastAsia"/>
              <w:sz w:val="21"/>
            </w:rPr>
            <w:t>JAVA</w:t>
          </w:r>
          <w:r w:rsidRPr="00454899">
            <w:rPr>
              <w:sz w:val="21"/>
            </w:rPr>
            <w:fldChar w:fldCharType="end"/>
          </w:r>
        </w:p>
      </w:tc>
      <w:tc>
        <w:tcPr>
          <w:tcW w:w="4622" w:type="dxa"/>
        </w:tcPr>
        <w:p w14:paraId="35FFE40A" w14:textId="514C4811" w:rsidR="00454899" w:rsidRPr="00454899" w:rsidRDefault="00454899" w:rsidP="00454899">
          <w:pPr>
            <w:pStyle w:val="a8"/>
            <w:jc w:val="both"/>
            <w:rPr>
              <w:sz w:val="21"/>
            </w:rPr>
          </w:pPr>
          <w:r w:rsidRPr="00454899">
            <w:rPr>
              <w:rFonts w:hint="eastAsia"/>
              <w:sz w:val="21"/>
            </w:rPr>
            <w:t>版本：</w:t>
          </w:r>
          <w:r w:rsidRPr="00454899">
            <w:rPr>
              <w:sz w:val="21"/>
            </w:rPr>
            <w:fldChar w:fldCharType="begin"/>
          </w:r>
          <w:r w:rsidRPr="00454899">
            <w:rPr>
              <w:sz w:val="21"/>
            </w:rPr>
            <w:instrText xml:space="preserve"> DOCPROPERTY  Version  \* MERGEFORMAT </w:instrText>
          </w:r>
          <w:r w:rsidRPr="00454899">
            <w:rPr>
              <w:sz w:val="21"/>
            </w:rPr>
            <w:fldChar w:fldCharType="separate"/>
          </w:r>
          <w:r>
            <w:rPr>
              <w:sz w:val="21"/>
            </w:rPr>
            <w:t>1.0</w:t>
          </w:r>
          <w:r w:rsidRPr="00454899">
            <w:rPr>
              <w:sz w:val="21"/>
            </w:rPr>
            <w:fldChar w:fldCharType="end"/>
          </w:r>
          <w:r w:rsidRPr="00454899">
            <w:rPr>
              <w:sz w:val="21"/>
            </w:rPr>
            <w:t xml:space="preserve"> </w:t>
          </w:r>
        </w:p>
      </w:tc>
    </w:tr>
    <w:tr w:rsidR="00454899" w:rsidRPr="00454899" w14:paraId="6F4FCE93" w14:textId="77777777" w:rsidTr="00D27B92">
      <w:tc>
        <w:tcPr>
          <w:tcW w:w="4621" w:type="dxa"/>
          <w:vMerge/>
        </w:tcPr>
        <w:p w14:paraId="79C71ACC" w14:textId="77777777" w:rsidR="00454899" w:rsidRPr="00454899" w:rsidRDefault="00454899" w:rsidP="00454899">
          <w:pPr>
            <w:pStyle w:val="a8"/>
            <w:jc w:val="both"/>
            <w:rPr>
              <w:sz w:val="21"/>
            </w:rPr>
          </w:pPr>
        </w:p>
      </w:tc>
      <w:tc>
        <w:tcPr>
          <w:tcW w:w="4622" w:type="dxa"/>
        </w:tcPr>
        <w:p w14:paraId="665BEAE9" w14:textId="77777777" w:rsidR="00454899" w:rsidRPr="00454899" w:rsidRDefault="00454899" w:rsidP="00454899">
          <w:pPr>
            <w:pStyle w:val="a8"/>
            <w:jc w:val="both"/>
            <w:rPr>
              <w:sz w:val="21"/>
            </w:rPr>
          </w:pPr>
          <w:r w:rsidRPr="00454899">
            <w:rPr>
              <w:rFonts w:hint="eastAsia"/>
              <w:sz w:val="21"/>
            </w:rPr>
            <w:t>页码：</w:t>
          </w:r>
          <w:r w:rsidRPr="00454899">
            <w:rPr>
              <w:sz w:val="21"/>
            </w:rPr>
            <w:fldChar w:fldCharType="begin"/>
          </w:r>
          <w:r w:rsidRPr="00454899">
            <w:rPr>
              <w:sz w:val="21"/>
            </w:rPr>
            <w:instrText xml:space="preserve"> PAGE   \* MERGEFORMAT </w:instrText>
          </w:r>
          <w:r w:rsidRPr="00454899">
            <w:rPr>
              <w:sz w:val="21"/>
            </w:rPr>
            <w:fldChar w:fldCharType="separate"/>
          </w:r>
          <w:r w:rsidR="00E25954">
            <w:rPr>
              <w:noProof/>
              <w:sz w:val="21"/>
            </w:rPr>
            <w:t>3</w:t>
          </w:r>
          <w:r w:rsidRPr="00454899">
            <w:rPr>
              <w:sz w:val="21"/>
            </w:rPr>
            <w:fldChar w:fldCharType="end"/>
          </w:r>
          <w:r w:rsidRPr="00454899">
            <w:rPr>
              <w:rFonts w:hint="eastAsia"/>
              <w:sz w:val="21"/>
            </w:rPr>
            <w:t>/</w:t>
          </w:r>
          <w:r w:rsidRPr="00454899">
            <w:rPr>
              <w:sz w:val="21"/>
            </w:rPr>
            <w:fldChar w:fldCharType="begin"/>
          </w:r>
          <w:r w:rsidRPr="00454899">
            <w:rPr>
              <w:sz w:val="21"/>
            </w:rPr>
            <w:instrText xml:space="preserve"> NUMPAGES   \* MERGEFORMAT </w:instrText>
          </w:r>
          <w:r w:rsidRPr="00454899">
            <w:rPr>
              <w:sz w:val="21"/>
            </w:rPr>
            <w:fldChar w:fldCharType="separate"/>
          </w:r>
          <w:r w:rsidR="00E25954">
            <w:rPr>
              <w:noProof/>
              <w:sz w:val="21"/>
            </w:rPr>
            <w:t>21</w:t>
          </w:r>
          <w:r w:rsidRPr="00454899">
            <w:rPr>
              <w:sz w:val="21"/>
            </w:rPr>
            <w:fldChar w:fldCharType="end"/>
          </w:r>
        </w:p>
      </w:tc>
    </w:tr>
  </w:tbl>
  <w:p w14:paraId="7F049AB6" w14:textId="72B75E61" w:rsidR="008827BB" w:rsidRPr="00855881" w:rsidRDefault="008827BB" w:rsidP="0045489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43533"/>
    <w:multiLevelType w:val="multilevel"/>
    <w:tmpl w:val="A4A6FBE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6289679E"/>
    <w:multiLevelType w:val="multilevel"/>
    <w:tmpl w:val="0548D976"/>
    <w:lvl w:ilvl="0">
      <w:start w:val="1"/>
      <w:numFmt w:val="decimal"/>
      <w:pStyle w:val="1"/>
      <w:lvlText w:val="%1."/>
      <w:lvlJc w:val="left"/>
      <w:pPr>
        <w:tabs>
          <w:tab w:val="num" w:pos="720"/>
        </w:tabs>
        <w:ind w:left="360" w:hanging="360"/>
      </w:pPr>
    </w:lvl>
    <w:lvl w:ilvl="1">
      <w:start w:val="1"/>
      <w:numFmt w:val="decimal"/>
      <w:pStyle w:val="2"/>
      <w:lvlText w:val="%1.%2."/>
      <w:lvlJc w:val="left"/>
      <w:pPr>
        <w:tabs>
          <w:tab w:val="num" w:pos="1800"/>
        </w:tabs>
        <w:ind w:left="792" w:hanging="432"/>
      </w:pPr>
      <w:rPr>
        <w:b w:val="0"/>
      </w:rPr>
    </w:lvl>
    <w:lvl w:ilvl="2">
      <w:start w:val="1"/>
      <w:numFmt w:val="decimal"/>
      <w:pStyle w:val="3"/>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 w15:restartNumberingAfterBreak="0">
    <w:nsid w:val="7AFD7C0E"/>
    <w:multiLevelType w:val="hybridMultilevel"/>
    <w:tmpl w:val="EFA427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44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CD"/>
    <w:rsid w:val="0000197A"/>
    <w:rsid w:val="00003FBA"/>
    <w:rsid w:val="00005439"/>
    <w:rsid w:val="00007EDA"/>
    <w:rsid w:val="00020424"/>
    <w:rsid w:val="00024F17"/>
    <w:rsid w:val="00026F9C"/>
    <w:rsid w:val="0003298E"/>
    <w:rsid w:val="0003600B"/>
    <w:rsid w:val="00036213"/>
    <w:rsid w:val="00053F2C"/>
    <w:rsid w:val="00064E0B"/>
    <w:rsid w:val="00070EBC"/>
    <w:rsid w:val="0007546E"/>
    <w:rsid w:val="00077C77"/>
    <w:rsid w:val="000802FF"/>
    <w:rsid w:val="000805C2"/>
    <w:rsid w:val="00080B8F"/>
    <w:rsid w:val="00080F1D"/>
    <w:rsid w:val="00081A2C"/>
    <w:rsid w:val="0008601D"/>
    <w:rsid w:val="0009104E"/>
    <w:rsid w:val="00093028"/>
    <w:rsid w:val="00097CCD"/>
    <w:rsid w:val="000A46B4"/>
    <w:rsid w:val="000B5CCE"/>
    <w:rsid w:val="000C3151"/>
    <w:rsid w:val="000C4D1D"/>
    <w:rsid w:val="000C5434"/>
    <w:rsid w:val="000D6254"/>
    <w:rsid w:val="000D7D04"/>
    <w:rsid w:val="000E4483"/>
    <w:rsid w:val="000F29DD"/>
    <w:rsid w:val="000F45B4"/>
    <w:rsid w:val="001025EC"/>
    <w:rsid w:val="00105C28"/>
    <w:rsid w:val="00106E20"/>
    <w:rsid w:val="0011019A"/>
    <w:rsid w:val="0011196E"/>
    <w:rsid w:val="00111981"/>
    <w:rsid w:val="00117841"/>
    <w:rsid w:val="00120934"/>
    <w:rsid w:val="00120F2A"/>
    <w:rsid w:val="00125250"/>
    <w:rsid w:val="00127010"/>
    <w:rsid w:val="00133946"/>
    <w:rsid w:val="001407D7"/>
    <w:rsid w:val="00141570"/>
    <w:rsid w:val="00142DF3"/>
    <w:rsid w:val="00144B45"/>
    <w:rsid w:val="00145B46"/>
    <w:rsid w:val="001514C3"/>
    <w:rsid w:val="00155DC6"/>
    <w:rsid w:val="00157622"/>
    <w:rsid w:val="00157917"/>
    <w:rsid w:val="0016100F"/>
    <w:rsid w:val="0016409B"/>
    <w:rsid w:val="00165988"/>
    <w:rsid w:val="001817AE"/>
    <w:rsid w:val="0019671F"/>
    <w:rsid w:val="001B2623"/>
    <w:rsid w:val="001D489B"/>
    <w:rsid w:val="001E4E92"/>
    <w:rsid w:val="001E71E4"/>
    <w:rsid w:val="001F1495"/>
    <w:rsid w:val="001F3360"/>
    <w:rsid w:val="00200D23"/>
    <w:rsid w:val="002025CF"/>
    <w:rsid w:val="00212FA5"/>
    <w:rsid w:val="00216EB3"/>
    <w:rsid w:val="002267A8"/>
    <w:rsid w:val="00230E64"/>
    <w:rsid w:val="00232862"/>
    <w:rsid w:val="00246D81"/>
    <w:rsid w:val="00254EE0"/>
    <w:rsid w:val="00257D44"/>
    <w:rsid w:val="002648A9"/>
    <w:rsid w:val="0026617F"/>
    <w:rsid w:val="00272610"/>
    <w:rsid w:val="00284996"/>
    <w:rsid w:val="002A0822"/>
    <w:rsid w:val="002A1BB5"/>
    <w:rsid w:val="002A5E85"/>
    <w:rsid w:val="002A7B07"/>
    <w:rsid w:val="002B40A5"/>
    <w:rsid w:val="002B45EF"/>
    <w:rsid w:val="002B753F"/>
    <w:rsid w:val="002B7771"/>
    <w:rsid w:val="002C2802"/>
    <w:rsid w:val="002C3321"/>
    <w:rsid w:val="002C5A43"/>
    <w:rsid w:val="002E5389"/>
    <w:rsid w:val="002E6B0A"/>
    <w:rsid w:val="002F1DDD"/>
    <w:rsid w:val="002F5A8C"/>
    <w:rsid w:val="00301D80"/>
    <w:rsid w:val="00302A03"/>
    <w:rsid w:val="003102A9"/>
    <w:rsid w:val="00310EE6"/>
    <w:rsid w:val="00312661"/>
    <w:rsid w:val="003205F7"/>
    <w:rsid w:val="00322156"/>
    <w:rsid w:val="00333253"/>
    <w:rsid w:val="00344B55"/>
    <w:rsid w:val="00346325"/>
    <w:rsid w:val="003555BE"/>
    <w:rsid w:val="00356599"/>
    <w:rsid w:val="003576B8"/>
    <w:rsid w:val="003604F8"/>
    <w:rsid w:val="00362F91"/>
    <w:rsid w:val="00376F96"/>
    <w:rsid w:val="0038227E"/>
    <w:rsid w:val="00392030"/>
    <w:rsid w:val="00393CB9"/>
    <w:rsid w:val="003B448B"/>
    <w:rsid w:val="003C6F4F"/>
    <w:rsid w:val="003E0927"/>
    <w:rsid w:val="003E284F"/>
    <w:rsid w:val="003E7172"/>
    <w:rsid w:val="003F39F8"/>
    <w:rsid w:val="003F4A80"/>
    <w:rsid w:val="003F4BBD"/>
    <w:rsid w:val="0040202C"/>
    <w:rsid w:val="00402A9A"/>
    <w:rsid w:val="00402F74"/>
    <w:rsid w:val="004038AA"/>
    <w:rsid w:val="00404D7C"/>
    <w:rsid w:val="00405CD1"/>
    <w:rsid w:val="00410416"/>
    <w:rsid w:val="004132E2"/>
    <w:rsid w:val="00415819"/>
    <w:rsid w:val="004165B2"/>
    <w:rsid w:val="00417153"/>
    <w:rsid w:val="00421A79"/>
    <w:rsid w:val="00421F82"/>
    <w:rsid w:val="00423116"/>
    <w:rsid w:val="00426AF5"/>
    <w:rsid w:val="004410BE"/>
    <w:rsid w:val="00442E35"/>
    <w:rsid w:val="004437BF"/>
    <w:rsid w:val="004453E6"/>
    <w:rsid w:val="0044549A"/>
    <w:rsid w:val="004505AE"/>
    <w:rsid w:val="00450D36"/>
    <w:rsid w:val="00454899"/>
    <w:rsid w:val="00457726"/>
    <w:rsid w:val="004620E5"/>
    <w:rsid w:val="00463BE5"/>
    <w:rsid w:val="0046571F"/>
    <w:rsid w:val="00466233"/>
    <w:rsid w:val="004A5162"/>
    <w:rsid w:val="004B11CA"/>
    <w:rsid w:val="004B1CB6"/>
    <w:rsid w:val="004B48D1"/>
    <w:rsid w:val="004B536D"/>
    <w:rsid w:val="004B63C1"/>
    <w:rsid w:val="004C238A"/>
    <w:rsid w:val="004C5391"/>
    <w:rsid w:val="004C5A66"/>
    <w:rsid w:val="004D2592"/>
    <w:rsid w:val="004D6574"/>
    <w:rsid w:val="004F2A48"/>
    <w:rsid w:val="004F4E97"/>
    <w:rsid w:val="00502C30"/>
    <w:rsid w:val="00504943"/>
    <w:rsid w:val="00504953"/>
    <w:rsid w:val="005072A6"/>
    <w:rsid w:val="00515283"/>
    <w:rsid w:val="00525EB3"/>
    <w:rsid w:val="005327B4"/>
    <w:rsid w:val="00535AE4"/>
    <w:rsid w:val="00536368"/>
    <w:rsid w:val="00536773"/>
    <w:rsid w:val="0054766E"/>
    <w:rsid w:val="0055025D"/>
    <w:rsid w:val="00551517"/>
    <w:rsid w:val="0055152C"/>
    <w:rsid w:val="00551BA3"/>
    <w:rsid w:val="00553FF8"/>
    <w:rsid w:val="00554C41"/>
    <w:rsid w:val="00563A56"/>
    <w:rsid w:val="00572D2E"/>
    <w:rsid w:val="00576801"/>
    <w:rsid w:val="00582E78"/>
    <w:rsid w:val="00586623"/>
    <w:rsid w:val="005946D4"/>
    <w:rsid w:val="005A0E2D"/>
    <w:rsid w:val="005A48C5"/>
    <w:rsid w:val="005A6E38"/>
    <w:rsid w:val="005A77D0"/>
    <w:rsid w:val="005B1714"/>
    <w:rsid w:val="005B27C5"/>
    <w:rsid w:val="005C794E"/>
    <w:rsid w:val="005D30E5"/>
    <w:rsid w:val="005E2EB0"/>
    <w:rsid w:val="005E4F06"/>
    <w:rsid w:val="005E7A1A"/>
    <w:rsid w:val="005F30DD"/>
    <w:rsid w:val="005F6C0E"/>
    <w:rsid w:val="00601378"/>
    <w:rsid w:val="00601C52"/>
    <w:rsid w:val="00610430"/>
    <w:rsid w:val="00617C66"/>
    <w:rsid w:val="00622F57"/>
    <w:rsid w:val="00623F2E"/>
    <w:rsid w:val="00624F30"/>
    <w:rsid w:val="006321C0"/>
    <w:rsid w:val="00636F91"/>
    <w:rsid w:val="0064438B"/>
    <w:rsid w:val="00646100"/>
    <w:rsid w:val="00652EF7"/>
    <w:rsid w:val="00660C67"/>
    <w:rsid w:val="00671A2F"/>
    <w:rsid w:val="00674274"/>
    <w:rsid w:val="006757CB"/>
    <w:rsid w:val="00681F3C"/>
    <w:rsid w:val="00687570"/>
    <w:rsid w:val="00695762"/>
    <w:rsid w:val="006A3978"/>
    <w:rsid w:val="006B3588"/>
    <w:rsid w:val="006B6FC0"/>
    <w:rsid w:val="006C2499"/>
    <w:rsid w:val="006D2921"/>
    <w:rsid w:val="006D5A63"/>
    <w:rsid w:val="006E0E0C"/>
    <w:rsid w:val="006E440A"/>
    <w:rsid w:val="006F66E2"/>
    <w:rsid w:val="00703B18"/>
    <w:rsid w:val="0071008C"/>
    <w:rsid w:val="00713918"/>
    <w:rsid w:val="007237DC"/>
    <w:rsid w:val="00730151"/>
    <w:rsid w:val="00730186"/>
    <w:rsid w:val="0074480B"/>
    <w:rsid w:val="00745A64"/>
    <w:rsid w:val="00745CBA"/>
    <w:rsid w:val="00745D0A"/>
    <w:rsid w:val="00746DDF"/>
    <w:rsid w:val="00755602"/>
    <w:rsid w:val="00767504"/>
    <w:rsid w:val="00772664"/>
    <w:rsid w:val="00777F71"/>
    <w:rsid w:val="0078531A"/>
    <w:rsid w:val="00785794"/>
    <w:rsid w:val="00791BB6"/>
    <w:rsid w:val="00792332"/>
    <w:rsid w:val="00793EF1"/>
    <w:rsid w:val="007A76D3"/>
    <w:rsid w:val="007B024D"/>
    <w:rsid w:val="007B2100"/>
    <w:rsid w:val="007B21FA"/>
    <w:rsid w:val="007B2246"/>
    <w:rsid w:val="007B6B8E"/>
    <w:rsid w:val="007C0704"/>
    <w:rsid w:val="007C29E9"/>
    <w:rsid w:val="007C619D"/>
    <w:rsid w:val="007D0C4A"/>
    <w:rsid w:val="007D599C"/>
    <w:rsid w:val="007E1E25"/>
    <w:rsid w:val="008035C1"/>
    <w:rsid w:val="00804BA7"/>
    <w:rsid w:val="0080644E"/>
    <w:rsid w:val="0081428E"/>
    <w:rsid w:val="0083007A"/>
    <w:rsid w:val="00830D1F"/>
    <w:rsid w:val="00837627"/>
    <w:rsid w:val="008520AB"/>
    <w:rsid w:val="008525BF"/>
    <w:rsid w:val="00853F67"/>
    <w:rsid w:val="00855881"/>
    <w:rsid w:val="00856F20"/>
    <w:rsid w:val="0086194F"/>
    <w:rsid w:val="00862AC2"/>
    <w:rsid w:val="00864E78"/>
    <w:rsid w:val="00872592"/>
    <w:rsid w:val="008827BB"/>
    <w:rsid w:val="00883711"/>
    <w:rsid w:val="00885EF1"/>
    <w:rsid w:val="00892415"/>
    <w:rsid w:val="00895860"/>
    <w:rsid w:val="008977C2"/>
    <w:rsid w:val="008A0857"/>
    <w:rsid w:val="008A1416"/>
    <w:rsid w:val="008A73A5"/>
    <w:rsid w:val="008B01C4"/>
    <w:rsid w:val="008B4A48"/>
    <w:rsid w:val="008C1068"/>
    <w:rsid w:val="008C26E1"/>
    <w:rsid w:val="008C301F"/>
    <w:rsid w:val="008D1083"/>
    <w:rsid w:val="008E0522"/>
    <w:rsid w:val="008E098F"/>
    <w:rsid w:val="008E3881"/>
    <w:rsid w:val="008E7403"/>
    <w:rsid w:val="008E7490"/>
    <w:rsid w:val="008F0C09"/>
    <w:rsid w:val="009022E9"/>
    <w:rsid w:val="00902763"/>
    <w:rsid w:val="00904717"/>
    <w:rsid w:val="00905327"/>
    <w:rsid w:val="00915011"/>
    <w:rsid w:val="00916178"/>
    <w:rsid w:val="00916B7D"/>
    <w:rsid w:val="009324C4"/>
    <w:rsid w:val="009348A6"/>
    <w:rsid w:val="00942D54"/>
    <w:rsid w:val="00944F9F"/>
    <w:rsid w:val="0094783F"/>
    <w:rsid w:val="009500DF"/>
    <w:rsid w:val="009502CB"/>
    <w:rsid w:val="009512C3"/>
    <w:rsid w:val="009717DA"/>
    <w:rsid w:val="00981163"/>
    <w:rsid w:val="009872DF"/>
    <w:rsid w:val="00991E24"/>
    <w:rsid w:val="00996CBC"/>
    <w:rsid w:val="009A08F2"/>
    <w:rsid w:val="009C07F0"/>
    <w:rsid w:val="009C1F0A"/>
    <w:rsid w:val="009C2367"/>
    <w:rsid w:val="009D69D0"/>
    <w:rsid w:val="009E360A"/>
    <w:rsid w:val="009E40CD"/>
    <w:rsid w:val="009E4277"/>
    <w:rsid w:val="009E4807"/>
    <w:rsid w:val="009E61D5"/>
    <w:rsid w:val="009F710D"/>
    <w:rsid w:val="009F7A41"/>
    <w:rsid w:val="00A047E1"/>
    <w:rsid w:val="00A048F5"/>
    <w:rsid w:val="00A04F41"/>
    <w:rsid w:val="00A059A9"/>
    <w:rsid w:val="00A1500B"/>
    <w:rsid w:val="00A2464F"/>
    <w:rsid w:val="00A30068"/>
    <w:rsid w:val="00A300A2"/>
    <w:rsid w:val="00A331A8"/>
    <w:rsid w:val="00A36D0C"/>
    <w:rsid w:val="00A53C8E"/>
    <w:rsid w:val="00A53F13"/>
    <w:rsid w:val="00A577B9"/>
    <w:rsid w:val="00A60361"/>
    <w:rsid w:val="00A60B86"/>
    <w:rsid w:val="00A634EA"/>
    <w:rsid w:val="00A6547F"/>
    <w:rsid w:val="00A65947"/>
    <w:rsid w:val="00A66515"/>
    <w:rsid w:val="00A66F25"/>
    <w:rsid w:val="00A732C6"/>
    <w:rsid w:val="00A7565D"/>
    <w:rsid w:val="00A85AB8"/>
    <w:rsid w:val="00A86F8F"/>
    <w:rsid w:val="00A87191"/>
    <w:rsid w:val="00A92D6C"/>
    <w:rsid w:val="00A93F94"/>
    <w:rsid w:val="00A965BE"/>
    <w:rsid w:val="00AA71BB"/>
    <w:rsid w:val="00AA7B49"/>
    <w:rsid w:val="00AA7EAB"/>
    <w:rsid w:val="00AB07E5"/>
    <w:rsid w:val="00AB0EAC"/>
    <w:rsid w:val="00AB3CCF"/>
    <w:rsid w:val="00AC3FC8"/>
    <w:rsid w:val="00AC7116"/>
    <w:rsid w:val="00AD4066"/>
    <w:rsid w:val="00AD41B9"/>
    <w:rsid w:val="00AD514E"/>
    <w:rsid w:val="00AD76B4"/>
    <w:rsid w:val="00AF2B57"/>
    <w:rsid w:val="00B02047"/>
    <w:rsid w:val="00B14A6F"/>
    <w:rsid w:val="00B16D30"/>
    <w:rsid w:val="00B2047A"/>
    <w:rsid w:val="00B20B93"/>
    <w:rsid w:val="00B23D20"/>
    <w:rsid w:val="00B2549A"/>
    <w:rsid w:val="00B30516"/>
    <w:rsid w:val="00B356D7"/>
    <w:rsid w:val="00B35BB5"/>
    <w:rsid w:val="00B4317C"/>
    <w:rsid w:val="00B439F2"/>
    <w:rsid w:val="00B43E7E"/>
    <w:rsid w:val="00B45A85"/>
    <w:rsid w:val="00B45B3E"/>
    <w:rsid w:val="00B506BE"/>
    <w:rsid w:val="00B64484"/>
    <w:rsid w:val="00B77CA5"/>
    <w:rsid w:val="00B82043"/>
    <w:rsid w:val="00B82F42"/>
    <w:rsid w:val="00B91780"/>
    <w:rsid w:val="00B947A0"/>
    <w:rsid w:val="00BA0C8A"/>
    <w:rsid w:val="00BA1A5E"/>
    <w:rsid w:val="00BA46E6"/>
    <w:rsid w:val="00BA6508"/>
    <w:rsid w:val="00BB2752"/>
    <w:rsid w:val="00BB4BEA"/>
    <w:rsid w:val="00BB5A63"/>
    <w:rsid w:val="00BE14D5"/>
    <w:rsid w:val="00BE1B05"/>
    <w:rsid w:val="00BE490A"/>
    <w:rsid w:val="00BF093A"/>
    <w:rsid w:val="00BF2819"/>
    <w:rsid w:val="00C0143E"/>
    <w:rsid w:val="00C052B5"/>
    <w:rsid w:val="00C125A4"/>
    <w:rsid w:val="00C13B5C"/>
    <w:rsid w:val="00C14BF2"/>
    <w:rsid w:val="00C218FE"/>
    <w:rsid w:val="00C21C6B"/>
    <w:rsid w:val="00C3097B"/>
    <w:rsid w:val="00C35CF9"/>
    <w:rsid w:val="00C407CC"/>
    <w:rsid w:val="00C4085E"/>
    <w:rsid w:val="00C50918"/>
    <w:rsid w:val="00C51586"/>
    <w:rsid w:val="00C570F9"/>
    <w:rsid w:val="00C66B84"/>
    <w:rsid w:val="00C7187C"/>
    <w:rsid w:val="00C771B4"/>
    <w:rsid w:val="00CA2955"/>
    <w:rsid w:val="00CA5C1F"/>
    <w:rsid w:val="00CA66C1"/>
    <w:rsid w:val="00CB56B5"/>
    <w:rsid w:val="00CB71DE"/>
    <w:rsid w:val="00CC3EE7"/>
    <w:rsid w:val="00CD279E"/>
    <w:rsid w:val="00CD4A8A"/>
    <w:rsid w:val="00CD7801"/>
    <w:rsid w:val="00CE6314"/>
    <w:rsid w:val="00CE7400"/>
    <w:rsid w:val="00CF2BEE"/>
    <w:rsid w:val="00CF5E99"/>
    <w:rsid w:val="00CF6DCB"/>
    <w:rsid w:val="00D00AEF"/>
    <w:rsid w:val="00D07EE3"/>
    <w:rsid w:val="00D21829"/>
    <w:rsid w:val="00D21992"/>
    <w:rsid w:val="00D221E4"/>
    <w:rsid w:val="00D25BF2"/>
    <w:rsid w:val="00D3083E"/>
    <w:rsid w:val="00D50BBF"/>
    <w:rsid w:val="00D5315D"/>
    <w:rsid w:val="00D53319"/>
    <w:rsid w:val="00D54943"/>
    <w:rsid w:val="00D55757"/>
    <w:rsid w:val="00D57F5F"/>
    <w:rsid w:val="00D60048"/>
    <w:rsid w:val="00D60C77"/>
    <w:rsid w:val="00D63A70"/>
    <w:rsid w:val="00D65EF8"/>
    <w:rsid w:val="00D66DB3"/>
    <w:rsid w:val="00D67601"/>
    <w:rsid w:val="00D7040A"/>
    <w:rsid w:val="00D71BDA"/>
    <w:rsid w:val="00D747C2"/>
    <w:rsid w:val="00D80DDF"/>
    <w:rsid w:val="00D81267"/>
    <w:rsid w:val="00D81286"/>
    <w:rsid w:val="00D94627"/>
    <w:rsid w:val="00D95A12"/>
    <w:rsid w:val="00DA63AA"/>
    <w:rsid w:val="00DA6BDF"/>
    <w:rsid w:val="00DB6F6E"/>
    <w:rsid w:val="00DC3EDC"/>
    <w:rsid w:val="00DE4632"/>
    <w:rsid w:val="00DF2361"/>
    <w:rsid w:val="00DF44F5"/>
    <w:rsid w:val="00DF5086"/>
    <w:rsid w:val="00DF5931"/>
    <w:rsid w:val="00E037E8"/>
    <w:rsid w:val="00E03B92"/>
    <w:rsid w:val="00E0481F"/>
    <w:rsid w:val="00E17DEF"/>
    <w:rsid w:val="00E25954"/>
    <w:rsid w:val="00E26AC6"/>
    <w:rsid w:val="00E30DD5"/>
    <w:rsid w:val="00E32720"/>
    <w:rsid w:val="00E40563"/>
    <w:rsid w:val="00E42474"/>
    <w:rsid w:val="00E42FA7"/>
    <w:rsid w:val="00E436F8"/>
    <w:rsid w:val="00E4707B"/>
    <w:rsid w:val="00E5191E"/>
    <w:rsid w:val="00E53735"/>
    <w:rsid w:val="00E55176"/>
    <w:rsid w:val="00E75037"/>
    <w:rsid w:val="00E82985"/>
    <w:rsid w:val="00E85DF9"/>
    <w:rsid w:val="00E95303"/>
    <w:rsid w:val="00E95BD5"/>
    <w:rsid w:val="00EB3836"/>
    <w:rsid w:val="00EE17CC"/>
    <w:rsid w:val="00EE3389"/>
    <w:rsid w:val="00EE4690"/>
    <w:rsid w:val="00EE4994"/>
    <w:rsid w:val="00EF7DDE"/>
    <w:rsid w:val="00F00C20"/>
    <w:rsid w:val="00F0142D"/>
    <w:rsid w:val="00F06F61"/>
    <w:rsid w:val="00F14B16"/>
    <w:rsid w:val="00F20BD8"/>
    <w:rsid w:val="00F23943"/>
    <w:rsid w:val="00F264EC"/>
    <w:rsid w:val="00F41AF5"/>
    <w:rsid w:val="00F43B90"/>
    <w:rsid w:val="00F45378"/>
    <w:rsid w:val="00F45755"/>
    <w:rsid w:val="00F50CD2"/>
    <w:rsid w:val="00F5338B"/>
    <w:rsid w:val="00F648B4"/>
    <w:rsid w:val="00F709A7"/>
    <w:rsid w:val="00F7386C"/>
    <w:rsid w:val="00F73C1D"/>
    <w:rsid w:val="00F80DCF"/>
    <w:rsid w:val="00F83950"/>
    <w:rsid w:val="00F91B7C"/>
    <w:rsid w:val="00F97319"/>
    <w:rsid w:val="00FA18C5"/>
    <w:rsid w:val="00FB1F88"/>
    <w:rsid w:val="00FB6BE9"/>
    <w:rsid w:val="00FB7B7D"/>
    <w:rsid w:val="00FD0B8E"/>
    <w:rsid w:val="00FE1564"/>
    <w:rsid w:val="00FF0ADC"/>
    <w:rsid w:val="00FF3AC3"/>
    <w:rsid w:val="00FF4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049A1D"/>
  <w15:chartTrackingRefBased/>
  <w15:docId w15:val="{FE916BDE-069C-4D48-8B13-108D652C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83E"/>
    <w:rPr>
      <w:sz w:val="24"/>
      <w:szCs w:val="24"/>
    </w:rPr>
  </w:style>
  <w:style w:type="paragraph" w:styleId="1">
    <w:name w:val="heading 1"/>
    <w:basedOn w:val="a"/>
    <w:next w:val="2"/>
    <w:link w:val="1Char"/>
    <w:qFormat/>
    <w:rsid w:val="00EB3836"/>
    <w:pPr>
      <w:numPr>
        <w:numId w:val="1"/>
      </w:numPr>
      <w:spacing w:before="360" w:after="240"/>
      <w:outlineLvl w:val="0"/>
    </w:pPr>
    <w:rPr>
      <w:rFonts w:ascii="Arial" w:eastAsia="黑体" w:hAnsi="Arial" w:cs="Arial"/>
      <w:b/>
      <w:bCs/>
      <w:kern w:val="32"/>
      <w:sz w:val="32"/>
      <w:szCs w:val="32"/>
    </w:rPr>
  </w:style>
  <w:style w:type="paragraph" w:styleId="2">
    <w:name w:val="heading 2"/>
    <w:basedOn w:val="a"/>
    <w:qFormat/>
    <w:rsid w:val="00EB3836"/>
    <w:pPr>
      <w:numPr>
        <w:ilvl w:val="1"/>
        <w:numId w:val="1"/>
      </w:numPr>
      <w:spacing w:before="120" w:after="120"/>
      <w:outlineLvl w:val="1"/>
    </w:pPr>
    <w:rPr>
      <w:rFonts w:ascii="Arial" w:eastAsia="黑体" w:hAnsi="Arial" w:cs="Arial"/>
      <w:bCs/>
      <w:iCs/>
      <w:sz w:val="28"/>
      <w:szCs w:val="28"/>
    </w:rPr>
  </w:style>
  <w:style w:type="paragraph" w:styleId="3">
    <w:name w:val="heading 3"/>
    <w:basedOn w:val="a"/>
    <w:qFormat/>
    <w:rsid w:val="00EB3836"/>
    <w:pPr>
      <w:numPr>
        <w:ilvl w:val="2"/>
        <w:numId w:val="1"/>
      </w:numPr>
      <w:tabs>
        <w:tab w:val="clear" w:pos="2520"/>
        <w:tab w:val="num" w:pos="2340"/>
      </w:tabs>
      <w:spacing w:before="120" w:after="120"/>
      <w:ind w:left="2347" w:hanging="907"/>
      <w:outlineLvl w:val="2"/>
    </w:pPr>
    <w:rPr>
      <w:rFonts w:ascii="Arial" w:hAnsi="Arial" w:cs="Arial"/>
      <w:bCs/>
    </w:rPr>
  </w:style>
  <w:style w:type="paragraph" w:styleId="7">
    <w:name w:val="heading 7"/>
    <w:basedOn w:val="a"/>
    <w:next w:val="a"/>
    <w:link w:val="7Char"/>
    <w:qFormat/>
    <w:rsid w:val="004620E5"/>
    <w:pPr>
      <w:keepNext/>
      <w:keepLines/>
      <w:widowControl w:val="0"/>
      <w:numPr>
        <w:ilvl w:val="6"/>
        <w:numId w:val="2"/>
      </w:numPr>
      <w:spacing w:before="240" w:after="64" w:line="320" w:lineRule="auto"/>
      <w:jc w:val="both"/>
      <w:outlineLvl w:val="6"/>
    </w:pPr>
    <w:rPr>
      <w:rFonts w:ascii="宋体"/>
      <w:b/>
      <w:bCs/>
      <w:kern w:val="2"/>
    </w:rPr>
  </w:style>
  <w:style w:type="paragraph" w:styleId="8">
    <w:name w:val="heading 8"/>
    <w:basedOn w:val="a"/>
    <w:next w:val="a"/>
    <w:link w:val="8Char"/>
    <w:qFormat/>
    <w:rsid w:val="004620E5"/>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
    <w:next w:val="a"/>
    <w:link w:val="9Char"/>
    <w:qFormat/>
    <w:rsid w:val="004620E5"/>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段落"/>
    <w:basedOn w:val="a"/>
    <w:link w:val="Char"/>
    <w:qFormat/>
    <w:rsid w:val="00804BA7"/>
    <w:pPr>
      <w:spacing w:before="120" w:after="120"/>
      <w:ind w:left="1440"/>
    </w:pPr>
    <w:rPr>
      <w:szCs w:val="20"/>
    </w:rPr>
  </w:style>
  <w:style w:type="paragraph" w:styleId="10">
    <w:name w:val="toc 1"/>
    <w:basedOn w:val="a"/>
    <w:next w:val="a"/>
    <w:autoRedefine/>
    <w:uiPriority w:val="39"/>
    <w:rsid w:val="00A53F13"/>
  </w:style>
  <w:style w:type="paragraph" w:styleId="20">
    <w:name w:val="toc 2"/>
    <w:basedOn w:val="a"/>
    <w:next w:val="a"/>
    <w:autoRedefine/>
    <w:uiPriority w:val="39"/>
    <w:rsid w:val="00A53F13"/>
    <w:pPr>
      <w:ind w:left="240"/>
    </w:pPr>
  </w:style>
  <w:style w:type="paragraph" w:customStyle="1" w:styleId="a4">
    <w:name w:val="封面"/>
    <w:basedOn w:val="a"/>
    <w:rsid w:val="00A53F13"/>
    <w:pPr>
      <w:jc w:val="center"/>
    </w:pPr>
    <w:rPr>
      <w:rFonts w:ascii="黑体" w:eastAsia="黑体"/>
      <w:sz w:val="48"/>
      <w:szCs w:val="20"/>
    </w:rPr>
  </w:style>
  <w:style w:type="table" w:styleId="a5">
    <w:name w:val="Table Grid"/>
    <w:basedOn w:val="a1"/>
    <w:rsid w:val="00A96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semiHidden/>
    <w:rsid w:val="00BA0C8A"/>
    <w:pPr>
      <w:ind w:left="480"/>
    </w:pPr>
  </w:style>
  <w:style w:type="paragraph" w:styleId="a6">
    <w:name w:val="footer"/>
    <w:basedOn w:val="a"/>
    <w:rsid w:val="00212FA5"/>
    <w:pPr>
      <w:tabs>
        <w:tab w:val="center" w:pos="4320"/>
        <w:tab w:val="right" w:pos="8640"/>
      </w:tabs>
    </w:pPr>
  </w:style>
  <w:style w:type="paragraph" w:styleId="a7">
    <w:name w:val="Document Map"/>
    <w:basedOn w:val="a"/>
    <w:semiHidden/>
    <w:rsid w:val="00D65EF8"/>
    <w:pPr>
      <w:shd w:val="clear" w:color="auto" w:fill="000080"/>
    </w:pPr>
  </w:style>
  <w:style w:type="paragraph" w:styleId="a8">
    <w:name w:val="header"/>
    <w:basedOn w:val="a"/>
    <w:rsid w:val="00212FA5"/>
    <w:pPr>
      <w:tabs>
        <w:tab w:val="center" w:pos="4320"/>
        <w:tab w:val="right" w:pos="8640"/>
      </w:tabs>
    </w:pPr>
  </w:style>
  <w:style w:type="paragraph" w:styleId="a9">
    <w:name w:val="Balloon Text"/>
    <w:basedOn w:val="a"/>
    <w:semiHidden/>
    <w:rsid w:val="00D65EF8"/>
    <w:rPr>
      <w:sz w:val="18"/>
      <w:szCs w:val="18"/>
    </w:rPr>
  </w:style>
  <w:style w:type="character" w:styleId="aa">
    <w:name w:val="annotation reference"/>
    <w:basedOn w:val="a0"/>
    <w:semiHidden/>
    <w:rsid w:val="00120F2A"/>
    <w:rPr>
      <w:sz w:val="21"/>
      <w:szCs w:val="21"/>
    </w:rPr>
  </w:style>
  <w:style w:type="paragraph" w:styleId="ab">
    <w:name w:val="annotation text"/>
    <w:basedOn w:val="a"/>
    <w:semiHidden/>
    <w:rsid w:val="00120F2A"/>
  </w:style>
  <w:style w:type="paragraph" w:styleId="ac">
    <w:name w:val="annotation subject"/>
    <w:basedOn w:val="ab"/>
    <w:next w:val="ab"/>
    <w:semiHidden/>
    <w:rsid w:val="00120F2A"/>
    <w:rPr>
      <w:b/>
      <w:bCs/>
    </w:rPr>
  </w:style>
  <w:style w:type="paragraph" w:styleId="ad">
    <w:name w:val="List Paragraph"/>
    <w:basedOn w:val="a"/>
    <w:uiPriority w:val="34"/>
    <w:qFormat/>
    <w:rsid w:val="00404D7C"/>
    <w:pPr>
      <w:ind w:firstLineChars="200" w:firstLine="420"/>
    </w:pPr>
  </w:style>
  <w:style w:type="character" w:customStyle="1" w:styleId="Char">
    <w:name w:val="普通段落 Char"/>
    <w:link w:val="a3"/>
    <w:rsid w:val="00755602"/>
    <w:rPr>
      <w:sz w:val="24"/>
    </w:rPr>
  </w:style>
  <w:style w:type="character" w:customStyle="1" w:styleId="7Char">
    <w:name w:val="标题 7 Char"/>
    <w:basedOn w:val="a0"/>
    <w:link w:val="7"/>
    <w:rsid w:val="004620E5"/>
    <w:rPr>
      <w:rFonts w:ascii="宋体"/>
      <w:b/>
      <w:bCs/>
      <w:kern w:val="2"/>
      <w:sz w:val="24"/>
      <w:szCs w:val="24"/>
    </w:rPr>
  </w:style>
  <w:style w:type="character" w:customStyle="1" w:styleId="8Char">
    <w:name w:val="标题 8 Char"/>
    <w:basedOn w:val="a0"/>
    <w:link w:val="8"/>
    <w:rsid w:val="004620E5"/>
    <w:rPr>
      <w:rFonts w:ascii="Arial" w:eastAsia="黑体" w:hAnsi="Arial"/>
      <w:kern w:val="2"/>
      <w:sz w:val="24"/>
      <w:szCs w:val="24"/>
    </w:rPr>
  </w:style>
  <w:style w:type="character" w:customStyle="1" w:styleId="9Char">
    <w:name w:val="标题 9 Char"/>
    <w:basedOn w:val="a0"/>
    <w:link w:val="9"/>
    <w:rsid w:val="004620E5"/>
    <w:rPr>
      <w:rFonts w:ascii="Arial" w:eastAsia="黑体" w:hAnsi="Arial"/>
      <w:kern w:val="2"/>
      <w:sz w:val="21"/>
      <w:szCs w:val="21"/>
    </w:rPr>
  </w:style>
  <w:style w:type="character" w:styleId="ae">
    <w:name w:val="Hyperlink"/>
    <w:basedOn w:val="a0"/>
    <w:rsid w:val="00D94627"/>
    <w:rPr>
      <w:color w:val="0563C1" w:themeColor="hyperlink"/>
      <w:u w:val="single"/>
    </w:rPr>
  </w:style>
  <w:style w:type="paragraph" w:customStyle="1" w:styleId="Default">
    <w:name w:val="Default"/>
    <w:rsid w:val="00AD41B9"/>
    <w:pPr>
      <w:widowControl w:val="0"/>
      <w:autoSpaceDE w:val="0"/>
      <w:autoSpaceDN w:val="0"/>
      <w:adjustRightInd w:val="0"/>
    </w:pPr>
    <w:rPr>
      <w:rFonts w:ascii="黑体" w:eastAsia="黑体" w:cs="黑体"/>
      <w:color w:val="000000"/>
      <w:sz w:val="24"/>
      <w:szCs w:val="24"/>
    </w:rPr>
  </w:style>
  <w:style w:type="character" w:styleId="af">
    <w:name w:val="FollowedHyperlink"/>
    <w:basedOn w:val="a0"/>
    <w:rsid w:val="00C0143E"/>
    <w:rPr>
      <w:color w:val="954F72" w:themeColor="followedHyperlink"/>
      <w:u w:val="single"/>
    </w:rPr>
  </w:style>
  <w:style w:type="paragraph" w:styleId="11">
    <w:name w:val="index 1"/>
    <w:basedOn w:val="a"/>
    <w:next w:val="a"/>
    <w:autoRedefine/>
    <w:rsid w:val="00C51586"/>
    <w:pPr>
      <w:framePr w:hSpace="180" w:wrap="around" w:vAnchor="text" w:hAnchor="margin" w:y="49"/>
      <w:widowControl w:val="0"/>
      <w:spacing w:before="156" w:after="100"/>
      <w:jc w:val="both"/>
    </w:pPr>
    <w:rPr>
      <w:kern w:val="2"/>
      <w:sz w:val="21"/>
    </w:rPr>
  </w:style>
  <w:style w:type="paragraph" w:styleId="af0">
    <w:name w:val="Date"/>
    <w:basedOn w:val="a"/>
    <w:next w:val="a"/>
    <w:link w:val="Char0"/>
    <w:rsid w:val="00EF7DDE"/>
    <w:pPr>
      <w:widowControl w:val="0"/>
      <w:adjustRightInd w:val="0"/>
      <w:spacing w:line="360" w:lineRule="atLeast"/>
      <w:jc w:val="both"/>
      <w:textAlignment w:val="baseline"/>
    </w:pPr>
    <w:rPr>
      <w:rFonts w:ascii="黑体"/>
      <w:sz w:val="21"/>
      <w:szCs w:val="20"/>
    </w:rPr>
  </w:style>
  <w:style w:type="character" w:customStyle="1" w:styleId="Char0">
    <w:name w:val="日期 Char"/>
    <w:basedOn w:val="a0"/>
    <w:link w:val="af0"/>
    <w:rsid w:val="00EF7DDE"/>
    <w:rPr>
      <w:rFonts w:ascii="黑体"/>
      <w:sz w:val="21"/>
    </w:rPr>
  </w:style>
  <w:style w:type="character" w:customStyle="1" w:styleId="1Char">
    <w:name w:val="标题 1 Char"/>
    <w:basedOn w:val="a0"/>
    <w:link w:val="1"/>
    <w:rsid w:val="00D3083E"/>
    <w:rPr>
      <w:rFonts w:ascii="Arial" w:eastAsia="黑体"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yperlink" Target="http://apidocjs.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baike.baidu.com/item/%E6%BA%90%E4%BB%A3%E7%A0%81/396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E:\&#26234;&#33021;&#22836;&#30420;\&#35774;&#35745;\&#27169;&#22359;&#35774;&#35745;&#35828;&#26126;&#20070;%2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文档" ma:contentTypeID="0x010100B628E43501FAA445B24AA140230DC1CF" ma:contentTypeVersion="0" ma:contentTypeDescription="新建文档。" ma:contentTypeScope="" ma:versionID="947c6be45e3def6149233b0f89759a09">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4A898-0BF5-42DB-BF50-09D26D4CDE06}"/>
</file>

<file path=customXml/itemProps2.xml><?xml version="1.0" encoding="utf-8"?>
<ds:datastoreItem xmlns:ds="http://schemas.openxmlformats.org/officeDocument/2006/customXml" ds:itemID="{45AA3559-A8C1-4BAD-948B-A3537B0BD76A}"/>
</file>

<file path=customXml/itemProps3.xml><?xml version="1.0" encoding="utf-8"?>
<ds:datastoreItem xmlns:ds="http://schemas.openxmlformats.org/officeDocument/2006/customXml" ds:itemID="{249A2F76-D768-4529-AA1D-59F4AA32F363}"/>
</file>

<file path=customXml/itemProps4.xml><?xml version="1.0" encoding="utf-8"?>
<ds:datastoreItem xmlns:ds="http://schemas.openxmlformats.org/officeDocument/2006/customXml" ds:itemID="{A9770C5B-8DE9-4BCA-8561-A78DADC5BEAB}"/>
</file>

<file path=docProps/app.xml><?xml version="1.0" encoding="utf-8"?>
<Properties xmlns="http://schemas.openxmlformats.org/officeDocument/2006/extended-properties" xmlns:vt="http://schemas.openxmlformats.org/officeDocument/2006/docPropsVTypes">
  <Template>模块设计说明书 模板</Template>
  <TotalTime>115</TotalTime>
  <Pages>21</Pages>
  <Words>2288</Words>
  <Characters>13048</Characters>
  <Application>Microsoft Office Word</Application>
  <DocSecurity>0</DocSecurity>
  <Lines>108</Lines>
  <Paragraphs>30</Paragraphs>
  <ScaleCrop>false</ScaleCrop>
  <Company>广州华微明天软件技术有限公司</Company>
  <LinksUpToDate>false</LinksUpToDate>
  <CharactersWithSpaces>15306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软件编码规范—JAVA</dc:title>
  <dc:subject>JAVA</dc:subject>
  <dc:creator>唐丽钟</dc:creator>
  <cp:keywords/>
  <dc:description/>
  <cp:lastModifiedBy>秦小清</cp:lastModifiedBy>
  <cp:revision>17</cp:revision>
  <cp:lastPrinted>1899-12-31T16:00:00Z</cp:lastPrinted>
  <dcterms:created xsi:type="dcterms:W3CDTF">2017-08-28T01:48:00Z</dcterms:created>
  <dcterms:modified xsi:type="dcterms:W3CDTF">2017-08-30T03:42:00Z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0x010100B628E43501FAA445B24AA140230DC1CF</vt:lpwstr>
  </property>
  <property fmtid="{D5CDD505-2E9C-101B-9397-08002B2CF9AE}" pid="4" name="密级">
    <vt:lpwstr>内部公开</vt:lpwstr>
  </property>
</Properties>
</file>